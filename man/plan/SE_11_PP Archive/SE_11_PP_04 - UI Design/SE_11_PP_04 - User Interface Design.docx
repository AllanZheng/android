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3D780D" w:rsidRDefault="008C6E08" w:rsidP="003D780D">
      <w:pPr>
        <w:pStyle w:val="Subtitle"/>
        <w:rPr>
          <w:rStyle w:val="SubtleReference"/>
        </w:rPr>
      </w:pPr>
    </w:p>
    <w:p w:rsidR="008C6E08" w:rsidRPr="002C2979" w:rsidRDefault="008C6E08" w:rsidP="008C6E08">
      <w:pPr>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39FA05539B4643C38F2E60C4A1950296"/>
        </w:placeholder>
        <w:dataBinding w:prefixMappings="xmlns:ns0='http://schemas.microsoft.com/office/2006/coverPageProps' " w:xpath="/ns0:CoverPageProperties[1]/ns0:Abstract[1]" w:storeItemID="{55AF091B-3C7A-41E3-B477-F2FDAA23CFDA}"/>
        <w:text/>
      </w:sdtPr>
      <w:sdtEndPr/>
      <w:sdtContent>
        <w:p w:rsidR="008C6E08" w:rsidRPr="002C2979" w:rsidRDefault="00124385" w:rsidP="002C2979">
          <w:pPr>
            <w:pStyle w:val="Title"/>
            <w:jc w:val="center"/>
            <w:rPr>
              <w:rFonts w:cs="Arial"/>
              <w:b w:val="0"/>
            </w:rPr>
          </w:pPr>
          <w:r>
            <w:rPr>
              <w:rFonts w:cs="Arial"/>
            </w:rPr>
            <w:t>SE_11_PP_04</w:t>
          </w:r>
        </w:p>
      </w:sdtContent>
    </w:sdt>
    <w:sdt>
      <w:sdtPr>
        <w:rPr>
          <w:rFonts w:cs="Arial"/>
        </w:rPr>
        <w:alias w:val="Title"/>
        <w:tag w:val=""/>
        <w:id w:val="54905275"/>
        <w:placeholder>
          <w:docPart w:val="2EC8F681296B443D98E8C35584661DE8"/>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2C2979" w:rsidRDefault="00124385" w:rsidP="002C2979">
          <w:pPr>
            <w:pStyle w:val="Title"/>
            <w:jc w:val="center"/>
            <w:rPr>
              <w:rFonts w:cs="Arial"/>
              <w:b w:val="0"/>
            </w:rPr>
          </w:pPr>
          <w:r>
            <w:rPr>
              <w:rFonts w:cs="Arial"/>
            </w:rPr>
            <w:t>Project Plan – User Interface Design</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107B40"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2C2979">
        <w:rPr>
          <w:rFonts w:cs="Arial"/>
        </w:rPr>
        <w:t xml:space="preserve">Author: </w:t>
      </w:r>
      <w:r w:rsidRPr="002C2979">
        <w:rPr>
          <w:rFonts w:cs="Arial"/>
        </w:rPr>
        <w:tab/>
      </w:r>
      <w:r w:rsidR="002C2979">
        <w:rPr>
          <w:rFonts w:cs="Arial"/>
        </w:rPr>
        <w:tab/>
      </w:r>
      <w:r w:rsidR="00124385">
        <w:rPr>
          <w:rFonts w:cs="Arial"/>
        </w:rPr>
        <w:t>Gavin Reynolds</w:t>
      </w:r>
      <w:r w:rsidR="000D1D0E" w:rsidRPr="002C2979">
        <w:rPr>
          <w:rFonts w:cs="Arial"/>
        </w:rPr>
        <w:t xml:space="preserve"> (</w:t>
      </w:r>
      <w:r w:rsidR="00124385">
        <w:rPr>
          <w:rFonts w:cs="Arial"/>
        </w:rPr>
        <w:t>gar18</w:t>
      </w:r>
      <w:r w:rsidR="000D1D0E" w:rsidRPr="002C2979">
        <w:rPr>
          <w:rFonts w:cs="Arial"/>
        </w:rPr>
        <w:t>)</w:t>
      </w:r>
      <w:r w:rsidR="00124385">
        <w:rPr>
          <w:rFonts w:cs="Arial"/>
        </w:rPr>
        <w:t xml:space="preserve">, </w:t>
      </w:r>
      <w:r w:rsidR="00124385">
        <w:rPr>
          <w:rFonts w:cs="Arial"/>
        </w:rPr>
        <w:tab/>
      </w:r>
      <w:r w:rsidR="00124385">
        <w:rPr>
          <w:rFonts w:cs="Arial"/>
        </w:rPr>
        <w:tab/>
      </w:r>
      <w:r w:rsidR="00124385">
        <w:rPr>
          <w:rFonts w:cs="Arial"/>
        </w:rPr>
        <w:tab/>
      </w:r>
      <w:r w:rsidR="00124385">
        <w:rPr>
          <w:rFonts w:cs="Arial"/>
        </w:rPr>
        <w:tab/>
      </w:r>
      <w:r w:rsidR="00124385">
        <w:rPr>
          <w:rFonts w:cs="Arial"/>
        </w:rPr>
        <w:tab/>
      </w:r>
      <w:r w:rsidR="00124385">
        <w:rPr>
          <w:rFonts w:cs="Arial"/>
        </w:rPr>
        <w:tab/>
        <w:t xml:space="preserve">Kieran Dunbar (kid10), </w:t>
      </w:r>
    </w:p>
    <w:p w:rsidR="008C6E08" w:rsidRPr="002C2979" w:rsidRDefault="00107B40"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Pr>
          <w:rFonts w:cs="Arial"/>
        </w:rPr>
        <w:tab/>
      </w:r>
      <w:r>
        <w:rPr>
          <w:rFonts w:cs="Arial"/>
        </w:rPr>
        <w:tab/>
      </w:r>
      <w:r>
        <w:rPr>
          <w:rFonts w:cs="Arial"/>
        </w:rPr>
        <w:tab/>
      </w:r>
      <w:r w:rsidR="00124385">
        <w:rPr>
          <w:rFonts w:cs="Arial"/>
        </w:rPr>
        <w:t>Jack Skitt (jas78)</w:t>
      </w:r>
    </w:p>
    <w:p w:rsidR="008C6E08" w:rsidRPr="002C2979" w:rsidRDefault="002C2979" w:rsidP="002C2979">
      <w:pPr>
        <w:ind w:left="2160" w:firstLine="720"/>
        <w:rPr>
          <w:rFonts w:cs="Arial"/>
        </w:rPr>
      </w:pPr>
      <w:r w:rsidRPr="002C2979">
        <w:rPr>
          <w:rFonts w:cs="Arial"/>
        </w:rPr>
        <w:t>Config</w:t>
      </w:r>
      <w:r>
        <w:rPr>
          <w:rFonts w:cs="Arial"/>
        </w:rPr>
        <w:t>uration</w:t>
      </w:r>
      <w:r w:rsidR="00460442" w:rsidRPr="002C2979">
        <w:rPr>
          <w:rFonts w:cs="Arial"/>
        </w:rPr>
        <w:t xml:space="preserve"> Ref: </w:t>
      </w:r>
      <w:r w:rsidR="00460442" w:rsidRPr="002C2979">
        <w:rPr>
          <w:rFonts w:cs="Arial"/>
        </w:rPr>
        <w:tab/>
      </w:r>
      <w:sdt>
        <w:sdtPr>
          <w:rPr>
            <w:rFonts w:cs="Arial"/>
          </w:rPr>
          <w:alias w:val="Abstract"/>
          <w:tag w:val=""/>
          <w:id w:val="-211814631"/>
          <w:placeholder>
            <w:docPart w:val="2320B04BA7104CAAACC3AA5EAE43EF4C"/>
          </w:placeholder>
          <w:dataBinding w:prefixMappings="xmlns:ns0='http://schemas.microsoft.com/office/2006/coverPageProps' " w:xpath="/ns0:CoverPageProperties[1]/ns0:Abstract[1]" w:storeItemID="{55AF091B-3C7A-41E3-B477-F2FDAA23CFDA}"/>
          <w:text/>
        </w:sdtPr>
        <w:sdtEndPr/>
        <w:sdtContent>
          <w:r w:rsidR="00124385">
            <w:rPr>
              <w:rFonts w:cs="Arial"/>
            </w:rPr>
            <w:t>SE_11_PP_04</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966DBE">
        <w:rPr>
          <w:rFonts w:cs="Arial"/>
          <w:noProof/>
        </w:rPr>
        <w:t>2014-10-30</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5AB86FC76C9344008DCC7E5B2577AEBA"/>
          </w:placeholder>
          <w:dataBinding w:prefixMappings="xmlns:ns0='http://purl.org/dc/elements/1.1/' xmlns:ns1='http://schemas.openxmlformats.org/package/2006/metadata/core-properties' " w:xpath="/ns1:coreProperties[1]/ns0:subject[1]" w:storeItemID="{6C3C8BC8-F283-45AE-878A-BAB7291924A1}"/>
          <w:text/>
        </w:sdtPr>
        <w:sdtEndPr/>
        <w:sdtContent>
          <w:r w:rsidR="00107B40">
            <w:rPr>
              <w:rFonts w:cs="Arial"/>
            </w:rPr>
            <w:t>1.2</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DE1DD0DC9B154095BFC8B4147BBE0E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107B40">
            <w:rPr>
              <w:rFonts w:cs="Arial"/>
            </w:rPr>
            <w:t>Release</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8C6E08">
      <w:pPr>
        <w:jc w:val="center"/>
        <w:rPr>
          <w:rFonts w:cs="Arial"/>
        </w:rPr>
      </w:pPr>
      <w:r w:rsidRPr="002C2979">
        <w:rPr>
          <w:rFonts w:cs="Arial"/>
        </w:rPr>
        <w:t>Copyright © Aberystwyth University 2014</w:t>
      </w:r>
    </w:p>
    <w:p w:rsidR="008C6E08" w:rsidRPr="002C2979"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 Contents</w:t>
          </w:r>
        </w:p>
        <w:p w:rsidR="00093671" w:rsidRDefault="00403EE8">
          <w:pPr>
            <w:pStyle w:val="TOC1"/>
            <w:tabs>
              <w:tab w:val="left" w:pos="440"/>
              <w:tab w:val="right" w:leader="dot" w:pos="9016"/>
            </w:tabs>
            <w:rPr>
              <w:rFonts w:asciiTheme="minorHAnsi" w:eastAsiaTheme="minorEastAsia" w:hAnsiTheme="minorHAnsi"/>
              <w:noProof/>
              <w:lang w:eastAsia="en-GB"/>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444603" w:history="1">
            <w:r w:rsidR="00093671" w:rsidRPr="00E347F3">
              <w:rPr>
                <w:rStyle w:val="Hyperlink"/>
                <w:rFonts w:cs="Arial"/>
                <w:noProof/>
              </w:rPr>
              <w:t>1.</w:t>
            </w:r>
            <w:r w:rsidR="00093671">
              <w:rPr>
                <w:rFonts w:asciiTheme="minorHAnsi" w:eastAsiaTheme="minorEastAsia" w:hAnsiTheme="minorHAnsi"/>
                <w:noProof/>
                <w:lang w:eastAsia="en-GB"/>
              </w:rPr>
              <w:tab/>
            </w:r>
            <w:r w:rsidR="00093671" w:rsidRPr="00E347F3">
              <w:rPr>
                <w:rStyle w:val="Hyperlink"/>
                <w:noProof/>
              </w:rPr>
              <w:t>Introduction</w:t>
            </w:r>
            <w:r w:rsidR="00093671">
              <w:rPr>
                <w:noProof/>
                <w:webHidden/>
              </w:rPr>
              <w:tab/>
            </w:r>
            <w:r w:rsidR="00093671">
              <w:rPr>
                <w:noProof/>
                <w:webHidden/>
              </w:rPr>
              <w:fldChar w:fldCharType="begin"/>
            </w:r>
            <w:r w:rsidR="00093671">
              <w:rPr>
                <w:noProof/>
                <w:webHidden/>
              </w:rPr>
              <w:instrText xml:space="preserve"> PAGEREF _Toc402444603 \h </w:instrText>
            </w:r>
            <w:r w:rsidR="00093671">
              <w:rPr>
                <w:noProof/>
                <w:webHidden/>
              </w:rPr>
            </w:r>
            <w:r w:rsidR="00093671">
              <w:rPr>
                <w:noProof/>
                <w:webHidden/>
              </w:rPr>
              <w:fldChar w:fldCharType="separate"/>
            </w:r>
            <w:r w:rsidR="00966DBE">
              <w:rPr>
                <w:noProof/>
                <w:webHidden/>
              </w:rPr>
              <w:t>4</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04" w:history="1">
            <w:r w:rsidR="00093671" w:rsidRPr="00E347F3">
              <w:rPr>
                <w:rStyle w:val="Hyperlink"/>
                <w:rFonts w:cs="Arial"/>
                <w:noProof/>
              </w:rPr>
              <w:t>1.1.</w:t>
            </w:r>
            <w:r w:rsidR="00093671">
              <w:rPr>
                <w:rFonts w:asciiTheme="minorHAnsi" w:eastAsiaTheme="minorEastAsia" w:hAnsiTheme="minorHAnsi"/>
                <w:noProof/>
                <w:lang w:eastAsia="en-GB"/>
              </w:rPr>
              <w:tab/>
            </w:r>
            <w:r w:rsidR="00093671" w:rsidRPr="00E347F3">
              <w:rPr>
                <w:rStyle w:val="Hyperlink"/>
                <w:rFonts w:cs="Arial"/>
                <w:noProof/>
              </w:rPr>
              <w:t>Purpose of Document</w:t>
            </w:r>
            <w:r w:rsidR="00093671">
              <w:rPr>
                <w:noProof/>
                <w:webHidden/>
              </w:rPr>
              <w:tab/>
            </w:r>
            <w:r w:rsidR="00093671">
              <w:rPr>
                <w:noProof/>
                <w:webHidden/>
              </w:rPr>
              <w:fldChar w:fldCharType="begin"/>
            </w:r>
            <w:r w:rsidR="00093671">
              <w:rPr>
                <w:noProof/>
                <w:webHidden/>
              </w:rPr>
              <w:instrText xml:space="preserve"> PAGEREF _Toc402444604 \h </w:instrText>
            </w:r>
            <w:r w:rsidR="00093671">
              <w:rPr>
                <w:noProof/>
                <w:webHidden/>
              </w:rPr>
            </w:r>
            <w:r w:rsidR="00093671">
              <w:rPr>
                <w:noProof/>
                <w:webHidden/>
              </w:rPr>
              <w:fldChar w:fldCharType="separate"/>
            </w:r>
            <w:r w:rsidR="00966DBE">
              <w:rPr>
                <w:noProof/>
                <w:webHidden/>
              </w:rPr>
              <w:t>4</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05" w:history="1">
            <w:r w:rsidR="00093671" w:rsidRPr="00E347F3">
              <w:rPr>
                <w:rStyle w:val="Hyperlink"/>
                <w:rFonts w:cs="Arial"/>
                <w:noProof/>
              </w:rPr>
              <w:t>1.2.</w:t>
            </w:r>
            <w:r w:rsidR="00093671">
              <w:rPr>
                <w:rFonts w:asciiTheme="minorHAnsi" w:eastAsiaTheme="minorEastAsia" w:hAnsiTheme="minorHAnsi"/>
                <w:noProof/>
                <w:lang w:eastAsia="en-GB"/>
              </w:rPr>
              <w:tab/>
            </w:r>
            <w:r w:rsidR="00093671" w:rsidRPr="00E347F3">
              <w:rPr>
                <w:rStyle w:val="Hyperlink"/>
                <w:rFonts w:cs="Arial"/>
                <w:noProof/>
              </w:rPr>
              <w:t>Scope</w:t>
            </w:r>
            <w:r w:rsidR="00093671">
              <w:rPr>
                <w:noProof/>
                <w:webHidden/>
              </w:rPr>
              <w:tab/>
            </w:r>
            <w:r w:rsidR="00093671">
              <w:rPr>
                <w:noProof/>
                <w:webHidden/>
              </w:rPr>
              <w:fldChar w:fldCharType="begin"/>
            </w:r>
            <w:r w:rsidR="00093671">
              <w:rPr>
                <w:noProof/>
                <w:webHidden/>
              </w:rPr>
              <w:instrText xml:space="preserve"> PAGEREF _Toc402444605 \h </w:instrText>
            </w:r>
            <w:r w:rsidR="00093671">
              <w:rPr>
                <w:noProof/>
                <w:webHidden/>
              </w:rPr>
            </w:r>
            <w:r w:rsidR="00093671">
              <w:rPr>
                <w:noProof/>
                <w:webHidden/>
              </w:rPr>
              <w:fldChar w:fldCharType="separate"/>
            </w:r>
            <w:r w:rsidR="00966DBE">
              <w:rPr>
                <w:noProof/>
                <w:webHidden/>
              </w:rPr>
              <w:t>4</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06" w:history="1">
            <w:r w:rsidR="00093671" w:rsidRPr="00E347F3">
              <w:rPr>
                <w:rStyle w:val="Hyperlink"/>
                <w:rFonts w:cs="Arial"/>
                <w:noProof/>
              </w:rPr>
              <w:t>1.3.</w:t>
            </w:r>
            <w:r w:rsidR="00093671">
              <w:rPr>
                <w:rFonts w:asciiTheme="minorHAnsi" w:eastAsiaTheme="minorEastAsia" w:hAnsiTheme="minorHAnsi"/>
                <w:noProof/>
                <w:lang w:eastAsia="en-GB"/>
              </w:rPr>
              <w:tab/>
            </w:r>
            <w:r w:rsidR="00093671" w:rsidRPr="00E347F3">
              <w:rPr>
                <w:rStyle w:val="Hyperlink"/>
                <w:rFonts w:cs="Arial"/>
                <w:noProof/>
              </w:rPr>
              <w:t>Objectives</w:t>
            </w:r>
            <w:r w:rsidR="00093671">
              <w:rPr>
                <w:noProof/>
                <w:webHidden/>
              </w:rPr>
              <w:tab/>
            </w:r>
            <w:r w:rsidR="00093671">
              <w:rPr>
                <w:noProof/>
                <w:webHidden/>
              </w:rPr>
              <w:fldChar w:fldCharType="begin"/>
            </w:r>
            <w:r w:rsidR="00093671">
              <w:rPr>
                <w:noProof/>
                <w:webHidden/>
              </w:rPr>
              <w:instrText xml:space="preserve"> PAGEREF _Toc402444606 \h </w:instrText>
            </w:r>
            <w:r w:rsidR="00093671">
              <w:rPr>
                <w:noProof/>
                <w:webHidden/>
              </w:rPr>
            </w:r>
            <w:r w:rsidR="00093671">
              <w:rPr>
                <w:noProof/>
                <w:webHidden/>
              </w:rPr>
              <w:fldChar w:fldCharType="separate"/>
            </w:r>
            <w:r w:rsidR="00966DBE">
              <w:rPr>
                <w:noProof/>
                <w:webHidden/>
              </w:rPr>
              <w:t>4</w:t>
            </w:r>
            <w:r w:rsidR="00093671">
              <w:rPr>
                <w:noProof/>
                <w:webHidden/>
              </w:rPr>
              <w:fldChar w:fldCharType="end"/>
            </w:r>
          </w:hyperlink>
        </w:p>
        <w:p w:rsidR="00093671" w:rsidRDefault="00C050B4">
          <w:pPr>
            <w:pStyle w:val="TOC1"/>
            <w:tabs>
              <w:tab w:val="left" w:pos="440"/>
              <w:tab w:val="right" w:leader="dot" w:pos="9016"/>
            </w:tabs>
            <w:rPr>
              <w:rFonts w:asciiTheme="minorHAnsi" w:eastAsiaTheme="minorEastAsia" w:hAnsiTheme="minorHAnsi"/>
              <w:noProof/>
              <w:lang w:eastAsia="en-GB"/>
            </w:rPr>
          </w:pPr>
          <w:hyperlink w:anchor="_Toc402444607" w:history="1">
            <w:r w:rsidR="00093671" w:rsidRPr="00E347F3">
              <w:rPr>
                <w:rStyle w:val="Hyperlink"/>
                <w:noProof/>
              </w:rPr>
              <w:t>2.</w:t>
            </w:r>
            <w:r w:rsidR="00093671">
              <w:rPr>
                <w:rFonts w:asciiTheme="minorHAnsi" w:eastAsiaTheme="minorEastAsia" w:hAnsiTheme="minorHAnsi"/>
                <w:noProof/>
                <w:lang w:eastAsia="en-GB"/>
              </w:rPr>
              <w:tab/>
            </w:r>
            <w:r w:rsidR="00093671" w:rsidRPr="00E347F3">
              <w:rPr>
                <w:rStyle w:val="Hyperlink"/>
                <w:noProof/>
              </w:rPr>
              <w:t>Colour Swatches</w:t>
            </w:r>
            <w:r w:rsidR="00093671">
              <w:rPr>
                <w:noProof/>
                <w:webHidden/>
              </w:rPr>
              <w:tab/>
            </w:r>
            <w:r w:rsidR="00093671">
              <w:rPr>
                <w:noProof/>
                <w:webHidden/>
              </w:rPr>
              <w:fldChar w:fldCharType="begin"/>
            </w:r>
            <w:r w:rsidR="00093671">
              <w:rPr>
                <w:noProof/>
                <w:webHidden/>
              </w:rPr>
              <w:instrText xml:space="preserve"> PAGEREF _Toc402444607 \h </w:instrText>
            </w:r>
            <w:r w:rsidR="00093671">
              <w:rPr>
                <w:noProof/>
                <w:webHidden/>
              </w:rPr>
            </w:r>
            <w:r w:rsidR="00093671">
              <w:rPr>
                <w:noProof/>
                <w:webHidden/>
              </w:rPr>
              <w:fldChar w:fldCharType="separate"/>
            </w:r>
            <w:r w:rsidR="00966DBE">
              <w:rPr>
                <w:noProof/>
                <w:webHidden/>
              </w:rPr>
              <w:t>5</w:t>
            </w:r>
            <w:r w:rsidR="00093671">
              <w:rPr>
                <w:noProof/>
                <w:webHidden/>
              </w:rPr>
              <w:fldChar w:fldCharType="end"/>
            </w:r>
          </w:hyperlink>
        </w:p>
        <w:p w:rsidR="00093671" w:rsidRDefault="00C050B4">
          <w:pPr>
            <w:pStyle w:val="TOC1"/>
            <w:tabs>
              <w:tab w:val="left" w:pos="440"/>
              <w:tab w:val="right" w:leader="dot" w:pos="9016"/>
            </w:tabs>
            <w:rPr>
              <w:rFonts w:asciiTheme="minorHAnsi" w:eastAsiaTheme="minorEastAsia" w:hAnsiTheme="minorHAnsi"/>
              <w:noProof/>
              <w:lang w:eastAsia="en-GB"/>
            </w:rPr>
          </w:pPr>
          <w:hyperlink w:anchor="_Toc402444608" w:history="1">
            <w:r w:rsidR="00093671" w:rsidRPr="00E347F3">
              <w:rPr>
                <w:rStyle w:val="Hyperlink"/>
                <w:rFonts w:eastAsia="Arial"/>
                <w:noProof/>
              </w:rPr>
              <w:t>3.</w:t>
            </w:r>
            <w:r w:rsidR="00093671">
              <w:rPr>
                <w:rFonts w:asciiTheme="minorHAnsi" w:eastAsiaTheme="minorEastAsia" w:hAnsiTheme="minorHAnsi"/>
                <w:noProof/>
                <w:lang w:eastAsia="en-GB"/>
              </w:rPr>
              <w:tab/>
            </w:r>
            <w:r w:rsidR="00093671" w:rsidRPr="00E347F3">
              <w:rPr>
                <w:rStyle w:val="Hyperlink"/>
                <w:rFonts w:eastAsia="Arial"/>
                <w:noProof/>
              </w:rPr>
              <w:t>Website Basic Concepts</w:t>
            </w:r>
            <w:r w:rsidR="00093671">
              <w:rPr>
                <w:noProof/>
                <w:webHidden/>
              </w:rPr>
              <w:tab/>
            </w:r>
            <w:r w:rsidR="00093671">
              <w:rPr>
                <w:noProof/>
                <w:webHidden/>
              </w:rPr>
              <w:fldChar w:fldCharType="begin"/>
            </w:r>
            <w:r w:rsidR="00093671">
              <w:rPr>
                <w:noProof/>
                <w:webHidden/>
              </w:rPr>
              <w:instrText xml:space="preserve"> PAGEREF _Toc402444608 \h </w:instrText>
            </w:r>
            <w:r w:rsidR="00093671">
              <w:rPr>
                <w:noProof/>
                <w:webHidden/>
              </w:rPr>
            </w:r>
            <w:r w:rsidR="00093671">
              <w:rPr>
                <w:noProof/>
                <w:webHidden/>
              </w:rPr>
              <w:fldChar w:fldCharType="separate"/>
            </w:r>
            <w:r w:rsidR="00966DBE">
              <w:rPr>
                <w:noProof/>
                <w:webHidden/>
              </w:rPr>
              <w:t>6</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09" w:history="1">
            <w:r w:rsidR="00093671" w:rsidRPr="00E347F3">
              <w:rPr>
                <w:rStyle w:val="Hyperlink"/>
                <w:rFonts w:eastAsia="Arial"/>
                <w:noProof/>
              </w:rPr>
              <w:t>3.1.</w:t>
            </w:r>
            <w:r w:rsidR="00093671">
              <w:rPr>
                <w:rFonts w:asciiTheme="minorHAnsi" w:eastAsiaTheme="minorEastAsia" w:hAnsiTheme="minorHAnsi"/>
                <w:noProof/>
                <w:lang w:eastAsia="en-GB"/>
              </w:rPr>
              <w:tab/>
            </w:r>
            <w:r w:rsidR="00093671" w:rsidRPr="00E347F3">
              <w:rPr>
                <w:rStyle w:val="Hyperlink"/>
                <w:rFonts w:eastAsia="Arial"/>
                <w:noProof/>
              </w:rPr>
              <w:t>Page Structure</w:t>
            </w:r>
            <w:r w:rsidR="00093671">
              <w:rPr>
                <w:noProof/>
                <w:webHidden/>
              </w:rPr>
              <w:tab/>
            </w:r>
            <w:r w:rsidR="00093671">
              <w:rPr>
                <w:noProof/>
                <w:webHidden/>
              </w:rPr>
              <w:fldChar w:fldCharType="begin"/>
            </w:r>
            <w:r w:rsidR="00093671">
              <w:rPr>
                <w:noProof/>
                <w:webHidden/>
              </w:rPr>
              <w:instrText xml:space="preserve"> PAGEREF _Toc402444609 \h </w:instrText>
            </w:r>
            <w:r w:rsidR="00093671">
              <w:rPr>
                <w:noProof/>
                <w:webHidden/>
              </w:rPr>
            </w:r>
            <w:r w:rsidR="00093671">
              <w:rPr>
                <w:noProof/>
                <w:webHidden/>
              </w:rPr>
              <w:fldChar w:fldCharType="separate"/>
            </w:r>
            <w:r w:rsidR="00966DBE">
              <w:rPr>
                <w:noProof/>
                <w:webHidden/>
              </w:rPr>
              <w:t>6</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10" w:history="1">
            <w:r w:rsidR="00093671" w:rsidRPr="00E347F3">
              <w:rPr>
                <w:rStyle w:val="Hyperlink"/>
                <w:rFonts w:eastAsia="Arial"/>
                <w:noProof/>
              </w:rPr>
              <w:t>3.2.</w:t>
            </w:r>
            <w:r w:rsidR="00093671">
              <w:rPr>
                <w:rFonts w:asciiTheme="minorHAnsi" w:eastAsiaTheme="minorEastAsia" w:hAnsiTheme="minorHAnsi"/>
                <w:noProof/>
                <w:lang w:eastAsia="en-GB"/>
              </w:rPr>
              <w:tab/>
            </w:r>
            <w:r w:rsidR="00093671" w:rsidRPr="00E347F3">
              <w:rPr>
                <w:rStyle w:val="Hyperlink"/>
                <w:rFonts w:eastAsia="Arial"/>
                <w:noProof/>
              </w:rPr>
              <w:t>Link Styles</w:t>
            </w:r>
            <w:r w:rsidR="00093671">
              <w:rPr>
                <w:noProof/>
                <w:webHidden/>
              </w:rPr>
              <w:tab/>
            </w:r>
            <w:r w:rsidR="00093671">
              <w:rPr>
                <w:noProof/>
                <w:webHidden/>
              </w:rPr>
              <w:fldChar w:fldCharType="begin"/>
            </w:r>
            <w:r w:rsidR="00093671">
              <w:rPr>
                <w:noProof/>
                <w:webHidden/>
              </w:rPr>
              <w:instrText xml:space="preserve"> PAGEREF _Toc402444610 \h </w:instrText>
            </w:r>
            <w:r w:rsidR="00093671">
              <w:rPr>
                <w:noProof/>
                <w:webHidden/>
              </w:rPr>
            </w:r>
            <w:r w:rsidR="00093671">
              <w:rPr>
                <w:noProof/>
                <w:webHidden/>
              </w:rPr>
              <w:fldChar w:fldCharType="separate"/>
            </w:r>
            <w:r w:rsidR="00966DBE">
              <w:rPr>
                <w:noProof/>
                <w:webHidden/>
              </w:rPr>
              <w:t>6</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11" w:history="1">
            <w:r w:rsidR="00093671" w:rsidRPr="00E347F3">
              <w:rPr>
                <w:rStyle w:val="Hyperlink"/>
                <w:noProof/>
              </w:rPr>
              <w:t>3.3.</w:t>
            </w:r>
            <w:r w:rsidR="00093671">
              <w:rPr>
                <w:rFonts w:asciiTheme="minorHAnsi" w:eastAsiaTheme="minorEastAsia" w:hAnsiTheme="minorHAnsi"/>
                <w:noProof/>
                <w:lang w:eastAsia="en-GB"/>
              </w:rPr>
              <w:tab/>
            </w:r>
            <w:r w:rsidR="00093671" w:rsidRPr="00E347F3">
              <w:rPr>
                <w:rStyle w:val="Hyperlink"/>
                <w:noProof/>
              </w:rPr>
              <w:t>Footer Links</w:t>
            </w:r>
            <w:r w:rsidR="00093671">
              <w:rPr>
                <w:noProof/>
                <w:webHidden/>
              </w:rPr>
              <w:tab/>
            </w:r>
            <w:r w:rsidR="00093671">
              <w:rPr>
                <w:noProof/>
                <w:webHidden/>
              </w:rPr>
              <w:fldChar w:fldCharType="begin"/>
            </w:r>
            <w:r w:rsidR="00093671">
              <w:rPr>
                <w:noProof/>
                <w:webHidden/>
              </w:rPr>
              <w:instrText xml:space="preserve"> PAGEREF _Toc402444611 \h </w:instrText>
            </w:r>
            <w:r w:rsidR="00093671">
              <w:rPr>
                <w:noProof/>
                <w:webHidden/>
              </w:rPr>
            </w:r>
            <w:r w:rsidR="00093671">
              <w:rPr>
                <w:noProof/>
                <w:webHidden/>
              </w:rPr>
              <w:fldChar w:fldCharType="separate"/>
            </w:r>
            <w:r w:rsidR="00966DBE">
              <w:rPr>
                <w:noProof/>
                <w:webHidden/>
              </w:rPr>
              <w:t>7</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12" w:history="1">
            <w:r w:rsidR="00093671" w:rsidRPr="00E347F3">
              <w:rPr>
                <w:rStyle w:val="Hyperlink"/>
                <w:rFonts w:eastAsia="Arial"/>
                <w:noProof/>
              </w:rPr>
              <w:t>3.4.</w:t>
            </w:r>
            <w:r w:rsidR="00093671">
              <w:rPr>
                <w:rFonts w:asciiTheme="minorHAnsi" w:eastAsiaTheme="minorEastAsia" w:hAnsiTheme="minorHAnsi"/>
                <w:noProof/>
                <w:lang w:eastAsia="en-GB"/>
              </w:rPr>
              <w:tab/>
            </w:r>
            <w:r w:rsidR="00093671" w:rsidRPr="00E347F3">
              <w:rPr>
                <w:rStyle w:val="Hyperlink"/>
                <w:rFonts w:eastAsia="Arial"/>
                <w:noProof/>
              </w:rPr>
              <w:t>Navigation Links</w:t>
            </w:r>
            <w:bookmarkStart w:id="0" w:name="_GoBack"/>
            <w:bookmarkEnd w:id="0"/>
            <w:r w:rsidR="00093671">
              <w:rPr>
                <w:noProof/>
                <w:webHidden/>
              </w:rPr>
              <w:tab/>
            </w:r>
            <w:r w:rsidR="00093671">
              <w:rPr>
                <w:noProof/>
                <w:webHidden/>
              </w:rPr>
              <w:fldChar w:fldCharType="begin"/>
            </w:r>
            <w:r w:rsidR="00093671">
              <w:rPr>
                <w:noProof/>
                <w:webHidden/>
              </w:rPr>
              <w:instrText xml:space="preserve"> PAGEREF _Toc402444612 \h </w:instrText>
            </w:r>
            <w:r w:rsidR="00093671">
              <w:rPr>
                <w:noProof/>
                <w:webHidden/>
              </w:rPr>
            </w:r>
            <w:r w:rsidR="00093671">
              <w:rPr>
                <w:noProof/>
                <w:webHidden/>
              </w:rPr>
              <w:fldChar w:fldCharType="separate"/>
            </w:r>
            <w:r w:rsidR="00966DBE">
              <w:rPr>
                <w:noProof/>
                <w:webHidden/>
              </w:rPr>
              <w:t>7</w:t>
            </w:r>
            <w:r w:rsidR="00093671">
              <w:rPr>
                <w:noProof/>
                <w:webHidden/>
              </w:rPr>
              <w:fldChar w:fldCharType="end"/>
            </w:r>
          </w:hyperlink>
        </w:p>
        <w:p w:rsidR="00093671" w:rsidRDefault="00C050B4">
          <w:pPr>
            <w:pStyle w:val="TOC1"/>
            <w:tabs>
              <w:tab w:val="left" w:pos="440"/>
              <w:tab w:val="right" w:leader="dot" w:pos="9016"/>
            </w:tabs>
            <w:rPr>
              <w:rFonts w:asciiTheme="minorHAnsi" w:eastAsiaTheme="minorEastAsia" w:hAnsiTheme="minorHAnsi"/>
              <w:noProof/>
              <w:lang w:eastAsia="en-GB"/>
            </w:rPr>
          </w:pPr>
          <w:hyperlink w:anchor="_Toc402444613" w:history="1">
            <w:r w:rsidR="00093671" w:rsidRPr="00E347F3">
              <w:rPr>
                <w:rStyle w:val="Hyperlink"/>
                <w:rFonts w:eastAsia="Arial"/>
                <w:noProof/>
              </w:rPr>
              <w:t>4.</w:t>
            </w:r>
            <w:r w:rsidR="00093671">
              <w:rPr>
                <w:rFonts w:asciiTheme="minorHAnsi" w:eastAsiaTheme="minorEastAsia" w:hAnsiTheme="minorHAnsi"/>
                <w:noProof/>
                <w:lang w:eastAsia="en-GB"/>
              </w:rPr>
              <w:tab/>
            </w:r>
            <w:r w:rsidR="00093671" w:rsidRPr="00E347F3">
              <w:rPr>
                <w:rStyle w:val="Hyperlink"/>
                <w:rFonts w:eastAsia="Arial"/>
                <w:noProof/>
              </w:rPr>
              <w:t>Web User Interface Designs</w:t>
            </w:r>
            <w:r w:rsidR="00093671">
              <w:rPr>
                <w:noProof/>
                <w:webHidden/>
              </w:rPr>
              <w:tab/>
            </w:r>
            <w:r w:rsidR="00093671">
              <w:rPr>
                <w:noProof/>
                <w:webHidden/>
              </w:rPr>
              <w:fldChar w:fldCharType="begin"/>
            </w:r>
            <w:r w:rsidR="00093671">
              <w:rPr>
                <w:noProof/>
                <w:webHidden/>
              </w:rPr>
              <w:instrText xml:space="preserve"> PAGEREF _Toc402444613 \h </w:instrText>
            </w:r>
            <w:r w:rsidR="00093671">
              <w:rPr>
                <w:noProof/>
                <w:webHidden/>
              </w:rPr>
            </w:r>
            <w:r w:rsidR="00093671">
              <w:rPr>
                <w:noProof/>
                <w:webHidden/>
              </w:rPr>
              <w:fldChar w:fldCharType="separate"/>
            </w:r>
            <w:r w:rsidR="00966DBE">
              <w:rPr>
                <w:noProof/>
                <w:webHidden/>
              </w:rPr>
              <w:t>7</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14" w:history="1">
            <w:r w:rsidR="00093671" w:rsidRPr="00E347F3">
              <w:rPr>
                <w:rStyle w:val="Hyperlink"/>
                <w:rFonts w:cs="Arial"/>
                <w:noProof/>
              </w:rPr>
              <w:t>4.1.1.</w:t>
            </w:r>
            <w:r w:rsidR="00093671">
              <w:rPr>
                <w:rFonts w:asciiTheme="minorHAnsi" w:eastAsiaTheme="minorEastAsia" w:hAnsiTheme="minorHAnsi"/>
                <w:noProof/>
                <w:lang w:eastAsia="en-GB"/>
              </w:rPr>
              <w:tab/>
            </w:r>
            <w:r w:rsidR="00093671" w:rsidRPr="00E347F3">
              <w:rPr>
                <w:rStyle w:val="Hyperlink"/>
                <w:rFonts w:cs="Arial"/>
                <w:noProof/>
              </w:rPr>
              <w:t>Index Login Page</w:t>
            </w:r>
            <w:r w:rsidR="00093671">
              <w:rPr>
                <w:noProof/>
                <w:webHidden/>
              </w:rPr>
              <w:tab/>
            </w:r>
            <w:r w:rsidR="00093671">
              <w:rPr>
                <w:noProof/>
                <w:webHidden/>
              </w:rPr>
              <w:fldChar w:fldCharType="begin"/>
            </w:r>
            <w:r w:rsidR="00093671">
              <w:rPr>
                <w:noProof/>
                <w:webHidden/>
              </w:rPr>
              <w:instrText xml:space="preserve"> PAGEREF _Toc402444614 \h </w:instrText>
            </w:r>
            <w:r w:rsidR="00093671">
              <w:rPr>
                <w:noProof/>
                <w:webHidden/>
              </w:rPr>
            </w:r>
            <w:r w:rsidR="00093671">
              <w:rPr>
                <w:noProof/>
                <w:webHidden/>
              </w:rPr>
              <w:fldChar w:fldCharType="separate"/>
            </w:r>
            <w:r w:rsidR="00966DBE">
              <w:rPr>
                <w:noProof/>
                <w:webHidden/>
              </w:rPr>
              <w:t>7</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15" w:history="1">
            <w:r w:rsidR="00093671" w:rsidRPr="00E347F3">
              <w:rPr>
                <w:rStyle w:val="Hyperlink"/>
                <w:rFonts w:eastAsia="Arial" w:cs="Arial"/>
                <w:noProof/>
              </w:rPr>
              <w:t>4.1.2.</w:t>
            </w:r>
            <w:r w:rsidR="00093671">
              <w:rPr>
                <w:rFonts w:asciiTheme="minorHAnsi" w:eastAsiaTheme="minorEastAsia" w:hAnsiTheme="minorHAnsi"/>
                <w:noProof/>
                <w:lang w:eastAsia="en-GB"/>
              </w:rPr>
              <w:tab/>
            </w:r>
            <w:r w:rsidR="00093671" w:rsidRPr="00E347F3">
              <w:rPr>
                <w:rStyle w:val="Hyperlink"/>
                <w:rFonts w:eastAsia="Arial" w:cs="Arial"/>
                <w:noProof/>
              </w:rPr>
              <w:t>Registration Page</w:t>
            </w:r>
            <w:r w:rsidR="00093671">
              <w:rPr>
                <w:noProof/>
                <w:webHidden/>
              </w:rPr>
              <w:tab/>
            </w:r>
            <w:r w:rsidR="00093671">
              <w:rPr>
                <w:noProof/>
                <w:webHidden/>
              </w:rPr>
              <w:fldChar w:fldCharType="begin"/>
            </w:r>
            <w:r w:rsidR="00093671">
              <w:rPr>
                <w:noProof/>
                <w:webHidden/>
              </w:rPr>
              <w:instrText xml:space="preserve"> PAGEREF _Toc402444615 \h </w:instrText>
            </w:r>
            <w:r w:rsidR="00093671">
              <w:rPr>
                <w:noProof/>
                <w:webHidden/>
              </w:rPr>
            </w:r>
            <w:r w:rsidR="00093671">
              <w:rPr>
                <w:noProof/>
                <w:webHidden/>
              </w:rPr>
              <w:fldChar w:fldCharType="separate"/>
            </w:r>
            <w:r w:rsidR="00966DBE">
              <w:rPr>
                <w:noProof/>
                <w:webHidden/>
              </w:rPr>
              <w:t>8</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16" w:history="1">
            <w:r w:rsidR="00093671" w:rsidRPr="00E347F3">
              <w:rPr>
                <w:rStyle w:val="Hyperlink"/>
                <w:rFonts w:eastAsia="Arial" w:cs="Arial"/>
                <w:noProof/>
              </w:rPr>
              <w:t>4.1.3.</w:t>
            </w:r>
            <w:r w:rsidR="00093671">
              <w:rPr>
                <w:rFonts w:asciiTheme="minorHAnsi" w:eastAsiaTheme="minorEastAsia" w:hAnsiTheme="minorHAnsi"/>
                <w:noProof/>
                <w:lang w:eastAsia="en-GB"/>
              </w:rPr>
              <w:tab/>
            </w:r>
            <w:r w:rsidR="00093671" w:rsidRPr="00E347F3">
              <w:rPr>
                <w:rStyle w:val="Hyperlink"/>
                <w:rFonts w:eastAsia="Arial" w:cs="Arial"/>
                <w:noProof/>
              </w:rPr>
              <w:t>You Page – Account</w:t>
            </w:r>
            <w:r w:rsidR="00093671">
              <w:rPr>
                <w:noProof/>
                <w:webHidden/>
              </w:rPr>
              <w:tab/>
            </w:r>
            <w:r w:rsidR="00093671">
              <w:rPr>
                <w:noProof/>
                <w:webHidden/>
              </w:rPr>
              <w:fldChar w:fldCharType="begin"/>
            </w:r>
            <w:r w:rsidR="00093671">
              <w:rPr>
                <w:noProof/>
                <w:webHidden/>
              </w:rPr>
              <w:instrText xml:space="preserve"> PAGEREF _Toc402444616 \h </w:instrText>
            </w:r>
            <w:r w:rsidR="00093671">
              <w:rPr>
                <w:noProof/>
                <w:webHidden/>
              </w:rPr>
            </w:r>
            <w:r w:rsidR="00093671">
              <w:rPr>
                <w:noProof/>
                <w:webHidden/>
              </w:rPr>
              <w:fldChar w:fldCharType="separate"/>
            </w:r>
            <w:r w:rsidR="00966DBE">
              <w:rPr>
                <w:noProof/>
                <w:webHidden/>
              </w:rPr>
              <w:t>9</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17" w:history="1">
            <w:r w:rsidR="00093671" w:rsidRPr="00E347F3">
              <w:rPr>
                <w:rStyle w:val="Hyperlink"/>
                <w:rFonts w:eastAsia="Arial" w:cs="Arial"/>
                <w:noProof/>
              </w:rPr>
              <w:t>4.1.4.</w:t>
            </w:r>
            <w:r w:rsidR="00093671">
              <w:rPr>
                <w:rFonts w:asciiTheme="minorHAnsi" w:eastAsiaTheme="minorEastAsia" w:hAnsiTheme="minorHAnsi"/>
                <w:noProof/>
                <w:lang w:eastAsia="en-GB"/>
              </w:rPr>
              <w:tab/>
            </w:r>
            <w:r w:rsidR="00093671" w:rsidRPr="00E347F3">
              <w:rPr>
                <w:rStyle w:val="Hyperlink"/>
                <w:rFonts w:eastAsia="Arial" w:cs="Arial"/>
                <w:noProof/>
              </w:rPr>
              <w:t>View Page - Database</w:t>
            </w:r>
            <w:r w:rsidR="00093671">
              <w:rPr>
                <w:noProof/>
                <w:webHidden/>
              </w:rPr>
              <w:tab/>
            </w:r>
            <w:r w:rsidR="00093671">
              <w:rPr>
                <w:noProof/>
                <w:webHidden/>
              </w:rPr>
              <w:fldChar w:fldCharType="begin"/>
            </w:r>
            <w:r w:rsidR="00093671">
              <w:rPr>
                <w:noProof/>
                <w:webHidden/>
              </w:rPr>
              <w:instrText xml:space="preserve"> PAGEREF _Toc402444617 \h </w:instrText>
            </w:r>
            <w:r w:rsidR="00093671">
              <w:rPr>
                <w:noProof/>
                <w:webHidden/>
              </w:rPr>
            </w:r>
            <w:r w:rsidR="00093671">
              <w:rPr>
                <w:noProof/>
                <w:webHidden/>
              </w:rPr>
              <w:fldChar w:fldCharType="separate"/>
            </w:r>
            <w:r w:rsidR="00966DBE">
              <w:rPr>
                <w:noProof/>
                <w:webHidden/>
              </w:rPr>
              <w:t>10</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18" w:history="1">
            <w:r w:rsidR="00093671" w:rsidRPr="00E347F3">
              <w:rPr>
                <w:rStyle w:val="Hyperlink"/>
                <w:rFonts w:eastAsia="Arial" w:cs="Arial"/>
                <w:noProof/>
              </w:rPr>
              <w:t>4.1.5.</w:t>
            </w:r>
            <w:r w:rsidR="00093671">
              <w:rPr>
                <w:rFonts w:asciiTheme="minorHAnsi" w:eastAsiaTheme="minorEastAsia" w:hAnsiTheme="minorHAnsi"/>
                <w:noProof/>
                <w:lang w:eastAsia="en-GB"/>
              </w:rPr>
              <w:tab/>
            </w:r>
            <w:r w:rsidR="00093671" w:rsidRPr="00E347F3">
              <w:rPr>
                <w:rStyle w:val="Hyperlink"/>
                <w:rFonts w:eastAsia="Arial" w:cs="Arial"/>
                <w:noProof/>
              </w:rPr>
              <w:t>New Page – Database Entry</w:t>
            </w:r>
            <w:r w:rsidR="00093671">
              <w:rPr>
                <w:noProof/>
                <w:webHidden/>
              </w:rPr>
              <w:tab/>
            </w:r>
            <w:r w:rsidR="00093671">
              <w:rPr>
                <w:noProof/>
                <w:webHidden/>
              </w:rPr>
              <w:fldChar w:fldCharType="begin"/>
            </w:r>
            <w:r w:rsidR="00093671">
              <w:rPr>
                <w:noProof/>
                <w:webHidden/>
              </w:rPr>
              <w:instrText xml:space="preserve"> PAGEREF _Toc402444618 \h </w:instrText>
            </w:r>
            <w:r w:rsidR="00093671">
              <w:rPr>
                <w:noProof/>
                <w:webHidden/>
              </w:rPr>
            </w:r>
            <w:r w:rsidR="00093671">
              <w:rPr>
                <w:noProof/>
                <w:webHidden/>
              </w:rPr>
              <w:fldChar w:fldCharType="separate"/>
            </w:r>
            <w:r w:rsidR="00966DBE">
              <w:rPr>
                <w:noProof/>
                <w:webHidden/>
              </w:rPr>
              <w:t>11</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19" w:history="1">
            <w:r w:rsidR="00093671" w:rsidRPr="00E347F3">
              <w:rPr>
                <w:rStyle w:val="Hyperlink"/>
                <w:rFonts w:eastAsia="Arial" w:cs="Arial"/>
                <w:noProof/>
              </w:rPr>
              <w:t>4.1.6.</w:t>
            </w:r>
            <w:r w:rsidR="00093671">
              <w:rPr>
                <w:rFonts w:asciiTheme="minorHAnsi" w:eastAsiaTheme="minorEastAsia" w:hAnsiTheme="minorHAnsi"/>
                <w:noProof/>
                <w:lang w:eastAsia="en-GB"/>
              </w:rPr>
              <w:tab/>
            </w:r>
            <w:r w:rsidR="00093671" w:rsidRPr="00E347F3">
              <w:rPr>
                <w:rStyle w:val="Hyperlink"/>
                <w:rFonts w:eastAsia="Arial" w:cs="Arial"/>
                <w:noProof/>
              </w:rPr>
              <w:t>Logout – You Page</w:t>
            </w:r>
            <w:r w:rsidR="00093671">
              <w:rPr>
                <w:noProof/>
                <w:webHidden/>
              </w:rPr>
              <w:tab/>
            </w:r>
            <w:r w:rsidR="00093671">
              <w:rPr>
                <w:noProof/>
                <w:webHidden/>
              </w:rPr>
              <w:fldChar w:fldCharType="begin"/>
            </w:r>
            <w:r w:rsidR="00093671">
              <w:rPr>
                <w:noProof/>
                <w:webHidden/>
              </w:rPr>
              <w:instrText xml:space="preserve"> PAGEREF _Toc402444619 \h </w:instrText>
            </w:r>
            <w:r w:rsidR="00093671">
              <w:rPr>
                <w:noProof/>
                <w:webHidden/>
              </w:rPr>
            </w:r>
            <w:r w:rsidR="00093671">
              <w:rPr>
                <w:noProof/>
                <w:webHidden/>
              </w:rPr>
              <w:fldChar w:fldCharType="separate"/>
            </w:r>
            <w:r w:rsidR="00966DBE">
              <w:rPr>
                <w:noProof/>
                <w:webHidden/>
              </w:rPr>
              <w:t>12</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20" w:history="1">
            <w:r w:rsidR="00093671" w:rsidRPr="00E347F3">
              <w:rPr>
                <w:rStyle w:val="Hyperlink"/>
                <w:rFonts w:eastAsia="Arial" w:cs="Arial"/>
                <w:noProof/>
              </w:rPr>
              <w:t>4.1.7.</w:t>
            </w:r>
            <w:r w:rsidR="00093671">
              <w:rPr>
                <w:rFonts w:asciiTheme="minorHAnsi" w:eastAsiaTheme="minorEastAsia" w:hAnsiTheme="minorHAnsi"/>
                <w:noProof/>
                <w:lang w:eastAsia="en-GB"/>
              </w:rPr>
              <w:tab/>
            </w:r>
            <w:r w:rsidR="00093671" w:rsidRPr="00E347F3">
              <w:rPr>
                <w:rStyle w:val="Hyperlink"/>
                <w:rFonts w:eastAsia="Arial" w:cs="Arial"/>
                <w:noProof/>
              </w:rPr>
              <w:t>About Page</w:t>
            </w:r>
            <w:r w:rsidR="00093671">
              <w:rPr>
                <w:noProof/>
                <w:webHidden/>
              </w:rPr>
              <w:tab/>
            </w:r>
            <w:r w:rsidR="00093671">
              <w:rPr>
                <w:noProof/>
                <w:webHidden/>
              </w:rPr>
              <w:fldChar w:fldCharType="begin"/>
            </w:r>
            <w:r w:rsidR="00093671">
              <w:rPr>
                <w:noProof/>
                <w:webHidden/>
              </w:rPr>
              <w:instrText xml:space="preserve"> PAGEREF _Toc402444620 \h </w:instrText>
            </w:r>
            <w:r w:rsidR="00093671">
              <w:rPr>
                <w:noProof/>
                <w:webHidden/>
              </w:rPr>
            </w:r>
            <w:r w:rsidR="00093671">
              <w:rPr>
                <w:noProof/>
                <w:webHidden/>
              </w:rPr>
              <w:fldChar w:fldCharType="separate"/>
            </w:r>
            <w:r w:rsidR="00966DBE">
              <w:rPr>
                <w:noProof/>
                <w:webHidden/>
              </w:rPr>
              <w:t>13</w:t>
            </w:r>
            <w:r w:rsidR="00093671">
              <w:rPr>
                <w:noProof/>
                <w:webHidden/>
              </w:rPr>
              <w:fldChar w:fldCharType="end"/>
            </w:r>
          </w:hyperlink>
        </w:p>
        <w:p w:rsidR="00093671" w:rsidRDefault="00C050B4">
          <w:pPr>
            <w:pStyle w:val="TOC1"/>
            <w:tabs>
              <w:tab w:val="left" w:pos="440"/>
              <w:tab w:val="right" w:leader="dot" w:pos="9016"/>
            </w:tabs>
            <w:rPr>
              <w:rFonts w:asciiTheme="minorHAnsi" w:eastAsiaTheme="minorEastAsia" w:hAnsiTheme="minorHAnsi"/>
              <w:noProof/>
              <w:lang w:eastAsia="en-GB"/>
            </w:rPr>
          </w:pPr>
          <w:hyperlink w:anchor="_Toc402444621" w:history="1">
            <w:r w:rsidR="00093671" w:rsidRPr="00E347F3">
              <w:rPr>
                <w:rStyle w:val="Hyperlink"/>
                <w:rFonts w:eastAsia="Arial"/>
                <w:noProof/>
              </w:rPr>
              <w:t>5.</w:t>
            </w:r>
            <w:r w:rsidR="00093671">
              <w:rPr>
                <w:rFonts w:asciiTheme="minorHAnsi" w:eastAsiaTheme="minorEastAsia" w:hAnsiTheme="minorHAnsi"/>
                <w:noProof/>
                <w:lang w:eastAsia="en-GB"/>
              </w:rPr>
              <w:tab/>
            </w:r>
            <w:r w:rsidR="00093671" w:rsidRPr="00E347F3">
              <w:rPr>
                <w:rStyle w:val="Hyperlink"/>
                <w:rFonts w:eastAsia="Arial"/>
                <w:noProof/>
              </w:rPr>
              <w:t>Database Schema</w:t>
            </w:r>
            <w:r w:rsidR="00093671">
              <w:rPr>
                <w:noProof/>
                <w:webHidden/>
              </w:rPr>
              <w:tab/>
            </w:r>
            <w:r w:rsidR="00093671">
              <w:rPr>
                <w:noProof/>
                <w:webHidden/>
              </w:rPr>
              <w:fldChar w:fldCharType="begin"/>
            </w:r>
            <w:r w:rsidR="00093671">
              <w:rPr>
                <w:noProof/>
                <w:webHidden/>
              </w:rPr>
              <w:instrText xml:space="preserve"> PAGEREF _Toc402444621 \h </w:instrText>
            </w:r>
            <w:r w:rsidR="00093671">
              <w:rPr>
                <w:noProof/>
                <w:webHidden/>
              </w:rPr>
            </w:r>
            <w:r w:rsidR="00093671">
              <w:rPr>
                <w:noProof/>
                <w:webHidden/>
              </w:rPr>
              <w:fldChar w:fldCharType="separate"/>
            </w:r>
            <w:r w:rsidR="00966DBE">
              <w:rPr>
                <w:noProof/>
                <w:webHidden/>
              </w:rPr>
              <w:t>14</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22" w:history="1">
            <w:r w:rsidR="00093671" w:rsidRPr="00E347F3">
              <w:rPr>
                <w:rStyle w:val="Hyperlink"/>
                <w:noProof/>
              </w:rPr>
              <w:t>5.1.</w:t>
            </w:r>
            <w:r w:rsidR="00093671">
              <w:rPr>
                <w:rFonts w:asciiTheme="minorHAnsi" w:eastAsiaTheme="minorEastAsia" w:hAnsiTheme="minorHAnsi"/>
                <w:noProof/>
                <w:lang w:eastAsia="en-GB"/>
              </w:rPr>
              <w:tab/>
            </w:r>
            <w:r w:rsidR="00093671" w:rsidRPr="00E347F3">
              <w:rPr>
                <w:rStyle w:val="Hyperlink"/>
                <w:noProof/>
              </w:rPr>
              <w:t>Schema Diagram</w:t>
            </w:r>
            <w:r w:rsidR="00093671">
              <w:rPr>
                <w:noProof/>
                <w:webHidden/>
              </w:rPr>
              <w:tab/>
            </w:r>
            <w:r w:rsidR="00093671">
              <w:rPr>
                <w:noProof/>
                <w:webHidden/>
              </w:rPr>
              <w:fldChar w:fldCharType="begin"/>
            </w:r>
            <w:r w:rsidR="00093671">
              <w:rPr>
                <w:noProof/>
                <w:webHidden/>
              </w:rPr>
              <w:instrText xml:space="preserve"> PAGEREF _Toc402444622 \h </w:instrText>
            </w:r>
            <w:r w:rsidR="00093671">
              <w:rPr>
                <w:noProof/>
                <w:webHidden/>
              </w:rPr>
            </w:r>
            <w:r w:rsidR="00093671">
              <w:rPr>
                <w:noProof/>
                <w:webHidden/>
              </w:rPr>
              <w:fldChar w:fldCharType="separate"/>
            </w:r>
            <w:r w:rsidR="00966DBE">
              <w:rPr>
                <w:noProof/>
                <w:webHidden/>
              </w:rPr>
              <w:t>14</w:t>
            </w:r>
            <w:r w:rsidR="00093671">
              <w:rPr>
                <w:noProof/>
                <w:webHidden/>
              </w:rPr>
              <w:fldChar w:fldCharType="end"/>
            </w:r>
          </w:hyperlink>
        </w:p>
        <w:p w:rsidR="00093671" w:rsidRDefault="00C050B4">
          <w:pPr>
            <w:pStyle w:val="TOC2"/>
            <w:tabs>
              <w:tab w:val="left" w:pos="880"/>
              <w:tab w:val="right" w:leader="dot" w:pos="9016"/>
            </w:tabs>
            <w:rPr>
              <w:rFonts w:asciiTheme="minorHAnsi" w:eastAsiaTheme="minorEastAsia" w:hAnsiTheme="minorHAnsi"/>
              <w:noProof/>
              <w:lang w:eastAsia="en-GB"/>
            </w:rPr>
          </w:pPr>
          <w:hyperlink w:anchor="_Toc402444623" w:history="1">
            <w:r w:rsidR="00093671" w:rsidRPr="00E347F3">
              <w:rPr>
                <w:rStyle w:val="Hyperlink"/>
                <w:noProof/>
              </w:rPr>
              <w:t>5.2.</w:t>
            </w:r>
            <w:r w:rsidR="00093671">
              <w:rPr>
                <w:rFonts w:asciiTheme="minorHAnsi" w:eastAsiaTheme="minorEastAsia" w:hAnsiTheme="minorHAnsi"/>
                <w:noProof/>
                <w:lang w:eastAsia="en-GB"/>
              </w:rPr>
              <w:tab/>
            </w:r>
            <w:r w:rsidR="00093671" w:rsidRPr="00E347F3">
              <w:rPr>
                <w:rStyle w:val="Hyperlink"/>
                <w:noProof/>
              </w:rPr>
              <w:t>Description</w:t>
            </w:r>
            <w:r w:rsidR="00093671">
              <w:rPr>
                <w:noProof/>
                <w:webHidden/>
              </w:rPr>
              <w:tab/>
            </w:r>
            <w:r w:rsidR="00093671">
              <w:rPr>
                <w:noProof/>
                <w:webHidden/>
              </w:rPr>
              <w:fldChar w:fldCharType="begin"/>
            </w:r>
            <w:r w:rsidR="00093671">
              <w:rPr>
                <w:noProof/>
                <w:webHidden/>
              </w:rPr>
              <w:instrText xml:space="preserve"> PAGEREF _Toc402444623 \h </w:instrText>
            </w:r>
            <w:r w:rsidR="00093671">
              <w:rPr>
                <w:noProof/>
                <w:webHidden/>
              </w:rPr>
            </w:r>
            <w:r w:rsidR="00093671">
              <w:rPr>
                <w:noProof/>
                <w:webHidden/>
              </w:rPr>
              <w:fldChar w:fldCharType="separate"/>
            </w:r>
            <w:r w:rsidR="00966DBE">
              <w:rPr>
                <w:noProof/>
                <w:webHidden/>
              </w:rPr>
              <w:t>14</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24" w:history="1">
            <w:r w:rsidR="00093671" w:rsidRPr="00E347F3">
              <w:rPr>
                <w:rStyle w:val="Hyperlink"/>
                <w:noProof/>
              </w:rPr>
              <w:t>5.2.1.</w:t>
            </w:r>
            <w:r w:rsidR="00093671">
              <w:rPr>
                <w:rFonts w:asciiTheme="minorHAnsi" w:eastAsiaTheme="minorEastAsia" w:hAnsiTheme="minorHAnsi"/>
                <w:noProof/>
                <w:lang w:eastAsia="en-GB"/>
              </w:rPr>
              <w:tab/>
            </w:r>
            <w:r w:rsidR="00093671" w:rsidRPr="00E347F3">
              <w:rPr>
                <w:rStyle w:val="Hyperlink"/>
                <w:noProof/>
              </w:rPr>
              <w:t>Species Tables</w:t>
            </w:r>
            <w:r w:rsidR="00093671">
              <w:rPr>
                <w:noProof/>
                <w:webHidden/>
              </w:rPr>
              <w:tab/>
            </w:r>
            <w:r w:rsidR="00093671">
              <w:rPr>
                <w:noProof/>
                <w:webHidden/>
              </w:rPr>
              <w:fldChar w:fldCharType="begin"/>
            </w:r>
            <w:r w:rsidR="00093671">
              <w:rPr>
                <w:noProof/>
                <w:webHidden/>
              </w:rPr>
              <w:instrText xml:space="preserve"> PAGEREF _Toc402444624 \h </w:instrText>
            </w:r>
            <w:r w:rsidR="00093671">
              <w:rPr>
                <w:noProof/>
                <w:webHidden/>
              </w:rPr>
            </w:r>
            <w:r w:rsidR="00093671">
              <w:rPr>
                <w:noProof/>
                <w:webHidden/>
              </w:rPr>
              <w:fldChar w:fldCharType="separate"/>
            </w:r>
            <w:r w:rsidR="00966DBE">
              <w:rPr>
                <w:noProof/>
                <w:webHidden/>
              </w:rPr>
              <w:t>14</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25" w:history="1">
            <w:r w:rsidR="00093671" w:rsidRPr="00E347F3">
              <w:rPr>
                <w:rStyle w:val="Hyperlink"/>
                <w:noProof/>
              </w:rPr>
              <w:t>5.2.2.</w:t>
            </w:r>
            <w:r w:rsidR="00093671">
              <w:rPr>
                <w:rFonts w:asciiTheme="minorHAnsi" w:eastAsiaTheme="minorEastAsia" w:hAnsiTheme="minorHAnsi"/>
                <w:noProof/>
                <w:lang w:eastAsia="en-GB"/>
              </w:rPr>
              <w:tab/>
            </w:r>
            <w:r w:rsidR="00093671" w:rsidRPr="00E347F3">
              <w:rPr>
                <w:rStyle w:val="Hyperlink"/>
                <w:noProof/>
              </w:rPr>
              <w:t>Reserves Table</w:t>
            </w:r>
            <w:r w:rsidR="00093671">
              <w:rPr>
                <w:noProof/>
                <w:webHidden/>
              </w:rPr>
              <w:tab/>
            </w:r>
            <w:r w:rsidR="00093671">
              <w:rPr>
                <w:noProof/>
                <w:webHidden/>
              </w:rPr>
              <w:fldChar w:fldCharType="begin"/>
            </w:r>
            <w:r w:rsidR="00093671">
              <w:rPr>
                <w:noProof/>
                <w:webHidden/>
              </w:rPr>
              <w:instrText xml:space="preserve"> PAGEREF _Toc402444625 \h </w:instrText>
            </w:r>
            <w:r w:rsidR="00093671">
              <w:rPr>
                <w:noProof/>
                <w:webHidden/>
              </w:rPr>
            </w:r>
            <w:r w:rsidR="00093671">
              <w:rPr>
                <w:noProof/>
                <w:webHidden/>
              </w:rPr>
              <w:fldChar w:fldCharType="separate"/>
            </w:r>
            <w:r w:rsidR="00966DBE">
              <w:rPr>
                <w:noProof/>
                <w:webHidden/>
              </w:rPr>
              <w:t>14</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26" w:history="1">
            <w:r w:rsidR="00093671" w:rsidRPr="00E347F3">
              <w:rPr>
                <w:rStyle w:val="Hyperlink"/>
                <w:noProof/>
              </w:rPr>
              <w:t>5.2.3.</w:t>
            </w:r>
            <w:r w:rsidR="00093671">
              <w:rPr>
                <w:rFonts w:asciiTheme="minorHAnsi" w:eastAsiaTheme="minorEastAsia" w:hAnsiTheme="minorHAnsi"/>
                <w:noProof/>
                <w:lang w:eastAsia="en-GB"/>
              </w:rPr>
              <w:tab/>
            </w:r>
            <w:r w:rsidR="00093671" w:rsidRPr="00E347F3">
              <w:rPr>
                <w:rStyle w:val="Hyperlink"/>
                <w:noProof/>
              </w:rPr>
              <w:t>Recordings Table</w:t>
            </w:r>
            <w:r w:rsidR="00093671">
              <w:rPr>
                <w:noProof/>
                <w:webHidden/>
              </w:rPr>
              <w:tab/>
            </w:r>
            <w:r w:rsidR="00093671">
              <w:rPr>
                <w:noProof/>
                <w:webHidden/>
              </w:rPr>
              <w:fldChar w:fldCharType="begin"/>
            </w:r>
            <w:r w:rsidR="00093671">
              <w:rPr>
                <w:noProof/>
                <w:webHidden/>
              </w:rPr>
              <w:instrText xml:space="preserve"> PAGEREF _Toc402444626 \h </w:instrText>
            </w:r>
            <w:r w:rsidR="00093671">
              <w:rPr>
                <w:noProof/>
                <w:webHidden/>
              </w:rPr>
            </w:r>
            <w:r w:rsidR="00093671">
              <w:rPr>
                <w:noProof/>
                <w:webHidden/>
              </w:rPr>
              <w:fldChar w:fldCharType="separate"/>
            </w:r>
            <w:r w:rsidR="00966DBE">
              <w:rPr>
                <w:noProof/>
                <w:webHidden/>
              </w:rPr>
              <w:t>15</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27" w:history="1">
            <w:r w:rsidR="00093671" w:rsidRPr="00E347F3">
              <w:rPr>
                <w:rStyle w:val="Hyperlink"/>
                <w:noProof/>
              </w:rPr>
              <w:t>5.2.4.</w:t>
            </w:r>
            <w:r w:rsidR="00093671">
              <w:rPr>
                <w:rFonts w:asciiTheme="minorHAnsi" w:eastAsiaTheme="minorEastAsia" w:hAnsiTheme="minorHAnsi"/>
                <w:noProof/>
                <w:lang w:eastAsia="en-GB"/>
              </w:rPr>
              <w:tab/>
            </w:r>
            <w:r w:rsidR="00093671" w:rsidRPr="00E347F3">
              <w:rPr>
                <w:rStyle w:val="Hyperlink"/>
                <w:noProof/>
              </w:rPr>
              <w:t>Species Occurrence Table</w:t>
            </w:r>
            <w:r w:rsidR="00093671">
              <w:rPr>
                <w:noProof/>
                <w:webHidden/>
              </w:rPr>
              <w:tab/>
            </w:r>
            <w:r w:rsidR="00093671">
              <w:rPr>
                <w:noProof/>
                <w:webHidden/>
              </w:rPr>
              <w:fldChar w:fldCharType="begin"/>
            </w:r>
            <w:r w:rsidR="00093671">
              <w:rPr>
                <w:noProof/>
                <w:webHidden/>
              </w:rPr>
              <w:instrText xml:space="preserve"> PAGEREF _Toc402444627 \h </w:instrText>
            </w:r>
            <w:r w:rsidR="00093671">
              <w:rPr>
                <w:noProof/>
                <w:webHidden/>
              </w:rPr>
            </w:r>
            <w:r w:rsidR="00093671">
              <w:rPr>
                <w:noProof/>
                <w:webHidden/>
              </w:rPr>
              <w:fldChar w:fldCharType="separate"/>
            </w:r>
            <w:r w:rsidR="00966DBE">
              <w:rPr>
                <w:noProof/>
                <w:webHidden/>
              </w:rPr>
              <w:t>15</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28" w:history="1">
            <w:r w:rsidR="00093671" w:rsidRPr="00E347F3">
              <w:rPr>
                <w:rStyle w:val="Hyperlink"/>
                <w:noProof/>
              </w:rPr>
              <w:t>5.2.5.</w:t>
            </w:r>
            <w:r w:rsidR="00093671">
              <w:rPr>
                <w:rFonts w:asciiTheme="minorHAnsi" w:eastAsiaTheme="minorEastAsia" w:hAnsiTheme="minorHAnsi"/>
                <w:noProof/>
                <w:lang w:eastAsia="en-GB"/>
              </w:rPr>
              <w:tab/>
            </w:r>
            <w:r w:rsidR="00093671" w:rsidRPr="00E347F3">
              <w:rPr>
                <w:rStyle w:val="Hyperlink"/>
                <w:noProof/>
              </w:rPr>
              <w:t>Users Table</w:t>
            </w:r>
            <w:r w:rsidR="00093671">
              <w:rPr>
                <w:noProof/>
                <w:webHidden/>
              </w:rPr>
              <w:tab/>
            </w:r>
            <w:r w:rsidR="00093671">
              <w:rPr>
                <w:noProof/>
                <w:webHidden/>
              </w:rPr>
              <w:fldChar w:fldCharType="begin"/>
            </w:r>
            <w:r w:rsidR="00093671">
              <w:rPr>
                <w:noProof/>
                <w:webHidden/>
              </w:rPr>
              <w:instrText xml:space="preserve"> PAGEREF _Toc402444628 \h </w:instrText>
            </w:r>
            <w:r w:rsidR="00093671">
              <w:rPr>
                <w:noProof/>
                <w:webHidden/>
              </w:rPr>
            </w:r>
            <w:r w:rsidR="00093671">
              <w:rPr>
                <w:noProof/>
                <w:webHidden/>
              </w:rPr>
              <w:fldChar w:fldCharType="separate"/>
            </w:r>
            <w:r w:rsidR="00966DBE">
              <w:rPr>
                <w:noProof/>
                <w:webHidden/>
              </w:rPr>
              <w:t>15</w:t>
            </w:r>
            <w:r w:rsidR="00093671">
              <w:rPr>
                <w:noProof/>
                <w:webHidden/>
              </w:rPr>
              <w:fldChar w:fldCharType="end"/>
            </w:r>
          </w:hyperlink>
        </w:p>
        <w:p w:rsidR="00093671" w:rsidRDefault="00C050B4">
          <w:pPr>
            <w:pStyle w:val="TOC1"/>
            <w:tabs>
              <w:tab w:val="left" w:pos="440"/>
              <w:tab w:val="right" w:leader="dot" w:pos="9016"/>
            </w:tabs>
            <w:rPr>
              <w:rFonts w:asciiTheme="minorHAnsi" w:eastAsiaTheme="minorEastAsia" w:hAnsiTheme="minorHAnsi"/>
              <w:noProof/>
              <w:lang w:eastAsia="en-GB"/>
            </w:rPr>
          </w:pPr>
          <w:hyperlink w:anchor="_Toc402444629" w:history="1">
            <w:r w:rsidR="00093671" w:rsidRPr="00E347F3">
              <w:rPr>
                <w:rStyle w:val="Hyperlink"/>
                <w:noProof/>
              </w:rPr>
              <w:t>6.</w:t>
            </w:r>
            <w:r w:rsidR="00093671">
              <w:rPr>
                <w:rFonts w:asciiTheme="minorHAnsi" w:eastAsiaTheme="minorEastAsia" w:hAnsiTheme="minorHAnsi"/>
                <w:noProof/>
                <w:lang w:eastAsia="en-GB"/>
              </w:rPr>
              <w:tab/>
            </w:r>
            <w:r w:rsidR="00093671" w:rsidRPr="00E347F3">
              <w:rPr>
                <w:rStyle w:val="Hyperlink"/>
                <w:noProof/>
              </w:rPr>
              <w:t>Android User Interface Design</w:t>
            </w:r>
            <w:r w:rsidR="00093671">
              <w:rPr>
                <w:noProof/>
                <w:webHidden/>
              </w:rPr>
              <w:tab/>
            </w:r>
            <w:r w:rsidR="00093671">
              <w:rPr>
                <w:noProof/>
                <w:webHidden/>
              </w:rPr>
              <w:fldChar w:fldCharType="begin"/>
            </w:r>
            <w:r w:rsidR="00093671">
              <w:rPr>
                <w:noProof/>
                <w:webHidden/>
              </w:rPr>
              <w:instrText xml:space="preserve"> PAGEREF _Toc402444629 \h </w:instrText>
            </w:r>
            <w:r w:rsidR="00093671">
              <w:rPr>
                <w:noProof/>
                <w:webHidden/>
              </w:rPr>
            </w:r>
            <w:r w:rsidR="00093671">
              <w:rPr>
                <w:noProof/>
                <w:webHidden/>
              </w:rPr>
              <w:fldChar w:fldCharType="separate"/>
            </w:r>
            <w:r w:rsidR="00966DBE">
              <w:rPr>
                <w:noProof/>
                <w:webHidden/>
              </w:rPr>
              <w:t>16</w:t>
            </w:r>
            <w:r w:rsidR="00093671">
              <w:rPr>
                <w:noProof/>
                <w:webHidden/>
              </w:rPr>
              <w:fldChar w:fldCharType="end"/>
            </w:r>
          </w:hyperlink>
        </w:p>
        <w:p w:rsidR="00093671" w:rsidRDefault="00C050B4">
          <w:pPr>
            <w:pStyle w:val="TOC2"/>
            <w:tabs>
              <w:tab w:val="right" w:leader="dot" w:pos="9016"/>
            </w:tabs>
            <w:rPr>
              <w:rFonts w:asciiTheme="minorHAnsi" w:eastAsiaTheme="minorEastAsia" w:hAnsiTheme="minorHAnsi"/>
              <w:noProof/>
              <w:lang w:eastAsia="en-GB"/>
            </w:rPr>
          </w:pPr>
          <w:hyperlink w:anchor="_Toc402444630" w:history="1">
            <w:r w:rsidR="00093671" w:rsidRPr="00E347F3">
              <w:rPr>
                <w:rStyle w:val="Hyperlink"/>
                <w:noProof/>
              </w:rPr>
              <w:t>6.2. Main Screen</w:t>
            </w:r>
            <w:r w:rsidR="00093671">
              <w:rPr>
                <w:noProof/>
                <w:webHidden/>
              </w:rPr>
              <w:tab/>
            </w:r>
            <w:r w:rsidR="00093671">
              <w:rPr>
                <w:noProof/>
                <w:webHidden/>
              </w:rPr>
              <w:fldChar w:fldCharType="begin"/>
            </w:r>
            <w:r w:rsidR="00093671">
              <w:rPr>
                <w:noProof/>
                <w:webHidden/>
              </w:rPr>
              <w:instrText xml:space="preserve"> PAGEREF _Toc402444630 \h </w:instrText>
            </w:r>
            <w:r w:rsidR="00093671">
              <w:rPr>
                <w:noProof/>
                <w:webHidden/>
              </w:rPr>
            </w:r>
            <w:r w:rsidR="00093671">
              <w:rPr>
                <w:noProof/>
                <w:webHidden/>
              </w:rPr>
              <w:fldChar w:fldCharType="separate"/>
            </w:r>
            <w:r w:rsidR="00966DBE">
              <w:rPr>
                <w:noProof/>
                <w:webHidden/>
              </w:rPr>
              <w:t>16</w:t>
            </w:r>
            <w:r w:rsidR="00093671">
              <w:rPr>
                <w:noProof/>
                <w:webHidden/>
              </w:rPr>
              <w:fldChar w:fldCharType="end"/>
            </w:r>
          </w:hyperlink>
        </w:p>
        <w:p w:rsidR="00093671" w:rsidRDefault="00C050B4">
          <w:pPr>
            <w:pStyle w:val="TOC3"/>
            <w:tabs>
              <w:tab w:val="left" w:pos="1320"/>
              <w:tab w:val="right" w:leader="dot" w:pos="9016"/>
            </w:tabs>
            <w:rPr>
              <w:rFonts w:asciiTheme="minorHAnsi" w:eastAsiaTheme="minorEastAsia" w:hAnsiTheme="minorHAnsi"/>
              <w:noProof/>
              <w:lang w:eastAsia="en-GB"/>
            </w:rPr>
          </w:pPr>
          <w:hyperlink w:anchor="_Toc402444631" w:history="1">
            <w:r w:rsidR="00093671" w:rsidRPr="00E347F3">
              <w:rPr>
                <w:rStyle w:val="Hyperlink"/>
                <w:noProof/>
              </w:rPr>
              <w:t>6.2.1.</w:t>
            </w:r>
            <w:r w:rsidR="00093671">
              <w:rPr>
                <w:rFonts w:asciiTheme="minorHAnsi" w:eastAsiaTheme="minorEastAsia" w:hAnsiTheme="minorHAnsi"/>
                <w:noProof/>
                <w:lang w:eastAsia="en-GB"/>
              </w:rPr>
              <w:tab/>
            </w:r>
            <w:r w:rsidR="00093671" w:rsidRPr="00E347F3">
              <w:rPr>
                <w:rStyle w:val="Hyperlink"/>
                <w:noProof/>
              </w:rPr>
              <w:t>Section A/B</w:t>
            </w:r>
            <w:r w:rsidR="00093671">
              <w:rPr>
                <w:noProof/>
                <w:webHidden/>
              </w:rPr>
              <w:tab/>
            </w:r>
            <w:r w:rsidR="00093671">
              <w:rPr>
                <w:noProof/>
                <w:webHidden/>
              </w:rPr>
              <w:fldChar w:fldCharType="begin"/>
            </w:r>
            <w:r w:rsidR="00093671">
              <w:rPr>
                <w:noProof/>
                <w:webHidden/>
              </w:rPr>
              <w:instrText xml:space="preserve"> PAGEREF _Toc402444631 \h </w:instrText>
            </w:r>
            <w:r w:rsidR="00093671">
              <w:rPr>
                <w:noProof/>
                <w:webHidden/>
              </w:rPr>
            </w:r>
            <w:r w:rsidR="00093671">
              <w:rPr>
                <w:noProof/>
                <w:webHidden/>
              </w:rPr>
              <w:fldChar w:fldCharType="separate"/>
            </w:r>
            <w:r w:rsidR="00966DBE">
              <w:rPr>
                <w:noProof/>
                <w:webHidden/>
              </w:rPr>
              <w:t>16</w:t>
            </w:r>
            <w:r w:rsidR="00093671">
              <w:rPr>
                <w:noProof/>
                <w:webHidden/>
              </w:rPr>
              <w:fldChar w:fldCharType="end"/>
            </w:r>
          </w:hyperlink>
        </w:p>
        <w:p w:rsidR="00093671" w:rsidRDefault="00C050B4">
          <w:pPr>
            <w:pStyle w:val="TOC3"/>
            <w:tabs>
              <w:tab w:val="right" w:leader="dot" w:pos="9016"/>
            </w:tabs>
            <w:rPr>
              <w:rFonts w:asciiTheme="minorHAnsi" w:eastAsiaTheme="minorEastAsia" w:hAnsiTheme="minorHAnsi"/>
              <w:noProof/>
              <w:lang w:eastAsia="en-GB"/>
            </w:rPr>
          </w:pPr>
          <w:hyperlink w:anchor="_Toc402444632" w:history="1">
            <w:r w:rsidR="00093671" w:rsidRPr="00E347F3">
              <w:rPr>
                <w:rStyle w:val="Hyperlink"/>
                <w:noProof/>
              </w:rPr>
              <w:t>6.2.2.     Section C</w:t>
            </w:r>
            <w:r w:rsidR="00093671">
              <w:rPr>
                <w:noProof/>
                <w:webHidden/>
              </w:rPr>
              <w:tab/>
            </w:r>
            <w:r w:rsidR="00093671">
              <w:rPr>
                <w:noProof/>
                <w:webHidden/>
              </w:rPr>
              <w:fldChar w:fldCharType="begin"/>
            </w:r>
            <w:r w:rsidR="00093671">
              <w:rPr>
                <w:noProof/>
                <w:webHidden/>
              </w:rPr>
              <w:instrText xml:space="preserve"> PAGEREF _Toc402444632 \h </w:instrText>
            </w:r>
            <w:r w:rsidR="00093671">
              <w:rPr>
                <w:noProof/>
                <w:webHidden/>
              </w:rPr>
            </w:r>
            <w:r w:rsidR="00093671">
              <w:rPr>
                <w:noProof/>
                <w:webHidden/>
              </w:rPr>
              <w:fldChar w:fldCharType="separate"/>
            </w:r>
            <w:r w:rsidR="00966DBE">
              <w:rPr>
                <w:noProof/>
                <w:webHidden/>
              </w:rPr>
              <w:t>16</w:t>
            </w:r>
            <w:r w:rsidR="00093671">
              <w:rPr>
                <w:noProof/>
                <w:webHidden/>
              </w:rPr>
              <w:fldChar w:fldCharType="end"/>
            </w:r>
          </w:hyperlink>
        </w:p>
        <w:p w:rsidR="00093671" w:rsidRDefault="00C050B4">
          <w:pPr>
            <w:pStyle w:val="TOC3"/>
            <w:tabs>
              <w:tab w:val="right" w:leader="dot" w:pos="9016"/>
            </w:tabs>
            <w:rPr>
              <w:rFonts w:asciiTheme="minorHAnsi" w:eastAsiaTheme="minorEastAsia" w:hAnsiTheme="minorHAnsi"/>
              <w:noProof/>
              <w:lang w:eastAsia="en-GB"/>
            </w:rPr>
          </w:pPr>
          <w:hyperlink w:anchor="_Toc402444633" w:history="1">
            <w:r w:rsidR="00093671" w:rsidRPr="00E347F3">
              <w:rPr>
                <w:rStyle w:val="Hyperlink"/>
                <w:noProof/>
              </w:rPr>
              <w:t>6.2.3.     Section D</w:t>
            </w:r>
            <w:r w:rsidR="00093671">
              <w:rPr>
                <w:noProof/>
                <w:webHidden/>
              </w:rPr>
              <w:tab/>
            </w:r>
            <w:r w:rsidR="00093671">
              <w:rPr>
                <w:noProof/>
                <w:webHidden/>
              </w:rPr>
              <w:fldChar w:fldCharType="begin"/>
            </w:r>
            <w:r w:rsidR="00093671">
              <w:rPr>
                <w:noProof/>
                <w:webHidden/>
              </w:rPr>
              <w:instrText xml:space="preserve"> PAGEREF _Toc402444633 \h </w:instrText>
            </w:r>
            <w:r w:rsidR="00093671">
              <w:rPr>
                <w:noProof/>
                <w:webHidden/>
              </w:rPr>
            </w:r>
            <w:r w:rsidR="00093671">
              <w:rPr>
                <w:noProof/>
                <w:webHidden/>
              </w:rPr>
              <w:fldChar w:fldCharType="separate"/>
            </w:r>
            <w:r w:rsidR="00966DBE">
              <w:rPr>
                <w:noProof/>
                <w:webHidden/>
              </w:rPr>
              <w:t>16</w:t>
            </w:r>
            <w:r w:rsidR="00093671">
              <w:rPr>
                <w:noProof/>
                <w:webHidden/>
              </w:rPr>
              <w:fldChar w:fldCharType="end"/>
            </w:r>
          </w:hyperlink>
        </w:p>
        <w:p w:rsidR="00093671" w:rsidRDefault="00C050B4">
          <w:pPr>
            <w:pStyle w:val="TOC2"/>
            <w:tabs>
              <w:tab w:val="right" w:leader="dot" w:pos="9016"/>
            </w:tabs>
            <w:rPr>
              <w:rFonts w:asciiTheme="minorHAnsi" w:eastAsiaTheme="minorEastAsia" w:hAnsiTheme="minorHAnsi"/>
              <w:noProof/>
              <w:lang w:eastAsia="en-GB"/>
            </w:rPr>
          </w:pPr>
          <w:hyperlink w:anchor="_Toc402444634" w:history="1">
            <w:r w:rsidR="00093671" w:rsidRPr="00E347F3">
              <w:rPr>
                <w:rStyle w:val="Hyperlink"/>
                <w:rFonts w:eastAsia="Arial"/>
                <w:noProof/>
              </w:rPr>
              <w:t>6.3. Login Screen</w:t>
            </w:r>
            <w:r w:rsidR="00093671">
              <w:rPr>
                <w:noProof/>
                <w:webHidden/>
              </w:rPr>
              <w:tab/>
            </w:r>
            <w:r w:rsidR="00093671">
              <w:rPr>
                <w:noProof/>
                <w:webHidden/>
              </w:rPr>
              <w:fldChar w:fldCharType="begin"/>
            </w:r>
            <w:r w:rsidR="00093671">
              <w:rPr>
                <w:noProof/>
                <w:webHidden/>
              </w:rPr>
              <w:instrText xml:space="preserve"> PAGEREF _Toc402444634 \h </w:instrText>
            </w:r>
            <w:r w:rsidR="00093671">
              <w:rPr>
                <w:noProof/>
                <w:webHidden/>
              </w:rPr>
            </w:r>
            <w:r w:rsidR="00093671">
              <w:rPr>
                <w:noProof/>
                <w:webHidden/>
              </w:rPr>
              <w:fldChar w:fldCharType="separate"/>
            </w:r>
            <w:r w:rsidR="00966DBE">
              <w:rPr>
                <w:noProof/>
                <w:webHidden/>
              </w:rPr>
              <w:t>17</w:t>
            </w:r>
            <w:r w:rsidR="00093671">
              <w:rPr>
                <w:noProof/>
                <w:webHidden/>
              </w:rPr>
              <w:fldChar w:fldCharType="end"/>
            </w:r>
          </w:hyperlink>
        </w:p>
        <w:p w:rsidR="00093671" w:rsidRDefault="00C050B4">
          <w:pPr>
            <w:pStyle w:val="TOC2"/>
            <w:tabs>
              <w:tab w:val="right" w:leader="dot" w:pos="9016"/>
            </w:tabs>
            <w:rPr>
              <w:rFonts w:asciiTheme="minorHAnsi" w:eastAsiaTheme="minorEastAsia" w:hAnsiTheme="minorHAnsi"/>
              <w:noProof/>
              <w:lang w:eastAsia="en-GB"/>
            </w:rPr>
          </w:pPr>
          <w:hyperlink w:anchor="_Toc402444635" w:history="1">
            <w:r w:rsidR="00093671" w:rsidRPr="00E347F3">
              <w:rPr>
                <w:rStyle w:val="Hyperlink"/>
                <w:rFonts w:eastAsia="Arial"/>
                <w:noProof/>
              </w:rPr>
              <w:t>6.4. Recording Screen</w:t>
            </w:r>
            <w:r w:rsidR="00093671">
              <w:rPr>
                <w:noProof/>
                <w:webHidden/>
              </w:rPr>
              <w:tab/>
            </w:r>
            <w:r w:rsidR="00093671">
              <w:rPr>
                <w:noProof/>
                <w:webHidden/>
              </w:rPr>
              <w:fldChar w:fldCharType="begin"/>
            </w:r>
            <w:r w:rsidR="00093671">
              <w:rPr>
                <w:noProof/>
                <w:webHidden/>
              </w:rPr>
              <w:instrText xml:space="preserve"> PAGEREF _Toc402444635 \h </w:instrText>
            </w:r>
            <w:r w:rsidR="00093671">
              <w:rPr>
                <w:noProof/>
                <w:webHidden/>
              </w:rPr>
            </w:r>
            <w:r w:rsidR="00093671">
              <w:rPr>
                <w:noProof/>
                <w:webHidden/>
              </w:rPr>
              <w:fldChar w:fldCharType="separate"/>
            </w:r>
            <w:r w:rsidR="00966DBE">
              <w:rPr>
                <w:noProof/>
                <w:webHidden/>
              </w:rPr>
              <w:t>18</w:t>
            </w:r>
            <w:r w:rsidR="00093671">
              <w:rPr>
                <w:noProof/>
                <w:webHidden/>
              </w:rPr>
              <w:fldChar w:fldCharType="end"/>
            </w:r>
          </w:hyperlink>
        </w:p>
        <w:p w:rsidR="00093671" w:rsidRDefault="00C050B4">
          <w:pPr>
            <w:pStyle w:val="TOC1"/>
            <w:tabs>
              <w:tab w:val="left" w:pos="440"/>
              <w:tab w:val="right" w:leader="dot" w:pos="9016"/>
            </w:tabs>
            <w:rPr>
              <w:rFonts w:asciiTheme="minorHAnsi" w:eastAsiaTheme="minorEastAsia" w:hAnsiTheme="minorHAnsi"/>
              <w:noProof/>
              <w:lang w:eastAsia="en-GB"/>
            </w:rPr>
          </w:pPr>
          <w:hyperlink w:anchor="_Toc402444636" w:history="1">
            <w:r w:rsidR="00093671" w:rsidRPr="00E347F3">
              <w:rPr>
                <w:rStyle w:val="Hyperlink"/>
                <w:noProof/>
                <w:lang w:val="fr-FR"/>
              </w:rPr>
              <w:t>7.</w:t>
            </w:r>
            <w:r w:rsidR="00093671">
              <w:rPr>
                <w:rFonts w:asciiTheme="minorHAnsi" w:eastAsiaTheme="minorEastAsia" w:hAnsiTheme="minorHAnsi"/>
                <w:noProof/>
                <w:lang w:eastAsia="en-GB"/>
              </w:rPr>
              <w:tab/>
            </w:r>
            <w:r w:rsidR="00093671" w:rsidRPr="00E347F3">
              <w:rPr>
                <w:rStyle w:val="Hyperlink"/>
                <w:noProof/>
              </w:rPr>
              <w:t>REFERENCES</w:t>
            </w:r>
            <w:r w:rsidR="00093671">
              <w:rPr>
                <w:noProof/>
                <w:webHidden/>
              </w:rPr>
              <w:tab/>
            </w:r>
            <w:r w:rsidR="00093671">
              <w:rPr>
                <w:noProof/>
                <w:webHidden/>
              </w:rPr>
              <w:fldChar w:fldCharType="begin"/>
            </w:r>
            <w:r w:rsidR="00093671">
              <w:rPr>
                <w:noProof/>
                <w:webHidden/>
              </w:rPr>
              <w:instrText xml:space="preserve"> PAGEREF _Toc402444636 \h </w:instrText>
            </w:r>
            <w:r w:rsidR="00093671">
              <w:rPr>
                <w:noProof/>
                <w:webHidden/>
              </w:rPr>
            </w:r>
            <w:r w:rsidR="00093671">
              <w:rPr>
                <w:noProof/>
                <w:webHidden/>
              </w:rPr>
              <w:fldChar w:fldCharType="separate"/>
            </w:r>
            <w:r w:rsidR="00966DBE">
              <w:rPr>
                <w:noProof/>
                <w:webHidden/>
              </w:rPr>
              <w:t>19</w:t>
            </w:r>
            <w:r w:rsidR="00093671">
              <w:rPr>
                <w:noProof/>
                <w:webHidden/>
              </w:rPr>
              <w:fldChar w:fldCharType="end"/>
            </w:r>
          </w:hyperlink>
        </w:p>
        <w:p w:rsidR="00093671" w:rsidRDefault="00C050B4">
          <w:pPr>
            <w:pStyle w:val="TOC1"/>
            <w:tabs>
              <w:tab w:val="left" w:pos="440"/>
              <w:tab w:val="right" w:leader="dot" w:pos="9016"/>
            </w:tabs>
            <w:rPr>
              <w:rFonts w:asciiTheme="minorHAnsi" w:eastAsiaTheme="minorEastAsia" w:hAnsiTheme="minorHAnsi"/>
              <w:noProof/>
              <w:lang w:eastAsia="en-GB"/>
            </w:rPr>
          </w:pPr>
          <w:hyperlink w:anchor="_Toc402444637" w:history="1">
            <w:r w:rsidR="00093671" w:rsidRPr="00E347F3">
              <w:rPr>
                <w:rStyle w:val="Hyperlink"/>
                <w:noProof/>
              </w:rPr>
              <w:t>8.</w:t>
            </w:r>
            <w:r w:rsidR="00093671">
              <w:rPr>
                <w:rFonts w:asciiTheme="minorHAnsi" w:eastAsiaTheme="minorEastAsia" w:hAnsiTheme="minorHAnsi"/>
                <w:noProof/>
                <w:lang w:eastAsia="en-GB"/>
              </w:rPr>
              <w:tab/>
            </w:r>
            <w:r w:rsidR="00093671" w:rsidRPr="00E347F3">
              <w:rPr>
                <w:rStyle w:val="Hyperlink"/>
                <w:noProof/>
              </w:rPr>
              <w:t>DOCUMENT HISTORY</w:t>
            </w:r>
            <w:r w:rsidR="00093671">
              <w:rPr>
                <w:noProof/>
                <w:webHidden/>
              </w:rPr>
              <w:tab/>
            </w:r>
            <w:r w:rsidR="00093671">
              <w:rPr>
                <w:noProof/>
                <w:webHidden/>
              </w:rPr>
              <w:fldChar w:fldCharType="begin"/>
            </w:r>
            <w:r w:rsidR="00093671">
              <w:rPr>
                <w:noProof/>
                <w:webHidden/>
              </w:rPr>
              <w:instrText xml:space="preserve"> PAGEREF _Toc402444637 \h </w:instrText>
            </w:r>
            <w:r w:rsidR="00093671">
              <w:rPr>
                <w:noProof/>
                <w:webHidden/>
              </w:rPr>
            </w:r>
            <w:r w:rsidR="00093671">
              <w:rPr>
                <w:noProof/>
                <w:webHidden/>
              </w:rPr>
              <w:fldChar w:fldCharType="separate"/>
            </w:r>
            <w:r w:rsidR="00966DBE">
              <w:rPr>
                <w:noProof/>
                <w:webHidden/>
              </w:rPr>
              <w:t>19</w:t>
            </w:r>
            <w:r w:rsidR="00093671">
              <w:rPr>
                <w:noProof/>
                <w:webHidden/>
              </w:rPr>
              <w:fldChar w:fldCharType="end"/>
            </w:r>
          </w:hyperlink>
        </w:p>
        <w:p w:rsidR="00403EE8" w:rsidRPr="002C2979" w:rsidRDefault="00403EE8">
          <w:pPr>
            <w:rPr>
              <w:rFonts w:cs="Arial"/>
            </w:rPr>
          </w:pPr>
          <w:r w:rsidRPr="002C2979">
            <w:rPr>
              <w:rFonts w:cs="Arial"/>
              <w:b/>
              <w:bCs/>
              <w:noProof/>
            </w:rPr>
            <w:fldChar w:fldCharType="end"/>
          </w:r>
        </w:p>
      </w:sdtContent>
    </w:sdt>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211306" w:rsidRPr="002C2979" w:rsidRDefault="00211306" w:rsidP="00460442">
      <w:pPr>
        <w:rPr>
          <w:rFonts w:cs="Arial"/>
        </w:rPr>
      </w:pPr>
    </w:p>
    <w:p w:rsidR="00460442" w:rsidRPr="002C2979" w:rsidRDefault="00460442" w:rsidP="008C6E08">
      <w:pPr>
        <w:rPr>
          <w:rFonts w:cs="Arial"/>
        </w:rPr>
      </w:pPr>
    </w:p>
    <w:p w:rsidR="008C6E08" w:rsidRPr="002C2979" w:rsidRDefault="008C6E08" w:rsidP="008C6E08">
      <w:pPr>
        <w:jc w:val="center"/>
        <w:rPr>
          <w:rFonts w:cs="Arial"/>
          <w:u w:val="single"/>
        </w:rPr>
      </w:pPr>
    </w:p>
    <w:p w:rsidR="008C6E08" w:rsidRPr="002C2979" w:rsidRDefault="008C6E08" w:rsidP="008C6E08">
      <w:pPr>
        <w:jc w:val="center"/>
        <w:rPr>
          <w:rFonts w:cs="Arial"/>
        </w:rPr>
      </w:pPr>
    </w:p>
    <w:p w:rsidR="008C6E08" w:rsidRPr="009F514A" w:rsidRDefault="000A1243" w:rsidP="009F514A">
      <w:pPr>
        <w:pStyle w:val="Heading1"/>
        <w:rPr>
          <w:rFonts w:cs="Arial"/>
        </w:rPr>
      </w:pPr>
      <w:r w:rsidRPr="002C2979">
        <w:rPr>
          <w:rFonts w:cs="Arial"/>
        </w:rPr>
        <w:br w:type="page"/>
      </w:r>
      <w:bookmarkStart w:id="1" w:name="_Toc402444603"/>
      <w:r w:rsidR="008C6E08" w:rsidRPr="002C2979">
        <w:lastRenderedPageBreak/>
        <w:t>Introduction</w:t>
      </w:r>
      <w:bookmarkEnd w:id="1"/>
    </w:p>
    <w:p w:rsidR="008C6E08" w:rsidRPr="002C2979" w:rsidRDefault="008C6E08" w:rsidP="00124385">
      <w:pPr>
        <w:pStyle w:val="Heading2"/>
        <w:numPr>
          <w:ilvl w:val="1"/>
          <w:numId w:val="12"/>
        </w:numPr>
        <w:rPr>
          <w:rFonts w:cs="Arial"/>
        </w:rPr>
      </w:pPr>
      <w:bookmarkStart w:id="2" w:name="_Toc402444604"/>
      <w:r w:rsidRPr="002C2979">
        <w:rPr>
          <w:rFonts w:cs="Arial"/>
        </w:rPr>
        <w:t>Purpose of Document</w:t>
      </w:r>
      <w:bookmarkEnd w:id="2"/>
    </w:p>
    <w:p w:rsidR="00124385" w:rsidRPr="002C2979" w:rsidRDefault="00124385" w:rsidP="00124385">
      <w:r w:rsidRPr="002C2979">
        <w:t>The</w:t>
      </w:r>
      <w:r>
        <w:t xml:space="preserve"> purpose of this document is to be an individual part of the final project plan, this is being kept as a separate document to allow for version control and drafting of this particular section.</w:t>
      </w:r>
    </w:p>
    <w:p w:rsidR="008C6E08" w:rsidRPr="002C2979" w:rsidRDefault="008C6E08" w:rsidP="00124385">
      <w:pPr>
        <w:pStyle w:val="Heading2"/>
        <w:numPr>
          <w:ilvl w:val="1"/>
          <w:numId w:val="12"/>
        </w:numPr>
        <w:rPr>
          <w:rFonts w:cs="Arial"/>
        </w:rPr>
      </w:pPr>
      <w:bookmarkStart w:id="3" w:name="_Toc402444605"/>
      <w:r w:rsidRPr="002C2979">
        <w:rPr>
          <w:rFonts w:cs="Arial"/>
        </w:rPr>
        <w:t>Scope</w:t>
      </w:r>
      <w:bookmarkEnd w:id="3"/>
    </w:p>
    <w:p w:rsidR="008C6E08" w:rsidRPr="002C2979" w:rsidRDefault="00E71CFE" w:rsidP="0075280D">
      <w:pPr>
        <w:rPr>
          <w:rFonts w:cs="Arial"/>
        </w:rPr>
      </w:pPr>
      <w:r w:rsidRPr="002C2979">
        <w:rPr>
          <w:rFonts w:cs="Arial"/>
        </w:rPr>
        <w:t>This document aims to be</w:t>
      </w:r>
      <w:r w:rsidR="0084088C">
        <w:rPr>
          <w:rFonts w:cs="Arial"/>
        </w:rPr>
        <w:t xml:space="preserve"> an overview of the User Interface Designs for the Website, Database and Android Application </w:t>
      </w:r>
    </w:p>
    <w:p w:rsidR="008C6E08" w:rsidRPr="002C2979" w:rsidRDefault="008C6E08" w:rsidP="0084088C">
      <w:pPr>
        <w:pStyle w:val="Heading2"/>
        <w:numPr>
          <w:ilvl w:val="1"/>
          <w:numId w:val="12"/>
        </w:numPr>
        <w:rPr>
          <w:rFonts w:cs="Arial"/>
          <w:u w:val="single"/>
        </w:rPr>
      </w:pPr>
      <w:bookmarkStart w:id="4" w:name="_Toc402444606"/>
      <w:r w:rsidRPr="002C2979">
        <w:rPr>
          <w:rFonts w:cs="Arial"/>
        </w:rPr>
        <w:t>Objectives</w:t>
      </w:r>
      <w:bookmarkEnd w:id="4"/>
    </w:p>
    <w:p w:rsidR="0075280D" w:rsidRDefault="00460442" w:rsidP="0075280D">
      <w:pPr>
        <w:rPr>
          <w:rFonts w:cs="Arial"/>
        </w:rPr>
      </w:pPr>
      <w:r w:rsidRPr="002C2979">
        <w:rPr>
          <w:rFonts w:cs="Arial"/>
        </w:rPr>
        <w:t>This document covers:</w:t>
      </w:r>
    </w:p>
    <w:p w:rsidR="00E71CFE" w:rsidRDefault="0084088C" w:rsidP="0075280D">
      <w:pPr>
        <w:pStyle w:val="ListParagraph"/>
        <w:numPr>
          <w:ilvl w:val="0"/>
          <w:numId w:val="1"/>
        </w:numPr>
        <w:rPr>
          <w:rFonts w:cs="Arial"/>
        </w:rPr>
      </w:pPr>
      <w:r>
        <w:rPr>
          <w:rFonts w:cs="Arial"/>
        </w:rPr>
        <w:t>Colour (Theme) choices</w:t>
      </w:r>
    </w:p>
    <w:p w:rsidR="0084088C" w:rsidRDefault="0084088C" w:rsidP="0075280D">
      <w:pPr>
        <w:pStyle w:val="ListParagraph"/>
        <w:numPr>
          <w:ilvl w:val="0"/>
          <w:numId w:val="1"/>
        </w:numPr>
        <w:rPr>
          <w:rFonts w:cs="Arial"/>
        </w:rPr>
      </w:pPr>
      <w:r>
        <w:rPr>
          <w:rFonts w:cs="Arial"/>
        </w:rPr>
        <w:t>Website User Interface Designs</w:t>
      </w:r>
    </w:p>
    <w:p w:rsidR="0084088C" w:rsidRDefault="0084088C" w:rsidP="0075280D">
      <w:pPr>
        <w:pStyle w:val="ListParagraph"/>
        <w:numPr>
          <w:ilvl w:val="0"/>
          <w:numId w:val="1"/>
        </w:numPr>
        <w:rPr>
          <w:rFonts w:cs="Arial"/>
        </w:rPr>
      </w:pPr>
      <w:r>
        <w:rPr>
          <w:rFonts w:cs="Arial"/>
        </w:rPr>
        <w:t xml:space="preserve">Database Schema and Explanation </w:t>
      </w:r>
    </w:p>
    <w:p w:rsidR="0084088C" w:rsidRPr="002C2979" w:rsidRDefault="0084088C" w:rsidP="0075280D">
      <w:pPr>
        <w:pStyle w:val="ListParagraph"/>
        <w:numPr>
          <w:ilvl w:val="0"/>
          <w:numId w:val="1"/>
        </w:numPr>
        <w:rPr>
          <w:rFonts w:cs="Arial"/>
        </w:rPr>
      </w:pPr>
      <w:r>
        <w:rPr>
          <w:rFonts w:cs="Arial"/>
        </w:rPr>
        <w:t>Android Application User Interface Designs</w:t>
      </w:r>
    </w:p>
    <w:p w:rsidR="00E71CFE" w:rsidRDefault="00E71CFE"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Default="0084088C" w:rsidP="00E71CFE">
      <w:pPr>
        <w:rPr>
          <w:rFonts w:cs="Arial"/>
        </w:rPr>
      </w:pPr>
    </w:p>
    <w:p w:rsidR="0084088C" w:rsidRPr="002C2979" w:rsidRDefault="0084088C" w:rsidP="00E71CFE">
      <w:pPr>
        <w:rPr>
          <w:rFonts w:cs="Arial"/>
        </w:rPr>
      </w:pPr>
    </w:p>
    <w:p w:rsidR="00211306" w:rsidRDefault="0084088C" w:rsidP="0075280D">
      <w:pPr>
        <w:pStyle w:val="Heading1"/>
      </w:pPr>
      <w:bookmarkStart w:id="5" w:name="_Toc402444607"/>
      <w:r>
        <w:lastRenderedPageBreak/>
        <w:t>Colour Swatches</w:t>
      </w:r>
      <w:bookmarkEnd w:id="5"/>
    </w:p>
    <w:p w:rsidR="0084088C" w:rsidRDefault="0084088C" w:rsidP="0084088C">
      <w:pPr>
        <w:spacing w:after="345"/>
        <w:ind w:left="-10" w:right="-10"/>
      </w:pPr>
      <w:r>
        <w:rPr>
          <w:noProof/>
          <w:lang w:eastAsia="en-GB"/>
        </w:rPr>
        <mc:AlternateContent>
          <mc:Choice Requires="wpg">
            <w:drawing>
              <wp:inline distT="0" distB="0" distL="0" distR="0" wp14:anchorId="438774AD" wp14:editId="3E93D69B">
                <wp:extent cx="6132756" cy="5715000"/>
                <wp:effectExtent l="0" t="0" r="20955" b="19050"/>
                <wp:docPr id="885" name="Group 885"/>
                <wp:cNvGraphicFramePr/>
                <a:graphic xmlns:a="http://schemas.openxmlformats.org/drawingml/2006/main">
                  <a:graphicData uri="http://schemas.microsoft.com/office/word/2010/wordprocessingGroup">
                    <wpg:wgp>
                      <wpg:cNvGrpSpPr/>
                      <wpg:grpSpPr>
                        <a:xfrm>
                          <a:off x="0" y="0"/>
                          <a:ext cx="6132756" cy="5715000"/>
                          <a:chOff x="0" y="0"/>
                          <a:chExt cx="6132756" cy="4200290"/>
                        </a:xfrm>
                      </wpg:grpSpPr>
                      <wps:wsp>
                        <wps:cNvPr id="1037" name="Shape 1037"/>
                        <wps:cNvSpPr/>
                        <wps:spPr>
                          <a:xfrm>
                            <a:off x="9525" y="28575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41B49A"/>
                          </a:fillRef>
                          <a:effectRef idx="0">
                            <a:scrgbClr r="0" g="0" b="0"/>
                          </a:effectRef>
                          <a:fontRef idx="none"/>
                        </wps:style>
                        <wps:bodyPr/>
                      </wps:wsp>
                      <wps:wsp>
                        <wps:cNvPr id="1038" name="Shape 1038"/>
                        <wps:cNvSpPr/>
                        <wps:spPr>
                          <a:xfrm>
                            <a:off x="1538746" y="28575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39" name="Shape 1039"/>
                        <wps:cNvSpPr/>
                        <wps:spPr>
                          <a:xfrm>
                            <a:off x="3067966" y="28575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4597186" y="28575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Rectangle 32"/>
                        <wps:cNvSpPr/>
                        <wps:spPr>
                          <a:xfrm>
                            <a:off x="66675" y="88900"/>
                            <a:ext cx="788708" cy="168910"/>
                          </a:xfrm>
                          <a:prstGeom prst="rect">
                            <a:avLst/>
                          </a:prstGeom>
                          <a:ln>
                            <a:noFill/>
                          </a:ln>
                        </wps:spPr>
                        <wps:txbx>
                          <w:txbxContent>
                            <w:p w:rsidR="00F7333F" w:rsidRDefault="00F7333F" w:rsidP="0084088C">
                              <w:r>
                                <w:rPr>
                                  <w:rFonts w:eastAsia="Arial" w:cs="Arial"/>
                                  <w:sz w:val="20"/>
                                </w:rPr>
                                <w:t>Swatch #0</w:t>
                              </w:r>
                            </w:p>
                          </w:txbxContent>
                        </wps:txbx>
                        <wps:bodyPr horzOverflow="overflow" vert="horz" lIns="0" tIns="0" rIns="0" bIns="0" rtlCol="0">
                          <a:noAutofit/>
                        </wps:bodyPr>
                      </wps:wsp>
                      <wps:wsp>
                        <wps:cNvPr id="33" name="Shape 33"/>
                        <wps:cNvSpPr/>
                        <wps:spPr>
                          <a:xfrm>
                            <a:off x="1538745"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3067966"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4597186"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3175" y="28575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1538745" y="28575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3067966" y="28575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4597186" y="28575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9525" y="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9525" y="28575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6126406" y="0"/>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3175" y="6350"/>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3175" y="56515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1538745" y="56515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3067966" y="56515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4597186" y="56515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9525" y="1138004"/>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BD3E2F"/>
                          </a:fillRef>
                          <a:effectRef idx="0">
                            <a:scrgbClr r="0" g="0" b="0"/>
                          </a:effectRef>
                          <a:fontRef idx="none"/>
                        </wps:style>
                        <wps:bodyPr/>
                      </wps:wsp>
                      <wps:wsp>
                        <wps:cNvPr id="1042" name="Shape 1042"/>
                        <wps:cNvSpPr/>
                        <wps:spPr>
                          <a:xfrm>
                            <a:off x="1538746" y="1138004"/>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43" name="Shape 1043"/>
                        <wps:cNvSpPr/>
                        <wps:spPr>
                          <a:xfrm>
                            <a:off x="3067966" y="1138004"/>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4597186" y="1138004"/>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Rectangle 53"/>
                        <wps:cNvSpPr/>
                        <wps:spPr>
                          <a:xfrm>
                            <a:off x="66675" y="941154"/>
                            <a:ext cx="788708" cy="168910"/>
                          </a:xfrm>
                          <a:prstGeom prst="rect">
                            <a:avLst/>
                          </a:prstGeom>
                          <a:ln>
                            <a:noFill/>
                          </a:ln>
                        </wps:spPr>
                        <wps:txbx>
                          <w:txbxContent>
                            <w:p w:rsidR="00F7333F" w:rsidRDefault="00F7333F" w:rsidP="0084088C">
                              <w:r>
                                <w:rPr>
                                  <w:rFonts w:eastAsia="Arial" w:cs="Arial"/>
                                  <w:sz w:val="20"/>
                                </w:rPr>
                                <w:t>Swatch #1</w:t>
                              </w:r>
                            </w:p>
                          </w:txbxContent>
                        </wps:txbx>
                        <wps:bodyPr horzOverflow="overflow" vert="horz" lIns="0" tIns="0" rIns="0" bIns="0" rtlCol="0">
                          <a:noAutofit/>
                        </wps:bodyPr>
                      </wps:wsp>
                      <wps:wsp>
                        <wps:cNvPr id="54" name="Shape 54"/>
                        <wps:cNvSpPr/>
                        <wps:spPr>
                          <a:xfrm>
                            <a:off x="1538745"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3067966"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597186"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175" y="1138004"/>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1538745" y="1138004"/>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3067966" y="1138004"/>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597186" y="1138004"/>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9525" y="852254"/>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9525" y="1138004"/>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6126406" y="852254"/>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3175" y="858604"/>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175" y="1417404"/>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538745" y="1417404"/>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3067966" y="1417404"/>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597186" y="1417404"/>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9525" y="2056912"/>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D07E00"/>
                          </a:fillRef>
                          <a:effectRef idx="0">
                            <a:scrgbClr r="0" g="0" b="0"/>
                          </a:effectRef>
                          <a:fontRef idx="none"/>
                        </wps:style>
                        <wps:bodyPr/>
                      </wps:wsp>
                      <wps:wsp>
                        <wps:cNvPr id="1046" name="Shape 1046"/>
                        <wps:cNvSpPr/>
                        <wps:spPr>
                          <a:xfrm>
                            <a:off x="1538746" y="2056912"/>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47" name="Shape 1047"/>
                        <wps:cNvSpPr/>
                        <wps:spPr>
                          <a:xfrm>
                            <a:off x="3067966" y="2056912"/>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4597186" y="2056912"/>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Rectangle 74"/>
                        <wps:cNvSpPr/>
                        <wps:spPr>
                          <a:xfrm>
                            <a:off x="66675" y="1860062"/>
                            <a:ext cx="788708" cy="168910"/>
                          </a:xfrm>
                          <a:prstGeom prst="rect">
                            <a:avLst/>
                          </a:prstGeom>
                          <a:ln>
                            <a:noFill/>
                          </a:ln>
                        </wps:spPr>
                        <wps:txbx>
                          <w:txbxContent>
                            <w:p w:rsidR="00F7333F" w:rsidRDefault="00F7333F" w:rsidP="0084088C">
                              <w:r>
                                <w:rPr>
                                  <w:rFonts w:eastAsia="Arial" w:cs="Arial"/>
                                  <w:sz w:val="20"/>
                                </w:rPr>
                                <w:t>Swatch #2</w:t>
                              </w:r>
                            </w:p>
                          </w:txbxContent>
                        </wps:txbx>
                        <wps:bodyPr horzOverflow="overflow" vert="horz" lIns="0" tIns="0" rIns="0" bIns="0" rtlCol="0">
                          <a:noAutofit/>
                        </wps:bodyPr>
                      </wps:wsp>
                      <wps:wsp>
                        <wps:cNvPr id="75" name="Shape 75"/>
                        <wps:cNvSpPr/>
                        <wps:spPr>
                          <a:xfrm>
                            <a:off x="1538745"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3067966"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4597186"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3175" y="2056912"/>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1538745" y="2056912"/>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3067966" y="2056912"/>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4597186" y="2056912"/>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9525" y="1771162"/>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9525" y="2056912"/>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6126406" y="1771162"/>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3175" y="1777512"/>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3175" y="233631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1538745" y="233631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3067966" y="233631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597186" y="233631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9525" y="3003283"/>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050" name="Shape 1050"/>
                        <wps:cNvSpPr/>
                        <wps:spPr>
                          <a:xfrm>
                            <a:off x="1538746" y="3003283"/>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51" name="Shape 1051"/>
                        <wps:cNvSpPr/>
                        <wps:spPr>
                          <a:xfrm>
                            <a:off x="3067966" y="3003283"/>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 name="Shape 1052"/>
                        <wps:cNvSpPr/>
                        <wps:spPr>
                          <a:xfrm>
                            <a:off x="4597186" y="3003283"/>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 name="Rectangle 95"/>
                        <wps:cNvSpPr/>
                        <wps:spPr>
                          <a:xfrm>
                            <a:off x="66675" y="2806433"/>
                            <a:ext cx="788708" cy="168910"/>
                          </a:xfrm>
                          <a:prstGeom prst="rect">
                            <a:avLst/>
                          </a:prstGeom>
                          <a:ln>
                            <a:noFill/>
                          </a:ln>
                        </wps:spPr>
                        <wps:txbx>
                          <w:txbxContent>
                            <w:p w:rsidR="00F7333F" w:rsidRDefault="00F7333F" w:rsidP="0084088C">
                              <w:r>
                                <w:rPr>
                                  <w:rFonts w:eastAsia="Arial" w:cs="Arial"/>
                                  <w:sz w:val="20"/>
                                </w:rPr>
                                <w:t>Swatch #3</w:t>
                              </w:r>
                            </w:p>
                          </w:txbxContent>
                        </wps:txbx>
                        <wps:bodyPr horzOverflow="overflow" vert="horz" lIns="0" tIns="0" rIns="0" bIns="0" rtlCol="0">
                          <a:noAutofit/>
                        </wps:bodyPr>
                      </wps:wsp>
                      <wps:wsp>
                        <wps:cNvPr id="96" name="Shape 96"/>
                        <wps:cNvSpPr/>
                        <wps:spPr>
                          <a:xfrm>
                            <a:off x="1538745"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3067966"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4597186"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3175" y="300328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538745" y="300328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3067966" y="300328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4597186" y="300328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9525" y="2717533"/>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9525" y="3003283"/>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6126406" y="2717533"/>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3175" y="2723883"/>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175" y="328268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1538745" y="328268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067966" y="328268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4597186" y="328268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6350" y="391454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669900"/>
                          </a:fillRef>
                          <a:effectRef idx="0">
                            <a:scrgbClr r="0" g="0" b="0"/>
                          </a:effectRef>
                          <a:fontRef idx="none"/>
                        </wps:style>
                        <wps:bodyPr/>
                      </wps:wsp>
                      <wps:wsp>
                        <wps:cNvPr id="1054" name="Shape 1054"/>
                        <wps:cNvSpPr/>
                        <wps:spPr>
                          <a:xfrm>
                            <a:off x="1535571" y="391454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7EC021"/>
                          </a:fillRef>
                          <a:effectRef idx="0">
                            <a:scrgbClr r="0" g="0" b="0"/>
                          </a:effectRef>
                          <a:fontRef idx="none"/>
                        </wps:style>
                        <wps:bodyPr/>
                      </wps:wsp>
                      <wps:wsp>
                        <wps:cNvPr id="1055" name="Shape 1055"/>
                        <wps:cNvSpPr/>
                        <wps:spPr>
                          <a:xfrm>
                            <a:off x="3064791" y="391454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56" name="Shape 1056"/>
                        <wps:cNvSpPr/>
                        <wps:spPr>
                          <a:xfrm>
                            <a:off x="4594011" y="391454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Rectangle 116"/>
                        <wps:cNvSpPr/>
                        <wps:spPr>
                          <a:xfrm>
                            <a:off x="63500" y="3717690"/>
                            <a:ext cx="788708" cy="168910"/>
                          </a:xfrm>
                          <a:prstGeom prst="rect">
                            <a:avLst/>
                          </a:prstGeom>
                          <a:ln>
                            <a:noFill/>
                          </a:ln>
                        </wps:spPr>
                        <wps:txbx>
                          <w:txbxContent>
                            <w:p w:rsidR="00F7333F" w:rsidRDefault="00F7333F" w:rsidP="0084088C">
                              <w:r>
                                <w:rPr>
                                  <w:rFonts w:eastAsia="Arial" w:cs="Arial"/>
                                  <w:sz w:val="20"/>
                                </w:rPr>
                                <w:t>Swatch #4</w:t>
                              </w:r>
                            </w:p>
                          </w:txbxContent>
                        </wps:txbx>
                        <wps:bodyPr horzOverflow="overflow" vert="horz" lIns="0" tIns="0" rIns="0" bIns="0" rtlCol="0">
                          <a:noAutofit/>
                        </wps:bodyPr>
                      </wps:wsp>
                      <wps:wsp>
                        <wps:cNvPr id="117" name="Shape 117"/>
                        <wps:cNvSpPr/>
                        <wps:spPr>
                          <a:xfrm>
                            <a:off x="1535570"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3064791"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4594011"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0" y="391454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535570" y="391454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3064791" y="391454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4594011" y="391454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6350" y="362879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6350" y="391454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6123231" y="3628790"/>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0" y="3635140"/>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0" y="419394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535570" y="419394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3064791" y="419394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4594011" y="419394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8774AD" id="Group 885" o:spid="_x0000_s1026" style="width:482.9pt;height:450pt;mso-position-horizontal-relative:char;mso-position-vertical-relative:line" coordsize="61327,4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">
                <v:shape id="Shape 1037" o:spid="_x0000_s1027" style="position:absolute;left:95;top:2857;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kGF8QA&#10;AADdAAAADwAAAGRycy9kb3ducmV2LnhtbERPTWsCMRC9F/ofwgi9dRMVqm43SrEU7EWoevE23Uw3&#10;SzeTdRPX7b83QsHbPN7nFKvBNaKnLtSeNYwzBYK49KbmSsNh//E8BxEissHGM2n4owCr5eNDgbnx&#10;F/6ifhcrkUI45KjBxtjmUobSksOQ+ZY4cT++cxgT7CppOrykcNfIiVIv0mHNqcFiS2tL5e/u7DQc&#10;p9YN/WmrZu+nuPlezLefuD9r/TQa3l5BRBriXfzv3pg0X01ncPsmnS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BhfEAAAA3QAAAA8AAAAAAAAAAAAAAAAAmAIAAGRycy9k&#10;b3ducmV2LnhtbFBLBQYAAAAABAAEAPUAAACJAwAAAAA=&#10;" path="m,l1529221,r,279400l,279400,,e" fillcolor="#41b49a" stroked="f" strokeweight="0">
                  <v:stroke miterlimit="83231f" joinstyle="miter"/>
                  <v:path arrowok="t" textboxrect="0,0,1529221,279400"/>
                </v:shape>
                <v:shape id="Shape 1038" o:spid="_x0000_s1028" style="position:absolute;left:15387;top:2857;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oA8gA&#10;AADdAAAADwAAAGRycy9kb3ducmV2LnhtbESPS0/DQAyE70j8h5WRuNENDzVt2m2FoJV6I31cenOz&#10;bhKR9Ybs0oT+enxA4mZrxjOf58vBNepCXag9G3gcJaCIC29rLg0c9uuHCagQkS02nsnADwVYLm5v&#10;5phZ3/OWLrtYKgnhkKGBKsY20zoUFTkMI98Si3b2ncMoa1dq22Ev4a7RT0ky1g5rloYKW3qrqPjc&#10;fTsDHy8Tvdrnp/fpNe23aZ5/HdN6bMz93fA6AxVpiP/mv+uNFfzkWX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degDyAAAAN0AAAAPAAAAAAAAAAAAAAAAAJgCAABk&#10;cnMvZG93bnJldi54bWxQSwUGAAAAAAQABAD1AAAAjQMAAAAA&#10;" path="m,l1529220,r,279400l,279400,,e" fillcolor="#e5e5e5" stroked="f" strokeweight="0">
                  <v:stroke miterlimit="83231f" joinstyle="miter"/>
                  <v:path arrowok="t" textboxrect="0,0,1529220,279400"/>
                </v:shape>
                <v:shape id="Shape 1039" o:spid="_x0000_s1029" style="position:absolute;left:30679;top:2857;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6JsUA&#10;AADdAAAADwAAAGRycy9kb3ducmV2LnhtbERPTWvCQBC9C/6HZQq96UaLpaZugkgthRZELehxyE6T&#10;0OxszG6T2F/vCoK3ebzPWaS9qURLjSstK5iMIxDEmdUl5wq+9+vRCwjnkTVWlknBmRykyXCwwFjb&#10;jrfU7nwuQgi7GBUU3texlC4ryKAb25o4cD+2MegDbHKpG+xCuKnkNIqepcGSQ0OBNa0Kyn53f0bB&#10;8evTH/43p/m+W0r9PttOurd2rdTjQ798BeGp93fxzf2hw/zoaQ7Xb8IJMr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DomxQAAAN0AAAAPAAAAAAAAAAAAAAAAAJgCAABkcnMv&#10;ZG93bnJldi54bWxQSwUGAAAAAAQABAD1AAAAigMAAAAA&#10;" path="m,l1529221,r,279400l,279400,,e" fillcolor="black" stroked="f" strokeweight="0">
                  <v:stroke miterlimit="83231f" joinstyle="miter"/>
                  <v:path arrowok="t" textboxrect="0,0,1529221,279400"/>
                </v:shape>
                <v:shape id="Shape 1040" o:spid="_x0000_s1030" style="position:absolute;left:45971;top:2857;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uYMQA&#10;AADdAAAADwAAAGRycy9kb3ducmV2LnhtbESPT2vDMAzF74N+B6NCb6u9sY2S1S2j0NFLC/17FrGW&#10;hMZyantN9u2nw2A3iff03k/z5eBbdaeYmsAWnqYGFHEZXMOVhdNx/TgDlTKywzYwWfihBMvF6GGO&#10;hQs97+l+yJWSEE4FWqhz7gqtU1mTxzQNHbFoXyF6zLLGSruIvYT7Vj8b86Y9NiwNNXa0qqm8Hr69&#10;hdftZUVx08fz5bTnz6vZ0Y121k7Gw8c7qExD/jf/XW+c4JsX4Zd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7mDEAAAA3QAAAA8AAAAAAAAAAAAAAAAAmAIAAGRycy9k&#10;b3ducmV2LnhtbFBLBQYAAAAABAAEAPUAAACJAwAAAAA=&#10;" path="m,l1529220,r,279400l,279400,,e" stroked="f" strokeweight="0">
                  <v:stroke miterlimit="83231f" joinstyle="miter"/>
                  <v:path arrowok="t" textboxrect="0,0,1529220,279400"/>
                </v:shape>
                <v:rect id="Rectangle 32" o:spid="_x0000_s1031" style="position:absolute;left:666;top:889;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F7333F" w:rsidRDefault="00F7333F" w:rsidP="0084088C">
                        <w:r>
                          <w:rPr>
                            <w:rFonts w:eastAsia="Arial" w:cs="Arial"/>
                            <w:sz w:val="20"/>
                          </w:rPr>
                          <w:t>Swatch #0</w:t>
                        </w:r>
                      </w:p>
                    </w:txbxContent>
                  </v:textbox>
                </v:rect>
                <v:shape id="Shape 33" o:spid="_x0000_s1032" style="position:absolute;left:15387;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4P8EA&#10;AADbAAAADwAAAGRycy9kb3ducmV2LnhtbESPQYvCMBSE74L/ITzBm6ZWWKQaRRTBgy5YvXh7NM+2&#10;2LyUJrX1328WBI/DzHzDrDa9qcSLGldaVjCbRiCIM6tLzhXcrofJAoTzyBory6TgTQ426+FghYm2&#10;HV/olfpcBAi7BBUU3teJlC4ryKCb2po4eA/bGPRBNrnUDXYBbioZR9GPNFhyWCiwpl1B2TNtjYLz&#10;7tDHfr+NTtJ27T1u379nkyo1HvXbJQhPvf+GP+2jVjCfw/+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MOD/BAAAA2wAAAA8AAAAAAAAAAAAAAAAAmAIAAGRycy9kb3du&#10;cmV2LnhtbFBLBQYAAAAABAAEAPUAAACGAwAAAAA=&#10;" path="m,l,292100e" filled="f" strokeweight="1pt">
                  <v:stroke miterlimit="1" joinstyle="miter"/>
                  <v:path arrowok="t" textboxrect="0,0,0,292100"/>
                </v:shape>
                <v:shape id="Shape 34" o:spid="_x0000_s1033" style="position:absolute;left:30679;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gS8QA&#10;AADbAAAADwAAAGRycy9kb3ducmV2LnhtbESPQWuDQBSE74X8h+UFemvW2FKCcQ3BIPTQFGpyye3h&#10;vqjEfSvuGs2/7xYKPQ4z8w2T7mbTiTsNrrWsYL2KQBBXVrdcKzifipcNCOeRNXaWScGDHOyyxVOK&#10;ibYTf9O99LUIEHYJKmi87xMpXdWQQbeyPXHwrnYw6IMcaqkHnALcdDKOondpsOWw0GBPeUPVrRyN&#10;gmNezLE/7KNPaafxEo+Pr6MplXpezvstCE+z/w//tT+0gtc3+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loEvEAAAA2wAAAA8AAAAAAAAAAAAAAAAAmAIAAGRycy9k&#10;b3ducmV2LnhtbFBLBQYAAAAABAAEAPUAAACJAwAAAAA=&#10;" path="m,l,292100e" filled="f" strokeweight="1pt">
                  <v:stroke miterlimit="1" joinstyle="miter"/>
                  <v:path arrowok="t" textboxrect="0,0,0,292100"/>
                </v:shape>
                <v:shape id="Shape 35" o:spid="_x0000_s1034" style="position:absolute;left:45971;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kF0MQA&#10;AADbAAAADwAAAGRycy9kb3ducmV2LnhtbESPQWuDQBSE74X8h+UFemvWWFqCcQ3BIPTQFGpyye3h&#10;vqjEfSvuGs2/7xYKPQ4z8w2T7mbTiTsNrrWsYL2KQBBXVrdcKzifipcNCOeRNXaWScGDHOyyxVOK&#10;ibYTf9O99LUIEHYJKmi87xMpXdWQQbeyPXHwrnYw6IMcaqkHnALcdDKOondpsOWw0GBPeUPVrRyN&#10;gmNezLE/7KNPaafxEo+Pr6MplXpezvstCE+z/w//tT+0gtc3+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pBdDEAAAA2wAAAA8AAAAAAAAAAAAAAAAAmAIAAGRycy9k&#10;b3ducmV2LnhtbFBLBQYAAAAABAAEAPUAAACJAwAAAAA=&#10;" path="m,l,292100e" filled="f" strokeweight="1pt">
                  <v:stroke miterlimit="1" joinstyle="miter"/>
                  <v:path arrowok="t" textboxrect="0,0,0,292100"/>
                </v:shape>
                <v:shape id="Shape 36" o:spid="_x0000_s1035" style="position:absolute;left:31;top:2857;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5zgMUA&#10;AADbAAAADwAAAGRycy9kb3ducmV2LnhtbESPT2vCQBTE74V+h+UVehHdWKnEmI0UobR4qmkv3p7Z&#10;lz80+zbsbjV+e1coeBxm5jdMvhlNL07kfGdZwXyWgCCurO64UfDz/T5NQfiArLG3TAou5GFTPD7k&#10;mGl75j2dytCICGGfoYI2hCGT0lctGfQzOxBHr7bOYIjSNVI7PEe46eVLkiylwY7jQosDbVuqfss/&#10;o+DDfB13dEjHVb+oL5N69zop3UGp56fxbQ0i0Bju4f/2p1awWMLtS/wB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nOAxQAAANsAAAAPAAAAAAAAAAAAAAAAAJgCAABkcnMv&#10;ZG93bnJldi54bWxQSwUGAAAAAAQABAD1AAAAigMAAAAA&#10;" path="m,l1535570,e" filled="f" strokeweight="1pt">
                  <v:stroke miterlimit="1" joinstyle="miter"/>
                  <v:path arrowok="t" textboxrect="0,0,1535570,0"/>
                </v:shape>
                <v:shape id="Shape 37" o:spid="_x0000_s1036" style="position:absolute;left:15387;top:2857;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9cQA&#10;AADbAAAADwAAAGRycy9kb3ducmV2LnhtbESPW4vCMBSE3xf2P4Sz4Jumq+KlGmURCoogeHnx7dgc&#10;22JzUpKo9d+bhYV9HGbmG2a+bE0tHuR8ZVnBdy8BQZxbXXGh4HTMuhMQPiBrrC2Tghd5WC4+P+aY&#10;avvkPT0OoRARwj5FBWUITSqlz0sy6Hu2IY7e1TqDIUpXSO3wGeGmlv0kGUmDFceFEhtalZTfDnej&#10;YLjqZ+ttuznbjR5dnJzefZPtlOp8tT8zEIHa8B/+a6+1gsEYfr/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vXEAAAA2wAAAA8AAAAAAAAAAAAAAAAAmAIAAGRycy9k&#10;b3ducmV2LnhtbFBLBQYAAAAABAAEAPUAAACJAwAAAAA=&#10;" path="m,l1529221,e" filled="f" strokeweight="1pt">
                  <v:stroke miterlimit="1" joinstyle="miter"/>
                  <v:path arrowok="t" textboxrect="0,0,1529221,0"/>
                </v:shape>
                <v:shape id="Shape 38" o:spid="_x0000_s1037" style="position:absolute;left:30679;top:2857;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qhMIA&#10;AADbAAAADwAAAGRycy9kb3ducmV2LnhtbERP3WrCMBS+F/YO4Qi7s6mr1tE1FSkbOHSCbg9waI5t&#10;sTkpTVa7t18uBrv8+P7z7WQ6MdLgWssKllEMgriyuuVawdfn2+IZhPPIGjvLpOCHHGyLh1mOmbZ3&#10;PtN48bUIIewyVNB432dSuqohgy6yPXHgrnYw6AMcaqkHvIdw08mnOE6lwZZDQ4M9lQ1Vt8u3UXA6&#10;Hl53x2TVfbzTJnXndRlrVyr1OJ92LyA8Tf5f/OfeawVJGBu+h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2qEwgAAANsAAAAPAAAAAAAAAAAAAAAAAJgCAABkcnMvZG93&#10;bnJldi54bWxQSwUGAAAAAAQABAD1AAAAhwMAAAAA&#10;" path="m,l1529220,e" filled="f" strokeweight="1pt">
                  <v:stroke miterlimit="1" joinstyle="miter"/>
                  <v:path arrowok="t" textboxrect="0,0,1529220,0"/>
                </v:shape>
                <v:shape id="Shape 39" o:spid="_x0000_s1038" style="position:absolute;left:45971;top:2857;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O0IcIA&#10;AADbAAAADwAAAGRycy9kb3ducmV2LnhtbESPT4vCMBTE78J+h/AWvGnqH4p2jbKIouBFu+ueH82z&#10;Ldu8lCba+u2NIHgcZuY3zGLVmUrcqHGlZQWjYQSCOLO65FzB7892MAPhPLLGyjIpuJOD1fKjt8BE&#10;25ZPdEt9LgKEXYIKCu/rREqXFWTQDW1NHLyLbQz6IJtc6gbbADeVHEdRLA2WHBYKrGldUPafXo2C&#10;azw1/jDqYrfZ85j+zsd8d2mV6n92318gPHX+HX6191rBZA7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7QhwgAAANsAAAAPAAAAAAAAAAAAAAAAAJgCAABkcnMvZG93&#10;bnJldi54bWxQSwUGAAAAAAQABAD1AAAAhwMAAAAA&#10;" path="m,l1535571,e" filled="f" strokeweight="1pt">
                  <v:stroke miterlimit="1" joinstyle="miter"/>
                  <v:path arrowok="t" textboxrect="0,0,1535571,0"/>
                </v:shape>
                <v:shape id="Shape 40" o:spid="_x0000_s1039" style="position:absolute;left:9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08EA&#10;AADbAAAADwAAAGRycy9kb3ducmV2LnhtbERPz2vCMBS+C/4P4Qm7yEwdZUhnFBGUsZvdDvP21jyb&#10;zualJFlb//vlIHj8+H6vt6NtRU8+NI4VLBcZCOLK6YZrBV+fh+cViBCRNbaOScGNAmw308kaC+0G&#10;PlFfxlqkEA4FKjAxdoWUoTJkMSxcR5y4i/MWY4K+ltrjkMJtK1+y7FVabDg1GOxob6i6ln9Wwc/3&#10;/FR+HLLGXfzNDL/7/Nifc6WeZuPuDUSkMT7Ed/e7VpCn9elL+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cNPBAAAA2wAAAA8AAAAAAAAAAAAAAAAAmAIAAGRycy9kb3du&#10;cmV2LnhtbFBLBQYAAAAABAAEAPUAAACGAwAAAAA=&#10;" path="m,l,285750e" filled="f" strokeweight="1pt">
                  <v:stroke miterlimit="1" joinstyle="miter"/>
                  <v:path arrowok="t" textboxrect="0,0,0,285750"/>
                </v:shape>
                <v:shape id="Shape 41" o:spid="_x0000_s1040" style="position:absolute;left:95;top:2857;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VSMUA&#10;AADbAAAADwAAAGRycy9kb3ducmV2LnhtbESPQWvCQBSE70L/w/IKvYhuLKFIdJUiWEpvpj3U2zP7&#10;zMZm34bdbRL/fbcgeBxm5htmvR1tK3ryoXGsYDHPQBBXTjdcK/j63M+WIEJE1tg6JgVXCrDdPEzW&#10;WGg38IH6MtYiQTgUqMDE2BVShsqQxTB3HXHyzs5bjEn6WmqPQ4LbVj5n2Yu02HBaMNjRzlD1U/5a&#10;Bafv6aH82GeNO/urGS67/K0/5ko9PY6vKxCRxngP39rvWkG+gP8v6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NVIxQAAANsAAAAPAAAAAAAAAAAAAAAAAJgCAABkcnMv&#10;ZG93bnJldi54bWxQSwUGAAAAAAQABAD1AAAAigMAAAAA&#10;" path="m,l,285750e" filled="f" strokeweight="1pt">
                  <v:stroke miterlimit="1" joinstyle="miter"/>
                  <v:path arrowok="t" textboxrect="0,0,0,285750"/>
                </v:shape>
                <v:shape id="Shape 42" o:spid="_x0000_s1041" style="position:absolute;left:61264;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1EmcIA&#10;AADbAAAADwAAAGRycy9kb3ducmV2LnhtbESPQYvCMBSE7wv+h/CEva2p7q5KNYoUBPfmqgjeHs2z&#10;LTYvoYm2/nsjCB6HmW+GmS87U4sbNb6yrGA4SEAQ51ZXXCg47NdfUxA+IGusLZOCO3lYLnofc0y1&#10;bfmfbrtQiFjCPkUFZQguldLnJRn0A+uIo3e2jcEQZVNI3WAby00tR0kylgYrjgslOspKyi+7q1Hw&#10;s/oOWYbttPObv8m6cm57Ov4q9dnvVjMQgbrwDr/ojY7cC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SZwgAAANsAAAAPAAAAAAAAAAAAAAAAAJgCAABkcnMvZG93&#10;bnJldi54bWxQSwUGAAAAAAQABAD1AAAAhwMAAAAA&#10;" path="m,l,571500e" filled="f" strokeweight="1pt">
                  <v:stroke miterlimit="1" joinstyle="miter"/>
                  <v:path arrowok="t" textboxrect="0,0,0,571500"/>
                </v:shape>
                <v:shape id="Shape 43" o:spid="_x0000_s1042" style="position:absolute;left:31;top:63;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QGcQA&#10;AADbAAAADwAAAGRycy9kb3ducmV2LnhtbESPQWvCQBSE70L/w/IK3szGKlJSVymCqfWktvb8mn1N&#10;YrNv092txn/vCoLHYWa+YabzzjTiSM7XlhUMkxQEcWF1zaWCz4/l4BmED8gaG8uk4Ewe5rOH3hQz&#10;bU+8peMulCJC2GeooAqhzaT0RUUGfWJb4uj9WGcwROlKqR2eItw08ilNJ9JgzXGhwpYWFRW/u3+j&#10;IN8c3PJrsX+jUU6H73z49773a6X6j93rC4hAXbiHb+2VVjAewfVL/A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TEBnEAAAA2wAAAA8AAAAAAAAAAAAAAAAAmAIAAGRycy9k&#10;b3ducmV2LnhtbFBLBQYAAAAABAAEAPUAAACJAwAAAAA=&#10;" path="m,l6129581,e" filled="f" strokeweight="1pt">
                  <v:stroke miterlimit="1" joinstyle="miter"/>
                  <v:path arrowok="t" textboxrect="0,0,6129581,0"/>
                </v:shape>
                <v:shape id="Shape 44" o:spid="_x0000_s1043" style="position:absolute;left:31;top:5651;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7EcUA&#10;AADbAAAADwAAAGRycy9kb3ducmV2LnhtbESPT2sCMRTE70K/Q3hCL+Jm26roulFKobR4alcv3p6b&#10;t39w87Ikqa7fvikUPA4z8xsm3w6mExdyvrWs4ClJQRCXVrdcKzjs36dLED4ga+wsk4IbedhuHkY5&#10;Ztpe+ZsuRahFhLDPUEETQp9J6cuGDPrE9sTRq6wzGKJ0tdQOrxFuOvmcpgtpsOW40GBPbw2V5+LH&#10;KPgwX6cdHZfDqnupbpNqN58U7qjU43h4XYMINIR7+L/9qRXMZ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jsRxQAAANsAAAAPAAAAAAAAAAAAAAAAAJgCAABkcnMv&#10;ZG93bnJldi54bWxQSwUGAAAAAAQABAD1AAAAigMAAAAA&#10;" path="m,l1535570,e" filled="f" strokeweight="1pt">
                  <v:stroke miterlimit="1" joinstyle="miter"/>
                  <v:path arrowok="t" textboxrect="0,0,1535570,0"/>
                </v:shape>
                <v:shape id="Shape 45" o:spid="_x0000_s1044" style="position:absolute;left:15387;top:5651;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9WZMQA&#10;AADbAAAADwAAAGRycy9kb3ducmV2LnhtbESPQWvCQBSE7wX/w/IEb81GsdLGrCJCICIUanvp7TX7&#10;TILZt2F3NfHfu4VCj8PMN8Pk29F04kbOt5YVzJMUBHFldcu1gq/P4vkVhA/IGjvLpOBOHrabyVOO&#10;mbYDf9DtFGoRS9hnqKAJoc+k9FVDBn1ie+Lona0zGKJ0tdQOh1huOrlI05U02HJcaLCnfUPV5XQ1&#10;Cpb7RVEex8O3PejVj5NvV98X70rNpuNuDSLQGP7Df3SpI/cCv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mTEAAAA2wAAAA8AAAAAAAAAAAAAAAAAmAIAAGRycy9k&#10;b3ducmV2LnhtbFBLBQYAAAAABAAEAPUAAACJAwAAAAA=&#10;" path="m,l1529221,e" filled="f" strokeweight="1pt">
                  <v:stroke miterlimit="1" joinstyle="miter"/>
                  <v:path arrowok="t" textboxrect="0,0,1529221,0"/>
                </v:shape>
                <v:shape id="Shape 46" o:spid="_x0000_s1045" style="position:absolute;left:30679;top:5651;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oEMQA&#10;AADbAAAADwAAAGRycy9kb3ducmV2LnhtbESP0WrCQBRE3wv+w3KFvjUbrU1LdBUJFipVIbYfcMle&#10;k2D2btjdavr3bqHg4zAzZ5jFajCduJDzrWUFkyQFQVxZ3XKt4Pvr/ekNhA/IGjvLpOCXPKyWo4cF&#10;5tpeuaTLMdQiQtjnqKAJoc+l9FVDBn1ie+LonawzGKJ0tdQOrxFuOjlN00wabDkuNNhT0VB1Pv4Y&#10;BYfd52a9e551+y29Zr58KVLtC6Uex8N6DiLQEO7h//aHVjDL4O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KBDEAAAA2wAAAA8AAAAAAAAAAAAAAAAAmAIAAGRycy9k&#10;b3ducmV2LnhtbFBLBQYAAAAABAAEAPUAAACJAwAAAAA=&#10;" path="m,l1529220,e" filled="f" strokeweight="1pt">
                  <v:stroke miterlimit="1" joinstyle="miter"/>
                  <v:path arrowok="t" textboxrect="0,0,1529220,0"/>
                </v:shape>
                <v:shape id="Shape 47" o:spid="_x0000_s1046" style="position:absolute;left:45971;top:5651;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2tcMA&#10;AADbAAAADwAAAGRycy9kb3ducmV2LnhtbESPzWrDMBCE74G+g9hCb4mcYJziWDYlpNTQS5MmOS/W&#10;+odaK2Mpsfv2VaHQ4zAz3zBZMZte3Gl0nWUF61UEgriyuuNGwfnzdfkMwnlkjb1lUvBNDor8YZFh&#10;qu3ER7qffCMChF2KClrvh1RKV7Vk0K3sQBy82o4GfZBjI/WIU4CbXm6iKJEGOw4LLQ60b6n6Ot2M&#10;glsSG/++nhN3KHlD18tH81ZPSj09zi87EJ5m/x/+a5daQbyF3y/h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b2tcMAAADbAAAADwAAAAAAAAAAAAAAAACYAgAAZHJzL2Rv&#10;d25yZXYueG1sUEsFBgAAAAAEAAQA9QAAAIgDAAAAAA==&#10;" path="m,l1535571,e" filled="f" strokeweight="1pt">
                  <v:stroke miterlimit="1" joinstyle="miter"/>
                  <v:path arrowok="t" textboxrect="0,0,1535571,0"/>
                </v:shape>
                <v:shape id="Shape 1041" o:spid="_x0000_s1047" style="position:absolute;left:95;top:11380;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E5sQA&#10;AADdAAAADwAAAGRycy9kb3ducmV2LnhtbERPTU8CMRC9k/gfmjHxJi1qQFcKEYiREA6KxPNkO+42&#10;bKebtrDLv7ckJtzm5X3OdN67RpwoROtZw2ioQBCX3liuNOy/3++fQcSEbLDxTBrOFGE+uxlMsTC+&#10;4y867VIlcgjHAjXUKbWFlLGsyWEc+pY4c78+OEwZhkqagF0Od418UGosHVrODTW2tKypPOyOToM9&#10;TLbrRXj8sd1mrz5fqtXx/LHS+u62f3sFkahPV/G/e23yfPU0gss3+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XxObEAAAA3QAAAA8AAAAAAAAAAAAAAAAAmAIAAGRycy9k&#10;b3ducmV2LnhtbFBLBQYAAAAABAAEAPUAAACJAwAAAAA=&#10;" path="m,l1529221,r,279400l,279400,,e" fillcolor="#bd3e2f" stroked="f" strokeweight="0">
                  <v:stroke miterlimit="83231f" joinstyle="miter"/>
                  <v:path arrowok="t" textboxrect="0,0,1529221,279400"/>
                </v:shape>
                <v:shape id="Shape 1042" o:spid="_x0000_s1048" style="position:absolute;left:15387;top:11380;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slMQA&#10;AADdAAAADwAAAGRycy9kb3ducmV2LnhtbERPS2vCQBC+C/0PyxS86aYixqauIj7AW6P20ts0O01C&#10;s7Mxu5ror+8Kgrf5+J4zW3SmEhdqXGlZwdswAkGcWV1yruDruB1MQTiPrLGyTAqu5GAxf+nNMNG2&#10;5T1dDj4XIYRdggoK7+tESpcVZNANbU0cuF/bGPQBNrnUDbYh3FRyFEUTabDk0FBgTauCsr/D2Sj4&#10;HE/l5pj+rN9vcbuP0/T0HZcTpfqv3fIDhKfOP8UP906H+dF4BP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rJTEAAAA3QAAAA8AAAAAAAAAAAAAAAAAmAIAAGRycy9k&#10;b3ducmV2LnhtbFBLBQYAAAAABAAEAPUAAACJAwAAAAA=&#10;" path="m,l1529220,r,279400l,279400,,e" fillcolor="#e5e5e5" stroked="f" strokeweight="0">
                  <v:stroke miterlimit="83231f" joinstyle="miter"/>
                  <v:path arrowok="t" textboxrect="0,0,1529220,279400"/>
                </v:shape>
                <v:shape id="Shape 1043" o:spid="_x0000_s1049" style="position:absolute;left:30679;top:11380;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scYA&#10;AADdAAAADwAAAGRycy9kb3ducmV2LnhtbERP22rCQBB9L/Qflin41my8VGrqKiIqBQXxAu3jkJ0m&#10;wexszK5J2q/vCoW+zeFcZzrvTCkaql1hWUE/ikEQp1YXnCk4n9bPryCcR9ZYWiYF3+RgPnt8mGKi&#10;bcsHao4+EyGEXYIKcu+rREqX5mTQRbYiDtyXrQ36AOtM6hrbEG5KOYjjsTRYcGjIsaJlTunleDMK&#10;Pndb//Gzv05O7ULqzcuh366atVK9p27xBsJT5//Ff+53HebHoyHcvw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J+scYAAADdAAAADwAAAAAAAAAAAAAAAACYAgAAZHJz&#10;L2Rvd25yZXYueG1sUEsFBgAAAAAEAAQA9QAAAIsDAAAAAA==&#10;" path="m,l1529221,r,279400l,279400,,e" fillcolor="black" stroked="f" strokeweight="0">
                  <v:stroke miterlimit="83231f" joinstyle="miter"/>
                  <v:path arrowok="t" textboxrect="0,0,1529221,279400"/>
                </v:shape>
                <v:shape id="Shape 1044" o:spid="_x0000_s1050" style="position:absolute;left:45971;top:11380;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oY8EA&#10;AADdAAAADwAAAGRycy9kb3ducmV2LnhtbERPS2sCMRC+F/wPYYTeaqLYIqtRRFC8KPg8D5txd3Ez&#10;WZPUXf99Uyj0Nh/fc2aLztbiST5UjjUMBwoEce5MxYWG82n9MQERIrLB2jFpeFGAxbz3NsPMuJYP&#10;9DzGQqQQDhlqKGNsMilDXpLFMHANceJuzluMCfpCGo9tCre1HCn1JS1WnBpKbGhVUn4/flsNn7vr&#10;ivy29Zfr+cCbu9rTg/Zav/e75RREpC7+i//cW5Pmq/EYfr9JJ8j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6GPBAAAA3QAAAA8AAAAAAAAAAAAAAAAAmAIAAGRycy9kb3du&#10;cmV2LnhtbFBLBQYAAAAABAAEAPUAAACGAwAAAAA=&#10;" path="m,l1529220,r,279400l,279400,,e" stroked="f" strokeweight="0">
                  <v:stroke miterlimit="83231f" joinstyle="miter"/>
                  <v:path arrowok="t" textboxrect="0,0,1529220,279400"/>
                </v:shape>
                <v:rect id="Rectangle 53" o:spid="_x0000_s1051" style="position:absolute;left:666;top:9411;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F7333F" w:rsidRDefault="00F7333F" w:rsidP="0084088C">
                        <w:r>
                          <w:rPr>
                            <w:rFonts w:eastAsia="Arial" w:cs="Arial"/>
                            <w:sz w:val="20"/>
                          </w:rPr>
                          <w:t>Swatch #1</w:t>
                        </w:r>
                      </w:p>
                    </w:txbxContent>
                  </v:textbox>
                </v:rect>
                <v:shape id="Shape 54" o:spid="_x0000_s1052" style="position:absolute;left:15387;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68QA&#10;AADbAAAADwAAAGRycy9kb3ducmV2LnhtbESPQWuDQBSE74X8h+UFemvWSFuCcQ3BIPTQFGpyye3h&#10;vqjEfSvuGs2/7xYKPQ4z8w2T7mbTiTsNrrWsYL2KQBBXVrdcKzifipcNCOeRNXaWScGDHOyyxVOK&#10;ibYTf9O99LUIEHYJKmi87xMpXdWQQbeyPXHwrnYw6IMcaqkHnALcdDKOondpsOWw0GBPeUPVrRyN&#10;gmNezLE/7KNPaafxEo+Pr6MplXpezvstCE+z/w//tT+0grdX+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RevEAAAA2wAAAA8AAAAAAAAAAAAAAAAAmAIAAGRycy9k&#10;b3ducmV2LnhtbFBLBQYAAAAABAAEAPUAAACJAwAAAAA=&#10;" path="m,l,292100e" filled="f" strokeweight="1pt">
                  <v:stroke miterlimit="1" joinstyle="miter"/>
                  <v:path arrowok="t" textboxrect="0,0,0,292100"/>
                </v:shape>
                <v:shape id="Shape 55" o:spid="_x0000_s1053" style="position:absolute;left:30679;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gcMEA&#10;AADbAAAADwAAAGRycy9kb3ducmV2LnhtbESPQYvCMBSE74L/ITzBm6YWXKQaRRTBgy5YvXh7NM+2&#10;2LyUJrX1328WBI/DzHzDrDa9qcSLGldaVjCbRiCIM6tLzhXcrofJAoTzyBory6TgTQ426+FghYm2&#10;HV/olfpcBAi7BBUU3teJlC4ryKCb2po4eA/bGPRBNrnUDXYBbioZR9GPNFhyWCiwpl1B2TNtjYLz&#10;7tDHfr+NTtJ27T1u379nkyo1HvXbJQhPvf+GP+2jVjCfw/+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24HDBAAAA2wAAAA8AAAAAAAAAAAAAAAAAmAIAAGRycy9kb3du&#10;cmV2LnhtbFBLBQYAAAAABAAEAPUAAACGAwAAAAA=&#10;" path="m,l,292100e" filled="f" strokeweight="1pt">
                  <v:stroke miterlimit="1" joinstyle="miter"/>
                  <v:path arrowok="t" textboxrect="0,0,0,292100"/>
                </v:shape>
                <v:shape id="Shape 56" o:spid="_x0000_s1054" style="position:absolute;left:45971;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B8MA&#10;AADbAAAADwAAAGRycy9kb3ducmV2LnhtbESPQWuDQBSE74X+h+UVeqtrhIRiXSWkBHqIgZpeenu4&#10;rypx34q7Rv333UChx2FmvmGyYjG9uNHoOssKNlEMgri2uuNGwdfl+PIKwnlkjb1lUrCSgyJ/fMgw&#10;1XbmT7pVvhEBwi5FBa33Qyqlq1sy6CI7EAfvx44GfZBjI/WIc4CbXiZxvJMGOw4LLQ50aKm+VpNR&#10;UB6OS+Lf9/FJ2nn6Tqb1XJpKqeenZf8GwtPi/8N/7Q+tYLuD+5fw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R+B8MAAADbAAAADwAAAAAAAAAAAAAAAACYAgAAZHJzL2Rv&#10;d25yZXYueG1sUEsFBgAAAAAEAAQA9QAAAIgDAAAAAA==&#10;" path="m,l,292100e" filled="f" strokeweight="1pt">
                  <v:stroke miterlimit="1" joinstyle="miter"/>
                  <v:path arrowok="t" textboxrect="0,0,0,292100"/>
                </v:shape>
                <v:shape id="Shape 57" o:spid="_x0000_s1055" style="position:absolute;left:31;top:11380;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zu8UA&#10;AADbAAAADwAAAGRycy9kb3ducmV2LnhtbESPS2vDMBCE74H+B7GBXkIstyUvx0oohdKSU+vkktvG&#10;Wj+ItTKSmjj/vioUchxm5hsm3w6mExdyvrWs4ClJQRCXVrdcKzjs36dLED4ga+wsk4IbedhuHkY5&#10;Ztpe+ZsuRahFhLDPUEETQp9J6cuGDPrE9sTRq6wzGKJ0tdQOrxFuOvmcpnNpsOW40GBPbw2V5+LH&#10;KPgwX6cdHZfDqnupbpNqN5sU7qjU43h4XYMINIR7+L/9qRXM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TO7xQAAANsAAAAPAAAAAAAAAAAAAAAAAJgCAABkcnMv&#10;ZG93bnJldi54bWxQSwUGAAAAAAQABAD1AAAAigMAAAAA&#10;" path="m,l1535570,e" filled="f" strokeweight="1pt">
                  <v:stroke miterlimit="1" joinstyle="miter"/>
                  <v:path arrowok="t" textboxrect="0,0,1535570,0"/>
                </v:shape>
                <v:shape id="Shape 58" o:spid="_x0000_s1056" style="position:absolute;left:15387;top:11380;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vJ8IA&#10;AADbAAAADwAAAGRycy9kb3ducmV2LnhtbERPz2vCMBS+C/4P4Qm7aWqZsnVNiwiFijCY7rLbW/PW&#10;ljUvJYm1+++Xw2DHj+93Xs5mEBM531tWsN0kIIgbq3tuFbxfq/UTCB+QNQ6WScEPeSiL5SLHTNs7&#10;v9F0Ca2IIewzVNCFMGZS+qYjg35jR+LIfVlnMEToWqkd3mO4GWSaJHtpsOfY0OFIx46a78vNKHg8&#10;plV9nk8f9qT3n04+3/xYvSr1sJoPLyACzeFf/OeutYJdHBu/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28nwgAAANsAAAAPAAAAAAAAAAAAAAAAAJgCAABkcnMvZG93&#10;bnJldi54bWxQSwUGAAAAAAQABAD1AAAAhwMAAAAA&#10;" path="m,l1529221,e" filled="f" strokeweight="1pt">
                  <v:stroke miterlimit="1" joinstyle="miter"/>
                  <v:path arrowok="t" textboxrect="0,0,1529221,0"/>
                </v:shape>
                <v:shape id="Shape 59" o:spid="_x0000_s1057" style="position:absolute;left:30679;top:11380;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qv8UA&#10;AADbAAAADwAAAGRycy9kb3ducmV2LnhtbESP22rDMBBE3wv9B7GFvjVy2tzqRjHGNNCQCyTtByzW&#10;xja1VsZSbffvo0Agj8PMnGGWyWBq0VHrKssKxqMIBHFudcWFgp/v9csChPPIGmvLpOCfHCSrx4cl&#10;xtr2fKTu5AsRIOxiVFB638RSurwkg25kG+LgnW1r0AfZFlK32Ae4qeVrFM2kwYrDQokNZSXlv6c/&#10;o+Cw236mu7dJvd/QfOaO0yzSLlPq+WlIP0B4Gvw9fGt/aQXTd7h+CT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Cq/xQAAANsAAAAPAAAAAAAAAAAAAAAAAJgCAABkcnMv&#10;ZG93bnJldi54bWxQSwUGAAAAAAQABAD1AAAAigMAAAAA&#10;" path="m,l1529220,e" filled="f" strokeweight="1pt">
                  <v:stroke miterlimit="1" joinstyle="miter"/>
                  <v:path arrowok="t" textboxrect="0,0,1529220,0"/>
                </v:shape>
                <v:shape id="Shape 60" o:spid="_x0000_s1058" style="position:absolute;left:45971;top:11380;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yobsA&#10;AADbAAAADwAAAGRycy9kb3ducmV2LnhtbERPSwrCMBDdC94hjOBOU0WKVKOIKApu/K+HZmyLzaQ0&#10;0dbbm4Xg8vH+82VrSvGm2hWWFYyGEQji1OqCMwXXy3YwBeE8ssbSMin4kIPlotuZY6Jtwyd6n30m&#10;Qgi7BBXk3leJlC7NyaAb2oo4cA9bG/QB1pnUNTYh3JRyHEWxNFhwaMixonVO6fP8Mgpe8cT4w6iN&#10;3WbPY7rfjtnu0SjV77WrGQhPrf+Lf+69VhCH9e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X6MqG7AAAA2wAAAA8AAAAAAAAAAAAAAAAAmAIAAGRycy9kb3ducmV2Lnht&#10;bFBLBQYAAAAABAAEAPUAAACAAwAAAAA=&#10;" path="m,l1535571,e" filled="f" strokeweight="1pt">
                  <v:stroke miterlimit="1" joinstyle="miter"/>
                  <v:path arrowok="t" textboxrect="0,0,1535571,0"/>
                </v:shape>
                <v:shape id="Shape 61" o:spid="_x0000_s1059" style="position:absolute;left:95;top:8522;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JKMQA&#10;AADbAAAADwAAAGRycy9kb3ducmV2LnhtbESPQWsCMRSE70L/Q3iFXkSzFpGyGqUIFunNrYd6e26e&#10;m9XNy5LE3fXfN4VCj8PMfMOsNoNtREc+1I4VzKYZCOLS6ZorBcev3eQNRIjIGhvHpOBBATbrp9EK&#10;c+16PlBXxEokCIccFZgY21zKUBqyGKauJU7exXmLMUlfSe2xT3DbyNcsW0iLNacFgy1tDZW34m4V&#10;nL/Hh+Jzl9Xu4h+mv27nH91prtTL8/C+BBFpiP/hv/ZeK1jM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iSjEAAAA2wAAAA8AAAAAAAAAAAAAAAAAmAIAAGRycy9k&#10;b3ducmV2LnhtbFBLBQYAAAAABAAEAPUAAACJAwAAAAA=&#10;" path="m,l,285750e" filled="f" strokeweight="1pt">
                  <v:stroke miterlimit="1" joinstyle="miter"/>
                  <v:path arrowok="t" textboxrect="0,0,0,285750"/>
                </v:shape>
                <v:shape id="Shape 62" o:spid="_x0000_s1060" style="position:absolute;left:95;top:11380;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XX8QA&#10;AADbAAAADwAAAGRycy9kb3ducmV2LnhtbESPQWsCMRSE70L/Q3iFXkSzFZGyGqUISunNrYd6e26e&#10;m9XNy5LE3fXfN4VCj8PMfMOsNoNtREc+1I4VvE4zEMSl0zVXCo5fu8kbiBCRNTaOScGDAmzWT6MV&#10;5tr1fKCuiJVIEA45KjAxtrmUoTRkMUxdS5y8i/MWY5K+ktpjn+C2kbMsW0iLNacFgy1tDZW34m4V&#10;nL/Hh+Jzl9Xu4h+mv27n++40V+rleXhfgog0xP/wX/tDK1jM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F1/EAAAA2wAAAA8AAAAAAAAAAAAAAAAAmAIAAGRycy9k&#10;b3ducmV2LnhtbFBLBQYAAAAABAAEAPUAAACJAwAAAAA=&#10;" path="m,l,285750e" filled="f" strokeweight="1pt">
                  <v:stroke miterlimit="1" joinstyle="miter"/>
                  <v:path arrowok="t" textboxrect="0,0,0,285750"/>
                </v:shape>
                <v:shape id="Shape 63" o:spid="_x0000_s1061" style="position:absolute;left:61264;top:8522;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9YsIA&#10;AADbAAAADwAAAGRycy9kb3ducmV2LnhtbESPT4vCMBTE78J+h/AWvGm661+qUaQg6E3dRfD2aJ5t&#10;sXkJTbTdb78RBI/DzPyGWa47U4sHNb6yrOBrmIAgzq2uuFDw+7MdzEH4gKyxtkwK/sjDevXRW2Kq&#10;bctHepxCISKEfYoKyhBcKqXPSzLoh9YRR+9qG4MhyqaQusE2wk0tv5NkKg1WHBdKdJSVlN9Od6Ng&#10;vBmFLMN23vndfratnDtczhOl+p/dZgEiUBfe4Vd7pxVMR/D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L1iwgAAANsAAAAPAAAAAAAAAAAAAAAAAJgCAABkcnMvZG93&#10;bnJldi54bWxQSwUGAAAAAAQABAD1AAAAhwMAAAAA&#10;" path="m,l,571500e" filled="f" strokeweight="1pt">
                  <v:stroke miterlimit="1" joinstyle="miter"/>
                  <v:path arrowok="t" textboxrect="0,0,0,571500"/>
                </v:shape>
                <v:shape id="Shape 64" o:spid="_x0000_s1062" style="position:absolute;left:31;top:8586;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DcQA&#10;AADbAAAADwAAAGRycy9kb3ducmV2LnhtbESPQWvCQBSE70L/w/IK3szGKlJSVymCsfaktvb8mn1N&#10;YrNv4+5W03/vCoLHYWa+YabzzjTiRM7XlhUMkxQEcWF1zaWCz4/l4BmED8gaG8uk4J88zGcPvSlm&#10;2p55S6ddKEWEsM9QQRVCm0npi4oM+sS2xNH7sc5giNKVUjs8R7hp5FOaTqTBmuNChS0tKip+d39G&#10;Qb45uOXXYr+iUU6H73x4XO/9u1L9x+71BUSgLtzDt/abVjAZw/VL/A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P1A3EAAAA2wAAAA8AAAAAAAAAAAAAAAAAmAIAAGRycy9k&#10;b3ducmV2LnhtbFBLBQYAAAAABAAEAPUAAACJAwAAAAA=&#10;" path="m,l6129581,e" filled="f" strokeweight="1pt">
                  <v:stroke miterlimit="1" joinstyle="miter"/>
                  <v:path arrowok="t" textboxrect="0,0,6129581,0"/>
                </v:shape>
                <v:shape id="Shape 65" o:spid="_x0000_s1063" style="position:absolute;left:31;top:14174;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6sUA&#10;AADbAAAADwAAAGRycy9kb3ducmV2LnhtbESPT2vCQBTE74V+h+UVehHdWFFizEaKUFo81bQXb8/s&#10;yx+afRt2txq/vVsoeBxm5jdMvh1NL87kfGdZwXyWgCCurO64UfD99TZNQfiArLG3TAqu5GFbPD7k&#10;mGl74QOdy9CICGGfoYI2hCGT0lctGfQzOxBHr7bOYIjSNVI7vES46eVLkqykwY7jQosD7Vqqfspf&#10;o+DdfJ72dEzHdb+or5N6v5yU7qjU89P4ugERaAz38H/7QytYLeHvS/wB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8LqxQAAANsAAAAPAAAAAAAAAAAAAAAAAJgCAABkcnMv&#10;ZG93bnJldi54bWxQSwUGAAAAAAQABAD1AAAAigMAAAAA&#10;" path="m,l1535570,e" filled="f" strokeweight="1pt">
                  <v:stroke miterlimit="1" joinstyle="miter"/>
                  <v:path arrowok="t" textboxrect="0,0,1535570,0"/>
                </v:shape>
                <v:shape id="Shape 66" o:spid="_x0000_s1064" style="position:absolute;left:15387;top:14174;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Uc8IA&#10;AADbAAAADwAAAGRycy9kb3ducmV2LnhtbESPQYvCMBSE74L/IbwFb5quSHGrURahoAiCupe9vW2e&#10;bdnmpSSp1n9vBMHjMDPfMMt1bxpxJedrywo+JwkI4sLqmksFP+d8PAfhA7LGxjIpuJOH9Wo4WGKm&#10;7Y2PdD2FUkQI+wwVVCG0mZS+qMign9iWOHoX6wyGKF0ptcNbhJtGTpMklQZrjgsVtrSpqPg/dUbB&#10;bDPNt/t+92t3Ov1z8qvzbX5QavTRfy9ABOrDO/xqb7WCNIX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JRzwgAAANsAAAAPAAAAAAAAAAAAAAAAAJgCAABkcnMvZG93&#10;bnJldi54bWxQSwUGAAAAAAQABAD1AAAAhwMAAAAA&#10;" path="m,l1529221,e" filled="f" strokeweight="1pt">
                  <v:stroke miterlimit="1" joinstyle="miter"/>
                  <v:path arrowok="t" textboxrect="0,0,1529221,0"/>
                </v:shape>
                <v:shape id="Shape 67" o:spid="_x0000_s1065" style="position:absolute;left:30679;top:14174;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R68QA&#10;AADbAAAADwAAAGRycy9kb3ducmV2LnhtbESP0WrCQBRE3wv+w3IF3+pG28aSuoYQWqhUBW0/4JK9&#10;JsHs3ZBdk/Tv3ULBx2FmzjDrdDSN6KlztWUFi3kEgriwuuZSwc/3x+MrCOeRNTaWScEvOUg3k4c1&#10;JtoOfKT+5EsRIOwSVFB53yZSuqIig25uW+LgnW1n0AfZlVJ3OAS4aeQyimJpsOawUGFLeUXF5XQ1&#10;Cg67r/ds9/Tc7Le0it3xJY+0y5WaTcfsDYSn0d/D/+1PrSBewd+X8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n0evEAAAA2wAAAA8AAAAAAAAAAAAAAAAAmAIAAGRycy9k&#10;b3ducmV2LnhtbFBLBQYAAAAABAAEAPUAAACJAwAAAAA=&#10;" path="m,l1529220,e" filled="f" strokeweight="1pt">
                  <v:stroke miterlimit="1" joinstyle="miter"/>
                  <v:path arrowok="t" textboxrect="0,0,1529220,0"/>
                </v:shape>
                <v:shape id="Shape 68" o:spid="_x0000_s1066" style="position:absolute;left:45971;top:14174;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w+p7sA&#10;AADbAAAADwAAAGRycy9kb3ducmV2LnhtbERPSwrCMBDdC94hjOBOU0WKVKOIKApu/K+HZmyLzaQ0&#10;0dbbm4Xg8vH+82VrSvGm2hWWFYyGEQji1OqCMwXXy3YwBeE8ssbSMin4kIPlotuZY6Jtwyd6n30m&#10;Qgi7BBXk3leJlC7NyaAb2oo4cA9bG/QB1pnUNTYh3JRyHEWxNFhwaMixonVO6fP8Mgpe8cT4w6iN&#10;3WbPY7rfjtnu0SjV77WrGQhPrf+Lf+69VhCHse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uMPqe7AAAA2wAAAA8AAAAAAAAAAAAAAAAAmAIAAGRycy9kb3ducmV2Lnht&#10;bFBLBQYAAAAABAAEAPUAAACAAwAAAAA=&#10;" path="m,l1535571,e" filled="f" strokeweight="1pt">
                  <v:stroke miterlimit="1" joinstyle="miter"/>
                  <v:path arrowok="t" textboxrect="0,0,1535571,0"/>
                </v:shape>
                <v:shape id="Shape 1045" o:spid="_x0000_s1067" style="position:absolute;left:95;top:20569;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2ssIA&#10;AADdAAAADwAAAGRycy9kb3ducmV2LnhtbERP3WrCMBS+H+wdwhG8m6nDjdEZRcYEvdHN+gCH5qwp&#10;bU5KEm316c1A8O58fL9nvhxsK87kQ+1YwXSSgSAuna65UnAs1i8fIEJE1tg6JgUXCrBcPD/NMdeu&#10;5186H2IlUgiHHBWYGLtcylAashgmriNO3J/zFmOCvpLaY5/CbStfs+xdWqw5NRjs6MtQ2RxOVsF1&#10;f/TbvukL3pvG/nzvVkUdKqXGo2H1CSLSEB/iu3uj0/xs9gb/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XaywgAAAN0AAAAPAAAAAAAAAAAAAAAAAJgCAABkcnMvZG93&#10;bnJldi54bWxQSwUGAAAAAAQABAD1AAAAhwMAAAAA&#10;" path="m,l1529221,r,279400l,279400,,e" fillcolor="#d07e00" stroked="f" strokeweight="0">
                  <v:stroke miterlimit="83231f" joinstyle="miter"/>
                  <v:path arrowok="t" textboxrect="0,0,1529221,279400"/>
                </v:shape>
                <v:shape id="Shape 1046" o:spid="_x0000_s1068" style="position:absolute;left:15387;top:20569;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ql8QA&#10;AADdAAAADwAAAGRycy9kb3ducmV2LnhtbERPTWvCQBC9C/0PywjedGORxEZXKa0Fb43aS29jdkyC&#10;2dk0uzXRX98VhN7m8T5nue5NLS7UusqygukkAkGcW11xoeDr8DGeg3AeWWNtmRRcycF69TRYYqpt&#10;xzu67H0hQgi7FBWU3jeplC4vyaCb2IY4cCfbGvQBtoXULXYh3NTyOYpiabDi0FBiQ28l5ef9r1Hw&#10;OZvLzSE7vr/ckm6XZNnPd1LFSo2G/esChKfe/4sf7q0O86NZDPd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gqpfEAAAA3QAAAA8AAAAAAAAAAAAAAAAAmAIAAGRycy9k&#10;b3ducmV2LnhtbFBLBQYAAAAABAAEAPUAAACJAwAAAAA=&#10;" path="m,l1529220,r,279400l,279400,,e" fillcolor="#e5e5e5" stroked="f" strokeweight="0">
                  <v:stroke miterlimit="83231f" joinstyle="miter"/>
                  <v:path arrowok="t" textboxrect="0,0,1529220,279400"/>
                </v:shape>
                <v:shape id="Shape 1047" o:spid="_x0000_s1069" style="position:absolute;left:30679;top:20569;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4ssUA&#10;AADdAAAADwAAAGRycy9kb3ducmV2LnhtbERP22rCQBB9L/Qflin41mwUrTV1FRGVgoJ4gfZxyE6T&#10;YHY2Ztck7dd3hULf5nCuM513phQN1a6wrKAfxSCIU6sLzhScT+vnVxDOI2ssLZOCb3Iwnz0+TDHR&#10;tuUDNUefiRDCLkEFufdVIqVLczLoIlsRB+7L1gZ9gHUmdY1tCDelHMTxizRYcGjIsaJlTunleDMK&#10;Pndb//Gzv05O7ULqzejQb1fNWqneU7d4A+Gp8//iP/e7DvPj4R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XiyxQAAAN0AAAAPAAAAAAAAAAAAAAAAAJgCAABkcnMv&#10;ZG93bnJldi54bWxQSwUGAAAAAAQABAD1AAAAigMAAAAA&#10;" path="m,l1529221,r,279400l,279400,,e" fillcolor="black" stroked="f" strokeweight="0">
                  <v:stroke miterlimit="83231f" joinstyle="miter"/>
                  <v:path arrowok="t" textboxrect="0,0,1529221,279400"/>
                </v:shape>
                <v:shape id="Shape 1048" o:spid="_x0000_s1070" style="position:absolute;left:45971;top:20569;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iZsQA&#10;AADdAAAADwAAAGRycy9kb3ducmV2LnhtbESPT2vDMAzF74N+B6NCb6u9sY2S1S2j0NFLC/17FrGW&#10;hMZyantN9u2nw2A3iff03k/z5eBbdaeYmsAWnqYGFHEZXMOVhdNx/TgDlTKywzYwWfihBMvF6GGO&#10;hQs97+l+yJWSEE4FWqhz7gqtU1mTxzQNHbFoXyF6zLLGSruIvYT7Vj8b86Y9NiwNNXa0qqm8Hr69&#10;hdftZUVx08fz5bTnz6vZ0Y121k7Gw8c7qExD/jf/XW+c4JsXwZV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54mbEAAAA3QAAAA8AAAAAAAAAAAAAAAAAmAIAAGRycy9k&#10;b3ducmV2LnhtbFBLBQYAAAAABAAEAPUAAACJAwAAAAA=&#10;" path="m,l1529220,r,279400l,279400,,e" stroked="f" strokeweight="0">
                  <v:stroke miterlimit="83231f" joinstyle="miter"/>
                  <v:path arrowok="t" textboxrect="0,0,1529220,279400"/>
                </v:shape>
                <v:rect id="Rectangle 74" o:spid="_x0000_s1071" style="position:absolute;left:666;top:18600;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F7333F" w:rsidRDefault="00F7333F" w:rsidP="0084088C">
                        <w:r>
                          <w:rPr>
                            <w:rFonts w:eastAsia="Arial" w:cs="Arial"/>
                            <w:sz w:val="20"/>
                          </w:rPr>
                          <w:t>Swatch #2</w:t>
                        </w:r>
                      </w:p>
                    </w:txbxContent>
                  </v:textbox>
                </v:rect>
                <v:shape id="Shape 75" o:spid="_x0000_s1072" style="position:absolute;left:15387;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8EMQA&#10;AADbAAAADwAAAGRycy9kb3ducmV2LnhtbESPQWuDQBSE74X8h+UFemvWCG2DcQ3BIPTQFGpyye3h&#10;vqjEfSvuGs2/7xYKPQ4z8w2T7mbTiTsNrrWsYL2KQBBXVrdcKzifipcNCOeRNXaWScGDHOyyxVOK&#10;ibYTf9O99LUIEHYJKmi87xMpXdWQQbeyPXHwrnYw6IMcaqkHnALcdDKOojdpsOWw0GBPeUPVrRyN&#10;gmNezLE/7KNPaafxEo+Pr6MplXpezvstCE+z/w//tT+0gvdX+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DvBDEAAAA2wAAAA8AAAAAAAAAAAAAAAAAmAIAAGRycy9k&#10;b3ducmV2LnhtbFBLBQYAAAAABAAEAPUAAACJAwAAAAA=&#10;" path="m,l,292100e" filled="f" strokeweight="1pt">
                  <v:stroke miterlimit="1" joinstyle="miter"/>
                  <v:path arrowok="t" textboxrect="0,0,0,292100"/>
                </v:shape>
                <v:shape id="Shape 76" o:spid="_x0000_s1073" style="position:absolute;left:30679;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EiZ8IA&#10;AADbAAAADwAAAGRycy9kb3ducmV2LnhtbESPQYvCMBSE74L/ITzBm6b24Eo1iiiCB12wevH2aJ5t&#10;sXkpTWrrv98sCB6HmfmGWW16U4kXNa60rGA2jUAQZ1aXnCu4XQ+TBQjnkTVWlknBmxxs1sPBChNt&#10;O77QK/W5CBB2CSoovK8TKV1WkEE3tTVx8B62MeiDbHKpG+wC3FQyjqK5NFhyWCiwpl1B2TNtjYLz&#10;7tDHfr+NTtJ27T1u379nkyo1HvXbJQhPvf+GP+2jVvAzh/8v4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SJnwgAAANsAAAAPAAAAAAAAAAAAAAAAAJgCAABkcnMvZG93&#10;bnJldi54bWxQSwUGAAAAAAQABAD1AAAAhwMAAAAA&#10;" path="m,l,292100e" filled="f" strokeweight="1pt">
                  <v:stroke miterlimit="1" joinstyle="miter"/>
                  <v:path arrowok="t" textboxrect="0,0,0,292100"/>
                </v:shape>
                <v:shape id="Shape 77" o:spid="_x0000_s1074" style="position:absolute;left:45971;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2H/MMA&#10;AADbAAAADwAAAGRycy9kb3ducmV2LnhtbESPQWuDQBSE74X+h+UVeqtrPCTFukpICfQQAzW99PZw&#10;X1XivhV3jfrvu4FCj8PMfMNkxWJ6caPRdZYVbKIYBHFtdceNgq/L8eUVhPPIGnvLpGAlB0X++JBh&#10;qu3Mn3SrfCMChF2KClrvh1RKV7dk0EV2IA7ejx0N+iDHRuoR5wA3vUzieCsNdhwWWhzo0FJ9rSaj&#10;oDwcl8S/7+OTtPP0nUzruTSVUs9Py/4NhKfF/4f/2h9awW4H9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2H/MMAAADbAAAADwAAAAAAAAAAAAAAAACYAgAAZHJzL2Rv&#10;d25yZXYueG1sUEsFBgAAAAAEAAQA9QAAAIgDAAAAAA==&#10;" path="m,l,292100e" filled="f" strokeweight="1pt">
                  <v:stroke miterlimit="1" joinstyle="miter"/>
                  <v:path arrowok="t" textboxrect="0,0,0,292100"/>
                </v:shape>
                <v:shape id="Shape 78" o:spid="_x0000_s1075" style="position:absolute;left:31;top:20569;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f7qcIA&#10;AADbAAAADwAAAGRycy9kb3ducmV2LnhtbERPy2rCQBTdF/yH4QrdSJ3YUpummUgplIorjW7cXTM3&#10;D8zcCTNTjX/vLApdHs47X42mFxdyvrOsYDFPQBBXVnfcKDjsv59SED4ga+wtk4IbeVgVk4ccM22v&#10;vKNLGRoRQ9hnqKANYcik9FVLBv3cDsSRq60zGCJ0jdQOrzHc9PI5SZbSYMexocWBvlqqzuWvUfBj&#10;tqcNHdPxvX+pb7N68zor3VGpx+n4+QEi0Bj+xX/utVbwFsfGL/EH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upwgAAANsAAAAPAAAAAAAAAAAAAAAAAJgCAABkcnMvZG93&#10;bnJldi54bWxQSwUGAAAAAAQABAD1AAAAhwMAAAAA&#10;" path="m,l1535570,e" filled="f" strokeweight="1pt">
                  <v:stroke miterlimit="1" joinstyle="miter"/>
                  <v:path arrowok="t" textboxrect="0,0,1535570,0"/>
                </v:shape>
                <v:shape id="Shape 79" o:spid="_x0000_s1076" style="position:absolute;left:15387;top:20569;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6W3MMA&#10;AADbAAAADwAAAGRycy9kb3ducmV2LnhtbESPT4vCMBTE78J+h/AWvGm6svinGmURCsqCYPXi7dk8&#10;27LNS0mi1m+/EQSPw8z8hlmsOtOIGzlfW1bwNUxAEBdW11wqOB6ywRSED8gaG8uk4EEeVsuP3gJT&#10;be+8p1seShEh7FNUUIXQplL6oiKDfmhb4uhdrDMYonSl1A7vEW4aOUqSsTRYc1yosKV1RcVffjUK&#10;vtejbPPbbU92q8dnJ2dX32Y7pfqf3c8cRKAuvMOv9kYrmMz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6W3MMAAADbAAAADwAAAAAAAAAAAAAAAACYAgAAZHJzL2Rv&#10;d25yZXYueG1sUEsFBgAAAAAEAAQA9QAAAIgDAAAAAA==&#10;" path="m,l1529221,e" filled="f" strokeweight="1pt">
                  <v:stroke miterlimit="1" joinstyle="miter"/>
                  <v:path arrowok="t" textboxrect="0,0,1529221,0"/>
                </v:shape>
                <v:shape id="Shape 80" o:spid="_x0000_s1077" style="position:absolute;left:30679;top:20569;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vZcAA&#10;AADbAAAADwAAAGRycy9kb3ducmV2LnhtbERPy4rCMBTdC/5DuII7TdUZLbVRpDgwMir4+IBLc22L&#10;zU1pMtr5+8lCcHk473TdmVo8qHWVZQWTcQSCOLe64kLB9fI1ikE4j6yxtkwK/sjBetXvpZho++QT&#10;Pc6+ECGEXYIKSu+bREqXl2TQjW1DHLibbQ36ANtC6hafIdzUchpFc2mw4tBQYkNZSfn9/GsUHPc/&#10;281+9lEfdrSYu9NnFmmXKTUcdJslCE+df4tf7m+tIA7r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KvZcAAAADbAAAADwAAAAAAAAAAAAAAAACYAgAAZHJzL2Rvd25y&#10;ZXYueG1sUEsFBgAAAAAEAAQA9QAAAIUDAAAAAA==&#10;" path="m,l1529220,e" filled="f" strokeweight="1pt">
                  <v:stroke miterlimit="1" joinstyle="miter"/>
                  <v:path arrowok="t" textboxrect="0,0,1529220,0"/>
                </v:shape>
                <v:shape id="Shape 81" o:spid="_x0000_s1078" style="position:absolute;left:45971;top:20569;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xwMMA&#10;AADbAAAADwAAAGRycy9kb3ducmV2LnhtbESPS2vDMBCE74X+B7GB3hrZppjgRDYhtNTQS+s8zou1&#10;fhBrZSwldv99VSj0OMzMN8yuWMwg7jS53rKCeB2BIK6t7rlVcDq+PW9AOI+scbBMCr7JQZE/Puww&#10;03bmL7pXvhUBwi5DBZ33Yyalqzsy6NZ2JA5eYyeDPsiplXrCOcDNIJMoSqXBnsNChyMdOqqv1c0o&#10;uKUvxn/ES+peS07ocv5s35tZqafVst+C8LT4//Bfu9QKNjH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pxwMMAAADbAAAADwAAAAAAAAAAAAAAAACYAgAAZHJzL2Rv&#10;d25yZXYueG1sUEsFBgAAAAAEAAQA9QAAAIgDAAAAAA==&#10;" path="m,l1535571,e" filled="f" strokeweight="1pt">
                  <v:stroke miterlimit="1" joinstyle="miter"/>
                  <v:path arrowok="t" textboxrect="0,0,1535571,0"/>
                </v:shape>
                <v:shape id="Shape 82" o:spid="_x0000_s1079" style="position:absolute;left:95;top:17711;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pcQA&#10;AADbAAAADwAAAGRycy9kb3ducmV2LnhtbESPQWsCMRSE74X+h/AKXopmK1JkNUoRLMWbWw/t7bl5&#10;btZuXpYk3V3/vREEj8PMfMMs14NtREc+1I4VvE0yEMSl0zVXCg7f2/EcRIjIGhvHpOBCAdar56cl&#10;5tr1vKeuiJVIEA45KjAxtrmUoTRkMUxcS5y8k/MWY5K+ktpjn+C2kdMse5cWa04LBlvaGCr/in+r&#10;4Pjzui9226x2J38x/Xkz++x+Z0qNXoaPBYhIQ3yE7+0vrWA+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8aXEAAAA2wAAAA8AAAAAAAAAAAAAAAAAmAIAAGRycy9k&#10;b3ducmV2LnhtbFBLBQYAAAAABAAEAPUAAACJAwAAAAA=&#10;" path="m,l,285750e" filled="f" strokeweight="1pt">
                  <v:stroke miterlimit="1" joinstyle="miter"/>
                  <v:path arrowok="t" textboxrect="0,0,0,285750"/>
                </v:shape>
                <v:shape id="Shape 83" o:spid="_x0000_s1080" style="position:absolute;left:95;top:20569;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UPsUA&#10;AADbAAAADwAAAGRycy9kb3ducmV2LnhtbESPQWsCMRSE74X+h/AKvRTNtkqR1ShFsBRvrj3o7bl5&#10;btZuXpYk3V3/vREKPQ4z8w2zWA22ER35UDtW8DrOQBCXTtdcKfjeb0YzECEia2wck4IrBVgtHx8W&#10;mGvX8466IlYiQTjkqMDE2OZShtKQxTB2LXHyzs5bjEn6SmqPfYLbRr5l2bu0WHNaMNjS2lD5U/xa&#10;BafDy67YbrLanf3V9Jf19LM7TpV6fho+5iAiDfE//Nf+0gpmE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1Q+xQAAANsAAAAPAAAAAAAAAAAAAAAAAJgCAABkcnMv&#10;ZG93bnJldi54bWxQSwUGAAAAAAQABAD1AAAAigMAAAAA&#10;" path="m,l,285750e" filled="f" strokeweight="1pt">
                  <v:stroke miterlimit="1" joinstyle="miter"/>
                  <v:path arrowok="t" textboxrect="0,0,0,285750"/>
                </v:shape>
                <v:shape id="Shape 84" o:spid="_x0000_s1081" style="position:absolute;left:61264;top:17711;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7MQA&#10;AADbAAAADwAAAGRycy9kb3ducmV2LnhtbESPzWrDMBCE74W+g9hCbo3cJmmNG9kEQyC55acUelus&#10;rW1qrYSlxM7bR4FAjsPMfMMsi9F04ky9by0reJsmIIgrq1uuFXwf168pCB+QNXaWScGFPBT589MS&#10;M20H3tP5EGoRIewzVNCE4DIpfdWQQT+1jjh6f7Y3GKLsa6l7HCLcdPI9ST6kwZbjQoOOyoaq/8PJ&#10;KJivZqEscUhHv9l+rlvndr8/C6UmL+PqC0SgMTzC9/ZGK0jncPsSf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zEAAAA2wAAAA8AAAAAAAAAAAAAAAAAmAIAAGRycy9k&#10;b3ducmV2LnhtbFBLBQYAAAAABAAEAPUAAACJAwAAAAA=&#10;" path="m,l,571500e" filled="f" strokeweight="1pt">
                  <v:stroke miterlimit="1" joinstyle="miter"/>
                  <v:path arrowok="t" textboxrect="0,0,0,571500"/>
                </v:shape>
                <v:shape id="Shape 85" o:spid="_x0000_s1082" style="position:absolute;left:31;top:17775;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bMQA&#10;AADbAAAADwAAAGRycy9kb3ducmV2LnhtbESPS2/CMBCE75X6H6ytxK1xALVCAYMQEunjVJ7nJV6S&#10;QLxObRfSf19XQuI4mplvNJNZZxpxIedrywr6SQqCuLC65lLBdrN8HoHwAVljY5kU/JKH2fTxYYKZ&#10;tlde0WUdShEh7DNUUIXQZlL6oiKDPrEtcfSO1hkMUbpSaofXCDeNHKTpqzRYc1yosKVFRcV5/WMU&#10;5F8nt9wvdm80zOl0yPvfHzv/qVTvqZuPQQTqwj18a79rBaMX+P8Sf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Pl2zEAAAA2wAAAA8AAAAAAAAAAAAAAAAAmAIAAGRycy9k&#10;b3ducmV2LnhtbFBLBQYAAAAABAAEAPUAAACJAwAAAAA=&#10;" path="m,l6129581,e" filled="f" strokeweight="1pt">
                  <v:stroke miterlimit="1" joinstyle="miter"/>
                  <v:path arrowok="t" textboxrect="0,0,6129581,0"/>
                </v:shape>
                <v:shape id="Shape 86" o:spid="_x0000_s1083" style="position:absolute;left:31;top:23363;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6Z8QA&#10;AADbAAAADwAAAGRycy9kb3ducmV2LnhtbESPT2sCMRTE74LfITzBi2jWFmVdjSKFYvHUbr14e27e&#10;/sHNy5Kkun77plDwOMzMb5jNrjetuJHzjWUF81kCgriwuuFKwen7fZqC8AFZY2uZFDzIw247HGww&#10;0/bOX3TLQyUihH2GCuoQukxKX9Rk0M9sRxy90jqDIUpXSe3wHuGmlS9JspQGG44LNXb0VlNxzX+M&#10;goP5vBzpnPar9rV8TMrjYpK7s1LjUb9fgwjUh2f4v/2hFaRL+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humfEAAAA2wAAAA8AAAAAAAAAAAAAAAAAmAIAAGRycy9k&#10;b3ducmV2LnhtbFBLBQYAAAAABAAEAPUAAACJAwAAAAA=&#10;" path="m,l1535570,e" filled="f" strokeweight="1pt">
                  <v:stroke miterlimit="1" joinstyle="miter"/>
                  <v:path arrowok="t" textboxrect="0,0,1535570,0"/>
                </v:shape>
                <v:shape id="Shape 87" o:spid="_x0000_s1084" style="position:absolute;left:15387;top:23363;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XEsMA&#10;AADbAAAADwAAAGRycy9kb3ducmV2LnhtbESPT4vCMBTE78J+h/AWvGm6svinGmURCsqCYPXi7dk8&#10;27LNS0mi1m+/EQSPw8z8hlmsOtOIGzlfW1bwNUxAEBdW11wqOB6ywRSED8gaG8uk4EEeVsuP3gJT&#10;be+8p1seShEh7FNUUIXQplL6oiKDfmhb4uhdrDMYonSl1A7vEW4aOUqSsTRYc1yosKV1RcVffjUK&#10;vtejbPPbbU92q8dnJ2dX32Y7pfqf3c8cRKAuvMOv9kYrmE7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jXEsMAAADbAAAADwAAAAAAAAAAAAAAAACYAgAAZHJzL2Rv&#10;d25yZXYueG1sUEsFBgAAAAAEAAQA9QAAAIgDAAAAAA==&#10;" path="m,l1529221,e" filled="f" strokeweight="1pt">
                  <v:stroke miterlimit="1" joinstyle="miter"/>
                  <v:path arrowok="t" textboxrect="0,0,1529221,0"/>
                </v:shape>
                <v:shape id="Shape 88" o:spid="_x0000_s1085" style="position:absolute;left:30679;top:23363;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jY8AA&#10;AADbAAAADwAAAGRycy9kb3ducmV2LnhtbERPy4rCMBTdC/5DuII7TdUZLbVRpDgwMir4+IBLc22L&#10;zU1pMtr5+8lCcHk473TdmVo8qHWVZQWTcQSCOLe64kLB9fI1ikE4j6yxtkwK/sjBetXvpZho++QT&#10;Pc6+ECGEXYIKSu+bREqXl2TQjW1DHLibbQ36ANtC6hafIdzUchpFc2mw4tBQYkNZSfn9/GsUHPc/&#10;281+9lEfdrSYu9NnFmmXKTUcdJslCE+df4tf7m+tIA5j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SjY8AAAADbAAAADwAAAAAAAAAAAAAAAACYAgAAZHJzL2Rvd25y&#10;ZXYueG1sUEsFBgAAAAAEAAQA9QAAAIUDAAAAAA==&#10;" path="m,l1529220,e" filled="f" strokeweight="1pt">
                  <v:stroke miterlimit="1" joinstyle="miter"/>
                  <v:path arrowok="t" textboxrect="0,0,1529220,0"/>
                </v:shape>
                <v:shape id="Shape 89" o:spid="_x0000_s1086" style="position:absolute;left:45971;top:23363;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9xsMA&#10;AADbAAAADwAAAGRycy9kb3ducmV2LnhtbESPzWrDMBCE74W8g9hAb42cUIzjWDYlpNSQS5u0OS/W&#10;+odaK2Mpsfv2VaDQ4zAz3zBZMZte3Gh0nWUF61UEgriyuuNGwef59SkB4Tyyxt4yKfghB0W+eMgw&#10;1XbiD7qdfCMChF2KClrvh1RKV7Vk0K3sQBy82o4GfZBjI/WIU4CbXm6iKJYGOw4LLQ60b6n6Pl2N&#10;gmv8bPxxPcfuUPKGLl/vzVs9KfW4nF92IDzN/j/81y61gmQL9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x9xsMAAADbAAAADwAAAAAAAAAAAAAAAACYAgAAZHJzL2Rv&#10;d25yZXYueG1sUEsFBgAAAAAEAAQA9QAAAIgDAAAAAA==&#10;" path="m,l1535571,e" filled="f" strokeweight="1pt">
                  <v:stroke miterlimit="1" joinstyle="miter"/>
                  <v:path arrowok="t" textboxrect="0,0,1535571,0"/>
                </v:shape>
                <v:shape id="Shape 1049" o:spid="_x0000_s1087" style="position:absolute;left:95;top:30032;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z7cMA&#10;AADdAAAADwAAAGRycy9kb3ducmV2LnhtbERPS4vCMBC+L/gfwgh7W1NFF62mIoqsoBdfB29DM31g&#10;M6lN1PrvzcLC3ubje85s3ppKPKhxpWUF/V4Egji1uuRcwem4/hqDcB5ZY2WZFLzIwTzpfMww1vbJ&#10;e3ocfC5CCLsYFRTe17GULi3IoOvZmjhwmW0M+gCbXOoGnyHcVHIQRd/SYMmhocCalgWl18PdKDD3&#10;1fZqTpmW6W6Ynzc/l93Nj5T67LaLKQhPrf8X/7k3OsyPhhP4/SacIJ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0z7cMAAADdAAAADwAAAAAAAAAAAAAAAACYAgAAZHJzL2Rv&#10;d25yZXYueG1sUEsFBgAAAAAEAAQA9QAAAIgDAAAAAA==&#10;" path="m,l1529221,r,279400l,279400,,e" fillcolor="#545454" stroked="f" strokeweight="0">
                  <v:stroke miterlimit="83231f" joinstyle="miter"/>
                  <v:path arrowok="t" textboxrect="0,0,1529221,279400"/>
                </v:shape>
                <v:shape id="Shape 1050" o:spid="_x0000_s1088" style="position:absolute;left:15387;top:30032;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wBpcgA&#10;AADdAAAADwAAAGRycy9kb3ducmV2LnhtbESPzU7DQAyE70i8w8pI3OgGBE2bdlshaKXeSH8uvblZ&#10;N4nIekN2aUKfHh+QuNma8czn+XJwjbpQF2rPBh5HCSjiwtuaSwOH/fphAipEZIuNZzLwQwGWi9ub&#10;OWbW97ylyy6WSkI4ZGigirHNtA5FRQ7DyLfEop195zDK2pXadthLuGv0U5KMtcOapaHClt4qKj53&#10;387Ax/NEr/b56X16Tfttmudfx7QeG3N/N7zOQEUa4r/573pjBT95EX75Rk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3AGlyAAAAN0AAAAPAAAAAAAAAAAAAAAAAJgCAABk&#10;cnMvZG93bnJldi54bWxQSwUGAAAAAAQABAD1AAAAjQMAAAAA&#10;" path="m,l1529220,r,279400l,279400,,e" fillcolor="#e5e5e5" stroked="f" strokeweight="0">
                  <v:stroke miterlimit="83231f" joinstyle="miter"/>
                  <v:path arrowok="t" textboxrect="0,0,1529220,279400"/>
                </v:shape>
                <v:shape id="Shape 1051" o:spid="_x0000_s1089" style="position:absolute;left:30679;top:30032;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TgMUA&#10;AADdAAAADwAAAGRycy9kb3ducmV2LnhtbERPTWvCQBC9C/0Pywi96SYFpY2uIZRaChWKWtDjkB2T&#10;YHY2zW6T6K93hUJv83ifs0wHU4uOWldZVhBPIxDEudUVFwq+9+vJMwjnkTXWlknBhRykq4fREhNt&#10;e95St/OFCCHsElRQet8kUrq8JINuahviwJ1sa9AH2BZSt9iHcFPLpyiaS4MVh4YSG3otKT/vfo2C&#10;4+bTH65fPy/7PpP6fbaN+7durdTjeMgWIDwN/l/85/7QYX40i+H+TThB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dOAxQAAAN0AAAAPAAAAAAAAAAAAAAAAAJgCAABkcnMv&#10;ZG93bnJldi54bWxQSwUGAAAAAAQABAD1AAAAigMAAAAA&#10;" path="m,l1529221,r,279400l,279400,,e" fillcolor="black" stroked="f" strokeweight="0">
                  <v:stroke miterlimit="83231f" joinstyle="miter"/>
                  <v:path arrowok="t" textboxrect="0,0,1529221,279400"/>
                </v:shape>
                <v:shape id="Shape 1052" o:spid="_x0000_s1090" style="position:absolute;left:45971;top:30032;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DUcAA&#10;AADdAAAADwAAAGRycy9kb3ducmV2LnhtbERPTYvCMBC9L/gfwgje1kTBZalGEcHFi4Kueh6asS02&#10;k5pkbf33ZkHwNo/3ObNFZ2txJx8qxxpGQwWCOHem4kLD8Xf9+Q0iRGSDtWPS8KAAi3nvY4aZcS3v&#10;6X6IhUghHDLUUMbYZFKGvCSLYega4sRdnLcYE/SFNB7bFG5rOVbqS1qsODWU2NCqpPx6+LMaJtvz&#10;ivym9afzcc8/V7WjG+20HvS75RREpC6+xS/3xqT5ajKG/2/SC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hDUcAAAADdAAAADwAAAAAAAAAAAAAAAACYAgAAZHJzL2Rvd25y&#10;ZXYueG1sUEsFBgAAAAAEAAQA9QAAAIUDAAAAAA==&#10;" path="m,l1529220,r,279400l,279400,,e" stroked="f" strokeweight="0">
                  <v:stroke miterlimit="83231f" joinstyle="miter"/>
                  <v:path arrowok="t" textboxrect="0,0,1529220,279400"/>
                </v:shape>
                <v:rect id="Rectangle 95" o:spid="_x0000_s1091" style="position:absolute;left:666;top:28064;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F7333F" w:rsidRDefault="00F7333F" w:rsidP="0084088C">
                        <w:r>
                          <w:rPr>
                            <w:rFonts w:eastAsia="Arial" w:cs="Arial"/>
                            <w:sz w:val="20"/>
                          </w:rPr>
                          <w:t>Swatch #3</w:t>
                        </w:r>
                      </w:p>
                    </w:txbxContent>
                  </v:textbox>
                </v:rect>
                <v:shape id="Shape 96" o:spid="_x0000_s1092" style="position:absolute;left:15387;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3EncIA&#10;AADbAAAADwAAAGRycy9kb3ducmV2LnhtbESPQYvCMBSE74L/ITzBm6b2IGs1iiiCB12wevH2aJ5t&#10;sXkpTWrrv98sCB6HmfmGWW16U4kXNa60rGA2jUAQZ1aXnCu4XQ+THxDOI2usLJOCNznYrIeDFSba&#10;dnyhV+pzESDsElRQeF8nUrqsIINuamvi4D1sY9AH2eRSN9gFuKlkHEVzabDksFBgTbuCsmfaGgXn&#10;3aGP/X4bnaTt2nvcvn/PJlVqPOq3SxCeev8Nf9pHrWAxh/8v4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cSdwgAAANsAAAAPAAAAAAAAAAAAAAAAAJgCAABkcnMvZG93&#10;bnJldi54bWxQSwUGAAAAAAQABAD1AAAAhwMAAAAA&#10;" path="m,l,292100e" filled="f" strokeweight="1pt">
                  <v:stroke miterlimit="1" joinstyle="miter"/>
                  <v:path arrowok="t" textboxrect="0,0,0,292100"/>
                </v:shape>
                <v:shape id="Shape 97" o:spid="_x0000_s1093" style="position:absolute;left:30679;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FhBsQA&#10;AADbAAAADwAAAGRycy9kb3ducmV2LnhtbESPQWuDQBSE74X8h+UFemvWeGgb4xqCQeihKdTkktvD&#10;fVGJ+1bcNZp/3y0Uehxm5hsm3c2mE3caXGtZwXoVgSCurG65VnA+FS/vIJxH1thZJgUPcrDLFk8p&#10;JtpO/E330tciQNglqKDxvk+kdFVDBt3K9sTBu9rBoA9yqKUecApw08k4il6lwZbDQoM95Q1Vt3I0&#10;Co55Mcf+sI8+pZ3GSzw+vo6mVOp5Oe+3IDzN/j/81/7QCjZv8Psl/A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YQbEAAAA2wAAAA8AAAAAAAAAAAAAAAAAmAIAAGRycy9k&#10;b3ducmV2LnhtbFBLBQYAAAAABAAEAPUAAACJAwAAAAA=&#10;" path="m,l,292100e" filled="f" strokeweight="1pt">
                  <v:stroke miterlimit="1" joinstyle="miter"/>
                  <v:path arrowok="t" textboxrect="0,0,0,292100"/>
                </v:shape>
                <v:shape id="Shape 98" o:spid="_x0000_s1094" style="position:absolute;left:45971;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71dL4A&#10;AADbAAAADwAAAGRycy9kb3ducmV2LnhtbERPvcrCMBTdP/AdwhXcPlM7iFajiCI4qGB1cbs017bY&#10;3JQmtfXtzSA4Hs7/ct2bSryocaVlBZNxBII4s7rkXMHtuv+fgXAeWWNlmRS8ycF6NfhbYqJtxxd6&#10;pT4XIYRdggoK7+tESpcVZNCNbU0cuIdtDPoAm1zqBrsQbioZR9FUGiw5NBRY07ag7Jm2RsFpu+9j&#10;v9tER2m79h637/PJpEqNhv1mAcJT73/ir/ugFczD2PA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O9XS+AAAA2wAAAA8AAAAAAAAAAAAAAAAAmAIAAGRycy9kb3ducmV2&#10;LnhtbFBLBQYAAAAABAAEAPUAAACDAwAAAAA=&#10;" path="m,l,292100e" filled="f" strokeweight="1pt">
                  <v:stroke miterlimit="1" joinstyle="miter"/>
                  <v:path arrowok="t" textboxrect="0,0,0,292100"/>
                </v:shape>
                <v:shape id="Shape 99" o:spid="_x0000_s1095" style="position:absolute;left:31;top:30032;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4yMQA&#10;AADbAAAADwAAAGRycy9kb3ducmV2LnhtbESPT2sCMRTE74LfIbyCF6nZKi3uahQpFMVT3fbi7bl5&#10;+4duXpYk1fXbG0HwOMzMb5jlujetOJPzjWUFb5MEBHFhdcOVgt+fr9c5CB+QNbaWScGVPKxXw8ES&#10;M20vfKBzHioRIewzVFCH0GVS+qImg35iO+LoldYZDFG6SmqHlwg3rZwmyYc02HBcqLGjz5qKv/zf&#10;KNia79OejvM+bWfldVzu38e5Oyo1euk3CxCB+vAMP9o7rSBN4f4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uMjEAAAA2wAAAA8AAAAAAAAAAAAAAAAAmAIAAGRycy9k&#10;b3ducmV2LnhtbFBLBQYAAAAABAAEAPUAAACJAwAAAAA=&#10;" path="m,l1535570,e" filled="f" strokeweight="1pt">
                  <v:stroke miterlimit="1" joinstyle="miter"/>
                  <v:path arrowok="t" textboxrect="0,0,1535570,0"/>
                </v:shape>
                <v:shape id="Shape 100" o:spid="_x0000_s1096" style="position:absolute;left:15387;top:30032;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CMUA&#10;AADcAAAADwAAAGRycy9kb3ducmV2LnhtbESPT2vCQBDF7wW/wzJCb82mUsSmrlKEgCIU/HPpbZod&#10;k2B2NuyuGr995yB4m+G9ee838+XgOnWlEFvPBt6zHBRx5W3LtYHjoXybgYoJ2WLnmQzcKcJyMXqZ&#10;Y2H9jXd03adaSQjHAg00KfWF1rFqyGHMfE8s2skHh0nWUGsb8CbhrtOTPJ9qhy1LQ4M9rRqqzvuL&#10;M/CxmpTr7bD59Rs7/Qv68xL78seY1/Hw/QUq0ZCe5sf12gp+Lvj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78IxQAAANwAAAAPAAAAAAAAAAAAAAAAAJgCAABkcnMv&#10;ZG93bnJldi54bWxQSwUGAAAAAAQABAD1AAAAigMAAAAA&#10;" path="m,l1529221,e" filled="f" strokeweight="1pt">
                  <v:stroke miterlimit="1" joinstyle="miter"/>
                  <v:path arrowok="t" textboxrect="0,0,1529221,0"/>
                </v:shape>
                <v:shape id="Shape 101" o:spid="_x0000_s1097" style="position:absolute;left:30679;top:30032;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PT8IA&#10;AADcAAAADwAAAGRycy9kb3ducmV2LnhtbERP22rCQBB9L/gPyxR8q7veUkldRYKCUlvQ+gFDdpqE&#10;ZmdDdtX4925B8G0O5zrzZWdrcaHWV441DAcKBHHuTMWFhtPP5m0Gwgdkg7Vj0nAjD8tF72WOqXFX&#10;PtDlGAoRQ9inqKEMoUml9HlJFv3ANcSR+3WtxRBhW0jT4jWG21qOlEqkxYpjQ4kNZSXlf8ez1fC9&#10;/1yv9uNJ/bWj98QfppkyPtO6/9qtPkAE6sJT/HBvTZyvhvD/TL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s9PwgAAANwAAAAPAAAAAAAAAAAAAAAAAJgCAABkcnMvZG93&#10;bnJldi54bWxQSwUGAAAAAAQABAD1AAAAhwMAAAAA&#10;" path="m,l1529220,e" filled="f" strokeweight="1pt">
                  <v:stroke miterlimit="1" joinstyle="miter"/>
                  <v:path arrowok="t" textboxrect="0,0,1529220,0"/>
                </v:shape>
                <v:shape id="Shape 102" o:spid="_x0000_s1098" style="position:absolute;left:45971;top:30032;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0NsEA&#10;AADcAAAADwAAAGRycy9kb3ducmV2LnhtbERPyWrDMBC9B/IPYgK9JbJNMcGJbEpJaKCXNl3OgzVe&#10;iDUylrz076tCIbd5vHWOxWI6MdHgWssK4l0Egri0uuVawefHebsH4Tyyxs4yKfghB0W+Xh0x03bm&#10;d5quvhYhhF2GChrv+0xKVzZk0O1sTxy4yg4GfYBDLfWAcwg3nUyiKJUGWw4NDfb03FB5u45GwZg+&#10;Gv8aL6k7XTih76+3+qWalXrYLE8HEJ4Wfxf/uy86zI8S+HsmXC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LtDbBAAAA3AAAAA8AAAAAAAAAAAAAAAAAmAIAAGRycy9kb3du&#10;cmV2LnhtbFBLBQYAAAAABAAEAPUAAACGAwAAAAA=&#10;" path="m,l1535571,e" filled="f" strokeweight="1pt">
                  <v:stroke miterlimit="1" joinstyle="miter"/>
                  <v:path arrowok="t" textboxrect="0,0,1535571,0"/>
                </v:shape>
                <v:shape id="Shape 103" o:spid="_x0000_s1099" style="position:absolute;left:95;top:2717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JsMA&#10;AADcAAAADwAAAGRycy9kb3ducmV2LnhtbERPTUsDMRC9C/6HMEIvYhNtEVmbFilUSm/d9qC3cTPd&#10;rG4mSxJ3t/++KQje5vE+Z7EaXSt6CrHxrOFxqkAQV940XGs4HjYPLyBiQjbYeiYNZ4qwWt7eLLAw&#10;fuA99WWqRQ7hWKAGm1JXSBkrSw7j1HfEmTv54DBlGGppAg453LXySaln6bDh3GCxo7Wl6qf8dRq+&#10;Pu735W6jGn8KZzt8r+fv/edc68nd+PYKItGY/sV/7q3J89UMrs/kC+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9JsMAAADcAAAADwAAAAAAAAAAAAAAAACYAgAAZHJzL2Rv&#10;d25yZXYueG1sUEsFBgAAAAAEAAQA9QAAAIgDAAAAAA==&#10;" path="m,l,285750e" filled="f" strokeweight="1pt">
                  <v:stroke miterlimit="1" joinstyle="miter"/>
                  <v:path arrowok="t" textboxrect="0,0,0,285750"/>
                </v:shape>
                <v:shape id="Shape 104" o:spid="_x0000_s1100" style="position:absolute;left:95;top:30032;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lUsMA&#10;AADcAAAADwAAAGRycy9kb3ducmV2LnhtbERPTUsDMRC9C/0PYQQvYpPKImXbtEihIt669lBv0810&#10;s7qZLEnc3f57Iwje5vE+Z72dXCcGCrH1rGExVyCIa29abjQc3/cPSxAxIRvsPJOGK0XYbmY3ayyN&#10;H/lAQ5UakUM4lqjBptSXUsbaksM49z1x5i4+OEwZhkaagGMOd518VOpJOmw5N1jsaWep/qq+nYbz&#10;6f5Qve1V6y/hasfPXfEyfBRa391OzysQiab0L/5zv5o8XxXw+0y+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glUsMAAADcAAAADwAAAAAAAAAAAAAAAACYAgAAZHJzL2Rv&#10;d25yZXYueG1sUEsFBgAAAAAEAAQA9QAAAIgDAAAAAA==&#10;" path="m,l,285750e" filled="f" strokeweight="1pt">
                  <v:stroke miterlimit="1" joinstyle="miter"/>
                  <v:path arrowok="t" textboxrect="0,0,0,285750"/>
                </v:shape>
                <v:shape id="Shape 105" o:spid="_x0000_s1101" style="position:absolute;left:61264;top:27175;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4ksEA&#10;AADcAAAADwAAAGRycy9kb3ducmV2LnhtbERPS4vCMBC+L/gfwgje1lRdH1SjSEFwb66K4G1oxrbY&#10;TEITbf33mwVhb/PxPWe16UwtntT4yrKC0TABQZxbXXGh4HzafS5A+ICssbZMCl7kYbPufaww1bbl&#10;H3oeQyFiCPsUFZQhuFRKn5dk0A+tI47czTYGQ4RNIXWDbQw3tRwnyUwarDg2lOgoKym/Hx9Gwdd2&#10;ErIM20Xn99/zXeXc4XqZKjXod9sliEBd+Be/3Xsd5ydT+HsmXi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l+JLBAAAA3AAAAA8AAAAAAAAAAAAAAAAAmAIAAGRycy9kb3du&#10;cmV2LnhtbFBLBQYAAAAABAAEAPUAAACGAwAAAAA=&#10;" path="m,l,571500e" filled="f" strokeweight="1pt">
                  <v:stroke miterlimit="1" joinstyle="miter"/>
                  <v:path arrowok="t" textboxrect="0,0,0,571500"/>
                </v:shape>
                <v:shape id="Shape 106" o:spid="_x0000_s1102" style="position:absolute;left:31;top:27238;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FAsIA&#10;AADcAAAADwAAAGRycy9kb3ducmV2LnhtbERPS2vCQBC+C/0PyxS86cYWRKKrFCHp46RWPY/ZaRKb&#10;nU131xj/fbcg9DYf33MWq940oiPna8sKJuMEBHFhdc2lgv1nNpqB8AFZY2OZFNzIw2r5MFhgqu2V&#10;t9TtQiliCPsUFVQhtKmUvqjIoB/bljhyX9YZDBG6UmqH1xhuGvmUJFNpsObYUGFL64qK793FKMg3&#10;Z5cd14dXes7pfMonP+8H/6HU8LF/mYMI1Id/8d39puP8ZAp/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8UCwgAAANwAAAAPAAAAAAAAAAAAAAAAAJgCAABkcnMvZG93&#10;bnJldi54bWxQSwUGAAAAAAQABAD1AAAAhwMAAAAA&#10;" path="m,l6129581,e" filled="f" strokeweight="1pt">
                  <v:stroke miterlimit="1" joinstyle="miter"/>
                  <v:path arrowok="t" textboxrect="0,0,6129581,0"/>
                </v:shape>
                <v:shape id="Shape 107" o:spid="_x0000_s1103" style="position:absolute;left:31;top:32826;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evysIA&#10;AADcAAAADwAAAGRycy9kb3ducmV2LnhtbERPS2sCMRC+C/0PYQq9iGarWHVrlCKUiie7evE2bmYf&#10;dDNZklTXf28Ewdt8fM9ZrDrTiDM5X1tW8D5MQBDnVtdcKjjsvwczED4ga2wsk4IreVgtX3oLTLW9&#10;8C+ds1CKGMI+RQVVCG0qpc8rMuiHtiWOXGGdwRChK6V2eInhppGjJPmQBmuODRW2tK4o/8v+jYIf&#10;sztt6Tjr5s24uPaL7aSfuaNSb6/d1yeIQF14ih/ujY7zkyncn4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6/KwgAAANwAAAAPAAAAAAAAAAAAAAAAAJgCAABkcnMvZG93&#10;bnJldi54bWxQSwUGAAAAAAQABAD1AAAAhwMAAAAA&#10;" path="m,l1535570,e" filled="f" strokeweight="1pt">
                  <v:stroke miterlimit="1" joinstyle="miter"/>
                  <v:path arrowok="t" textboxrect="0,0,1535570,0"/>
                </v:shape>
                <v:shape id="Shape 108" o:spid="_x0000_s1104" style="position:absolute;left:15387;top:32826;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zDsUA&#10;AADcAAAADwAAAGRycy9kb3ducmV2LnhtbESPT2vCQBDF7wW/wzJCb82mUsSmrlKEgCIU/HPpbZod&#10;k2B2NuyuGr995yB4m+G9ee838+XgOnWlEFvPBt6zHBRx5W3LtYHjoXybgYoJ2WLnmQzcKcJyMXqZ&#10;Y2H9jXd03adaSQjHAg00KfWF1rFqyGHMfE8s2skHh0nWUGsb8CbhrtOTPJ9qhy1LQ4M9rRqqzvuL&#10;M/CxmpTr7bD59Rs7/Qv68xL78seY1/Hw/QUq0ZCe5sf12gp+LrT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MOxQAAANwAAAAPAAAAAAAAAAAAAAAAAJgCAABkcnMv&#10;ZG93bnJldi54bWxQSwUGAAAAAAQABAD1AAAAigMAAAAA&#10;" path="m,l1529221,e" filled="f" strokeweight="1pt">
                  <v:stroke miterlimit="1" joinstyle="miter"/>
                  <v:path arrowok="t" textboxrect="0,0,1529221,0"/>
                </v:shape>
                <v:shape id="Shape 109" o:spid="_x0000_s1105" style="position:absolute;left:30679;top:32826;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DScMA&#10;AADcAAAADwAAAGRycy9kb3ducmV2LnhtbERP3WrCMBS+H/gO4Qi7m4mbc642FSkKDt1A3QMcmmNb&#10;bE5Kk2l9ezMY7O58fL8nXfS2ERfqfO1Yw3ikQBAXztRcavg+rp9mIHxANtg4Jg038rDIBg8pJsZd&#10;eU+XQyhFDGGfoIYqhDaR0hcVWfQj1xJH7uQ6iyHCrpSmw2sMt418VmoqLdYcGypsKa+oOB9+rIav&#10;3Xa13L1Mms8Pepv6/WuujM+1fhz2yzmIQH34F/+5NybOV+/w+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DScMAAADcAAAADwAAAAAAAAAAAAAAAACYAgAAZHJzL2Rv&#10;d25yZXYueG1sUEsFBgAAAAAEAAQA9QAAAIgDAAAAAA==&#10;" path="m,l1529220,e" filled="f" strokeweight="1pt">
                  <v:stroke miterlimit="1" joinstyle="miter"/>
                  <v:path arrowok="t" textboxrect="0,0,1529220,0"/>
                </v:shape>
                <v:shape id="Shape 110" o:spid="_x0000_s1106" style="position:absolute;left:45971;top:32826;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ZB8QA&#10;AADcAAAADwAAAGRycy9kb3ducmV2LnhtbESPT2vCQBDF7wW/wzKF3ppNpARJXUWKotBL/dfzkB2T&#10;YHY2ZFeTfvvOQfA2w3vz3m/my9G16k59aDwbyJIUFHHpbcOVgdNx8z4DFSKyxdYzGfijAMvF5GWO&#10;hfUD7+l+iJWSEA4FGqhj7AqtQ1mTw5D4jli0i+8dRln7StseBwl3rZ6maa4dNiwNNXb0VVN5Pdyc&#10;gVv+4eJ3NuZhveMp/Z5/qu1lMObtdVx9goo0xqf5cb2zgp8JvjwjE+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GQfEAAAA3AAAAA8AAAAAAAAAAAAAAAAAmAIAAGRycy9k&#10;b3ducmV2LnhtbFBLBQYAAAAABAAEAPUAAACJAwAAAAA=&#10;" path="m,l1535571,e" filled="f" strokeweight="1pt">
                  <v:stroke miterlimit="1" joinstyle="miter"/>
                  <v:path arrowok="t" textboxrect="0,0,1535571,0"/>
                </v:shape>
                <v:shape id="Shape 1053" o:spid="_x0000_s1107" style="position:absolute;left:63;top:39145;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8cQA&#10;AADdAAAADwAAAGRycy9kb3ducmV2LnhtbERP22oCMRB9F/yHMEJflpq0xSKrUdRWKH0QvHzAsBl3&#10;VzeTJUl169ebQsG3OZzrTOedbcSFfKgda3gZKhDEhTM1lxoO+/XzGESIyAYbx6ThlwLMZ/3eFHPj&#10;rrylyy6WIoVwyFFDFWObSxmKiiyGoWuJE3d03mJM0JfSeLymcNvIV6XepcWaU0OFLa0qKs67H6th&#10;o/aHbH2S29XH8vY5ztrsm/1G66dBt5iAiNTFh/jf/WXSfDV6g79v0gl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vHEAAAA3QAAAA8AAAAAAAAAAAAAAAAAmAIAAGRycy9k&#10;b3ducmV2LnhtbFBLBQYAAAAABAAEAPUAAACJAwAAAAA=&#10;" path="m,l1529221,r,279400l,279400,,e" fillcolor="#690" stroked="f" strokeweight="0">
                  <v:stroke miterlimit="83231f" joinstyle="miter"/>
                  <v:path arrowok="t" textboxrect="0,0,1529221,279400"/>
                </v:shape>
                <v:shape id="Shape 1054" o:spid="_x0000_s1108" style="position:absolute;left:15355;top:39145;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3PcMA&#10;AADdAAAADwAAAGRycy9kb3ducmV2LnhtbERP32vCMBB+F/wfwg32pulmK6MaRQaDPQjDOvD1aM62&#10;mFxKErXrX78MBr7dx/fz1tvBGnEjHzrHCl7mGQji2umOGwXfx4/ZG4gQkTUax6TghwJsN9PJGkvt&#10;7nygWxUbkUI4lKigjbEvpQx1SxbD3PXEiTs7bzEm6BupPd5TuDXyNcuW0mLHqaHFnt5bqi/V1Soo&#10;ls3X4rS/7nPj69PiPB7RxFGp56dhtwIRaYgP8b/7U6f5WZHD3zfp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V3PcMAAADdAAAADwAAAAAAAAAAAAAAAACYAgAAZHJzL2Rv&#10;d25yZXYueG1sUEsFBgAAAAAEAAQA9QAAAIgDAAAAAA==&#10;" path="m,l1529220,r,279400l,279400,,e" fillcolor="#7ec021" stroked="f" strokeweight="0">
                  <v:stroke miterlimit="83231f" joinstyle="miter"/>
                  <v:path arrowok="t" textboxrect="0,0,1529220,279400"/>
                </v:shape>
                <v:shape id="Shape 1055" o:spid="_x0000_s1109" style="position:absolute;left:30647;top:39145;width:15293;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8bwsUA&#10;AADdAAAADwAAAGRycy9kb3ducmV2LnhtbERPTWvCQBC9F/wPyxR6KbrRsiLRVWxBiBQPjbbnITsm&#10;odnZkN3G1F/vFoTe5vE+Z7UZbCN66nztWMN0koAgLpypudRwOu7GCxA+IBtsHJOGX/KwWY8eVpga&#10;d+EP6vNQihjCPkUNVQhtKqUvKrLoJ64ljtzZdRZDhF0pTYeXGG4bOUuSubRYc2yosKW3iorv/Mdq&#10;mH+q92ynvmbP6pAV07zfv1xf91o/PQ7bJYhAQ/gX392ZifMTpeDvm3iC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xvCxQAAAN0AAAAPAAAAAAAAAAAAAAAAAJgCAABkcnMv&#10;ZG93bnJldi54bWxQSwUGAAAAAAQABAD1AAAAigMAAAAA&#10;" path="m,l1529221,r,279400l,279400,,e" fillcolor="#e5e5e5" stroked="f" strokeweight="0">
                  <v:stroke miterlimit="83231f" joinstyle="miter"/>
                  <v:path arrowok="t" textboxrect="0,0,1529221,279400"/>
                </v:shape>
                <v:shape id="Shape 1056" o:spid="_x0000_s1110" style="position:absolute;left:45940;top:39145;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FUsAA&#10;AADdAAAADwAAAGRycy9kb3ducmV2LnhtbERPTYvCMBC9L/gfwgh7WxMXlKUaRQQXLwq66nloxrbY&#10;TGoSbfffG0HwNo/3OdN5Z2txJx8qxxqGAwWCOHem4kLD4W/19QMiRGSDtWPS8E8B5rPexxQz41re&#10;0X0fC5FCOGSooYyxyaQMeUkWw8A1xIk7O28xJugLaTy2KdzW8lupsbRYcWoosaFlSfllf7MaRpvT&#10;kvy69cfTYce/F7WlK221/ux3iwmISF18i1/utUnz1WgMz2/SCXL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NFUsAAAADdAAAADwAAAAAAAAAAAAAAAACYAgAAZHJzL2Rvd25y&#10;ZXYueG1sUEsFBgAAAAAEAAQA9QAAAIUDAAAAAA==&#10;" path="m,l1529220,r,279400l,279400,,e" stroked="f" strokeweight="0">
                  <v:stroke miterlimit="83231f" joinstyle="miter"/>
                  <v:path arrowok="t" textboxrect="0,0,1529220,279400"/>
                </v:shape>
                <v:rect id="Rectangle 116" o:spid="_x0000_s1111" style="position:absolute;left:635;top:37176;width:7887;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F7333F" w:rsidRDefault="00F7333F" w:rsidP="0084088C">
                        <w:r>
                          <w:rPr>
                            <w:rFonts w:eastAsia="Arial" w:cs="Arial"/>
                            <w:sz w:val="20"/>
                          </w:rPr>
                          <w:t>Swatch #4</w:t>
                        </w:r>
                      </w:p>
                    </w:txbxContent>
                  </v:textbox>
                </v:rect>
                <v:shape id="Shape 117" o:spid="_x0000_s1112" style="position:absolute;left:15355;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Mj8AA&#10;AADcAAAADwAAAGRycy9kb3ducmV2LnhtbERPTYvCMBC9L/gfwgje1tQeVKpRRBH2sApWL96GZmyL&#10;zaQ0qa3/3giCt3m8z1mue1OJBzWutKxgMo5AEGdWl5wruJz3v3MQziNrrCyTgic5WK8GP0tMtO34&#10;RI/U5yKEsEtQQeF9nUjpsoIMurGtiQN3s41BH2CTS91gF8JNJeMomkqDJYeGAmvaFpTd09YoOGz3&#10;fex3m+hf2q69xu3zeDCpUqNhv1mA8NT7r/jj/tNh/mQG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bMj8AAAADcAAAADwAAAAAAAAAAAAAAAACYAgAAZHJzL2Rvd25y&#10;ZXYueG1sUEsFBgAAAAAEAAQA9QAAAIUDAAAAAA==&#10;" path="m,l,292100e" filled="f" strokeweight="1pt">
                  <v:stroke miterlimit="1" joinstyle="miter"/>
                  <v:path arrowok="t" textboxrect="0,0,0,292100"/>
                </v:shape>
                <v:shape id="Shape 118" o:spid="_x0000_s1113" style="position:absolute;left:30647;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Y/cQA&#10;AADcAAAADwAAAGRycy9kb3ducmV2LnhtbESPQYvCQAyF74L/YciCt3VqD4tURxEXwcMq2PXiLXSy&#10;bdlOpnSmtv57cxC8JbyX976st6Nr1J26UHs2sJgnoIgLb2suDVx/D59LUCEiW2w8k4EHBdhuppM1&#10;ZtYPfKF7HkslIRwyNFDF2GZah6Iih2HuW2LR/nznMMraldp2OEi4a3SaJF/aYc3SUGFL+4qK/7x3&#10;Bk77w5jG713yo/3Q39L+cT653JjZx7hbgYo0xrf5dX20gr8QWnlGJt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JWP3EAAAA3AAAAA8AAAAAAAAAAAAAAAAAmAIAAGRycy9k&#10;b3ducmV2LnhtbFBLBQYAAAAABAAEAPUAAACJAwAAAAA=&#10;" path="m,l,292100e" filled="f" strokeweight="1pt">
                  <v:stroke miterlimit="1" joinstyle="miter"/>
                  <v:path arrowok="t" textboxrect="0,0,0,292100"/>
                </v:shape>
                <v:shape id="Shape 119" o:spid="_x0000_s1114" style="position:absolute;left:45940;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9ZsAA&#10;AADcAAAADwAAAGRycy9kb3ducmV2LnhtbERPTYvCMBC9L/gfwgje1tQeRKtRRBH2sApWL96GZmyL&#10;zaQ0qa3/3giCt3m8z1mue1OJBzWutKxgMo5AEGdWl5wruJz3vzMQziNrrCyTgic5WK8GP0tMtO34&#10;RI/U5yKEsEtQQeF9nUjpsoIMurGtiQN3s41BH2CTS91gF8JNJeMomkqDJYeGAmvaFpTd09YoOGz3&#10;fex3m+hf2q69xu3zeDCpUqNhv1mA8NT7r/jj/tNh/mQO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X9ZsAAAADcAAAADwAAAAAAAAAAAAAAAACYAgAAZHJzL2Rvd25y&#10;ZXYueG1sUEsFBgAAAAAEAAQA9QAAAIUDAAAAAA==&#10;" path="m,l,292100e" filled="f" strokeweight="1pt">
                  <v:stroke miterlimit="1" joinstyle="miter"/>
                  <v:path arrowok="t" textboxrect="0,0,0,292100"/>
                </v:shape>
                <v:shape id="Shape 120" o:spid="_x0000_s1115" style="position:absolute;top:39145;width:15355;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r3sYA&#10;AADcAAAADwAAAGRycy9kb3ducmV2LnhtbESPT2sCQQzF74V+hyEFL6KzVVp06yilIIonu+3FW7qT&#10;/UN3MsvMqOu3bw4Fbwnv5b1fVpvBdepCIbaeDTxPM1DEpbct1wa+v7aTBaiYkC12nsnAjSJs1o8P&#10;K8ytv/InXYpUKwnhmKOBJqU+1zqWDTmMU98Ti1b54DDJGmptA14l3HV6lmWv2mHL0tBgTx8Nlb/F&#10;2RnYuePPgU6LYdnNq9u4OryMi3AyZvQ0vL+BSjSku/n/em8Ffyb4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tr3sYAAADcAAAADwAAAAAAAAAAAAAAAACYAgAAZHJz&#10;L2Rvd25yZXYueG1sUEsFBgAAAAAEAAQA9QAAAIsDAAAAAA==&#10;" path="m,l1535570,e" filled="f" strokeweight="1pt">
                  <v:stroke miterlimit="1" joinstyle="miter"/>
                  <v:path arrowok="t" textboxrect="0,0,1535570,0"/>
                </v:shape>
                <v:shape id="Shape 121" o:spid="_x0000_s1116" style="position:absolute;left:15355;top:39145;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G88AA&#10;AADcAAAADwAAAGRycy9kb3ducmV2LnhtbERPTYvCMBC9L/gfwgje1tQislajiFBQBEF3L97GZmyL&#10;zaQkUeu/N4Kwt3m8z5kvO9OIOzlfW1YwGiYgiAuray4V/P3m3z8gfEDW2FgmBU/ysFz0vuaYafvg&#10;A92PoRQxhH2GCqoQ2kxKX1Rk0A9tSxy5i3UGQ4SulNrhI4abRqZJMpEGa44NFba0rqi4Hm9GwXid&#10;5ptdtz3ZrZ6cnZzefJvvlRr0u9UMRKAu/Is/7o2O89MRvJ+JF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JG88AAAADcAAAADwAAAAAAAAAAAAAAAACYAgAAZHJzL2Rvd25y&#10;ZXYueG1sUEsFBgAAAAAEAAQA9QAAAIUDAAAAAA==&#10;" path="m,l1529221,e" filled="f" strokeweight="1pt">
                  <v:stroke miterlimit="1" joinstyle="miter"/>
                  <v:path arrowok="t" textboxrect="0,0,1529221,0"/>
                </v:shape>
                <v:shape id="Shape 122" o:spid="_x0000_s1117" style="position:absolute;left:30647;top:39145;width:15293;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NWMMA&#10;AADcAAAADwAAAGRycy9kb3ducmV2LnhtbERP22rCQBB9L/Qflin0rdk01rSkriJBQfEC2n7AkJ0m&#10;odnZsLvV9O9dQfBtDuc6k9lgOnEi51vLCl6TFARxZXXLtYLvr+XLBwgfkDV2lknBP3mYTR8fJlho&#10;e+YDnY6hFjGEfYEKmhD6QkpfNWTQJ7YnjtyPdQZDhK6W2uE5hptOZmmaS4Mtx4YGeyobqn6Pf0bB&#10;frtZzLejt263pvfcH8Zlqn2p1PPTMP8EEWgId/HNvdJxfpbB9Zl4gZ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0NWMMAAADcAAAADwAAAAAAAAAAAAAAAACYAgAAZHJzL2Rv&#10;d25yZXYueG1sUEsFBgAAAAAEAAQA9QAAAIgDAAAAAA==&#10;" path="m,l1529220,e" filled="f" strokeweight="1pt">
                  <v:stroke miterlimit="1" joinstyle="miter"/>
                  <v:path arrowok="t" textboxrect="0,0,1529220,0"/>
                </v:shape>
                <v:shape id="Shape 123" o:spid="_x0000_s1118" style="position:absolute;left:45940;top:39145;width:15355;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JNzcIA&#10;AADcAAAADwAAAGRycy9kb3ducmV2LnhtbERPS2vCQBC+F/wPyxR6azamEiTNKkWUCr3YaHsesmMS&#10;mp0N2c2j/74rCL3Nx/ecfDubVozUu8aygmUUgyAurW64UnA5H57XIJxH1thaJgW/5GC7WTzkmGk7&#10;8SeNha9ECGGXoYLa+y6T0pU1GXSR7YgDd7W9QR9gX0nd4xTCTSuTOE6lwYZDQ40d7Woqf4rBKBjS&#10;lfEfyzl1+yMn9P11qt6vk1JPj/PbKwhPs/8X391HHeYnL3B7Jl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k3NwgAAANwAAAAPAAAAAAAAAAAAAAAAAJgCAABkcnMvZG93&#10;bnJldi54bWxQSwUGAAAAAAQABAD1AAAAhwMAAAAA&#10;" path="m,l1535571,e" filled="f" strokeweight="1pt">
                  <v:stroke miterlimit="1" joinstyle="miter"/>
                  <v:path arrowok="t" textboxrect="0,0,1535571,0"/>
                </v:shape>
                <v:shape id="Shape 124" o:spid="_x0000_s1119" style="position:absolute;left:63;top:36287;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15MsMA&#10;AADcAAAADwAAAGRycy9kb3ducmV2LnhtbERPTWvCQBC9F/oflil4KbqphFKiqxTBIt5Me2hvY3bM&#10;xmZnw+6axH/vCoXe5vE+Z7kebSt68qFxrOBlloEgrpxuuFbw9bmdvoEIEVlj65gUXCnAevX4sMRC&#10;u4EP1JexFimEQ4EKTIxdIWWoDFkMM9cRJ+7kvMWYoK+l9jikcNvKeZa9SosNpwaDHW0MVb/lxSo4&#10;fj8fyv02a9zJX81w3uQf/U+u1ORpfF+AiDTGf/Gfe6fT/HkO92fS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15MsMAAADcAAAADwAAAAAAAAAAAAAAAACYAgAAZHJzL2Rv&#10;d25yZXYueG1sUEsFBgAAAAAEAAQA9QAAAIgDAAAAAA==&#10;" path="m,l,285750e" filled="f" strokeweight="1pt">
                  <v:stroke miterlimit="1" joinstyle="miter"/>
                  <v:path arrowok="t" textboxrect="0,0,0,285750"/>
                </v:shape>
                <v:shape id="Shape 125" o:spid="_x0000_s1120" style="position:absolute;left:63;top:3914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cMA&#10;AADcAAAADwAAAGRycy9kb3ducmV2LnhtbERPTWsCMRC9F/ofwhS8FM1WbJHVKEWwSG+uPbS3cTNu&#10;VjeTJUl313/fCEJv83ifs1wPthEd+VA7VvAyyUAQl07XXCn4OmzHcxAhImtsHJOCKwVYrx4flphr&#10;1/OeuiJWIoVwyFGBibHNpQylIYth4lrixJ2ctxgT9JXUHvsUbhs5zbI3abHm1GCwpY2h8lL8WgXH&#10;7+d98bnNanfyV9OfN7OP7mem1OhpeF+AiDTEf/HdvdNp/vQVbs+k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cqcMAAADcAAAADwAAAAAAAAAAAAAAAACYAgAAZHJzL2Rv&#10;d25yZXYueG1sUEsFBgAAAAAEAAQA9QAAAIgDAAAAAA==&#10;" path="m,l,285750e" filled="f" strokeweight="1pt">
                  <v:stroke miterlimit="1" joinstyle="miter"/>
                  <v:path arrowok="t" textboxrect="0,0,0,285750"/>
                </v:shape>
                <v:shape id="Shape 126" o:spid="_x0000_s1121" style="position:absolute;left:61232;top:36287;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6hcIA&#10;AADcAAAADwAAAGRycy9kb3ducmV2LnhtbERPyWrDMBC9B/oPYgq5xXKz1bhRQjAEnFuTlkJugzWx&#10;Ta2RsFTb/fuqUOhtHm+d3WEynRio961lBU9JCoK4srrlWsH722mRgfABWWNnmRR8k4fD/mG2w1zb&#10;kS80XEMtYgj7HBU0IbhcSl81ZNAn1hFH7m57gyHCvpa6xzGGm04u03QrDbYcGxp0VDRUfV6/jIL1&#10;cRWKAsds8uX5+dQ693r72Cg1f5yOLyACTeFf/OcudZy/3ML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jqFwgAAANwAAAAPAAAAAAAAAAAAAAAAAJgCAABkcnMvZG93&#10;bnJldi54bWxQSwUGAAAAAAQABAD1AAAAhwMAAAAA&#10;" path="m,l,571500e" filled="f" strokeweight="1pt">
                  <v:stroke miterlimit="1" joinstyle="miter"/>
                  <v:path arrowok="t" textboxrect="0,0,0,571500"/>
                </v:shape>
                <v:shape id="Shape 127" o:spid="_x0000_s1122" style="position:absolute;top:36351;width:61295;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8+cMA&#10;AADcAAAADwAAAGRycy9kb3ducmV2LnhtbERPTWvCQBC9C/0PyxR6MxsVtKSuUgRj60lt7XmanSax&#10;2dl0d6vx37uC4G0e73Om88404kjO15YVDJIUBHFhdc2lgs+PZf8ZhA/IGhvLpOBMHuazh94UM21P&#10;vKXjLpQihrDPUEEVQptJ6YuKDPrEtsSR+7HOYIjQlVI7PMVw08hhmo6lwZpjQ4UtLSoqfnf/RkG+&#10;Objl12K/olFOh+988Pe+92ulnh671xcQgbpwF9/cbzrOH07g+ky8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8+cMAAADcAAAADwAAAAAAAAAAAAAAAACYAgAAZHJzL2Rv&#10;d25yZXYueG1sUEsFBgAAAAAEAAQA9QAAAIgDAAAAAA==&#10;" path="m,l6129581,e" filled="f" strokeweight="1pt">
                  <v:stroke miterlimit="1" joinstyle="miter"/>
                  <v:path arrowok="t" textboxrect="0,0,6129581,0"/>
                </v:shape>
                <v:shape id="Shape 128" o:spid="_x0000_s1123" style="position:absolute;top:41939;width:15355;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1n2MYA&#10;AADcAAAADwAAAGRycy9kb3ducmV2LnhtbESPT2sCQQzF74V+hyEFL6KzVVp06yilIIonu+3FW7qT&#10;/UN3MsvMqOu3bw4Fbwnv5b1fVpvBdepCIbaeDTxPM1DEpbct1wa+v7aTBaiYkC12nsnAjSJs1o8P&#10;K8ytv/InXYpUKwnhmKOBJqU+1zqWDTmMU98Ti1b54DDJGmptA14l3HV6lmWv2mHL0tBgTx8Nlb/F&#10;2RnYuePPgU6LYdnNq9u4OryMi3AyZvQ0vL+BSjSku/n/em8Ffya0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1n2MYAAADcAAAADwAAAAAAAAAAAAAAAACYAgAAZHJz&#10;L2Rvd25yZXYueG1sUEsFBgAAAAAEAAQA9QAAAIsDAAAAAA==&#10;" path="m,l1535570,e" filled="f" strokeweight="1pt">
                  <v:stroke miterlimit="1" joinstyle="miter"/>
                  <v:path arrowok="t" textboxrect="0,0,1535570,0"/>
                </v:shape>
                <v:shape id="Shape 129" o:spid="_x0000_s1124" style="position:absolute;left:15355;top:41939;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K9cEA&#10;AADcAAAADwAAAGRycy9kb3ducmV2LnhtbERPS4vCMBC+C/sfwix403TLIlqNsggFRRB8XPY224xt&#10;2WZSklTrvzeC4G0+vucsVr1pxJWcry0r+BonIIgLq2suFZxP+WgKwgdkjY1lUnAnD6vlx2CBmbY3&#10;PtD1GEoRQ9hnqKAKoc2k9EVFBv3YtsSRu1hnMEToSqkd3mK4aWSaJBNpsObYUGFL64qK/2NnFHyv&#10;03yz67e/dqsnf07OOt/me6WGn/3PHESgPrzFL/dGx/npD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ESvXBAAAA3AAAAA8AAAAAAAAAAAAAAAAAmAIAAGRycy9kb3du&#10;cmV2LnhtbFBLBQYAAAAABAAEAPUAAACGAwAAAAA=&#10;" path="m,l1529221,e" filled="f" strokeweight="1pt">
                  <v:stroke miterlimit="1" joinstyle="miter"/>
                  <v:path arrowok="t" textboxrect="0,0,1529221,0"/>
                </v:shape>
                <v:shape id="Shape 130" o:spid="_x0000_s1125" style="position:absolute;left:30647;top:41939;width:15293;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gacUA&#10;AADcAAAADwAAAGRycy9kb3ducmV2LnhtbESP0WrCQBBF3wX/YRnBN92orZbUVSQotNQK2n7AkB2T&#10;YHY2ZFeNf+88FPo2w71z75nlunO1ulEbKs8GJuMEFHHubcWFgd+f3egNVIjIFmvPZOBBAdarfm+J&#10;qfV3PtLtFAslIRxSNFDG2KRah7wkh2HsG2LRzr51GGVtC21bvEu4q/U0SebaYcXSUGJDWUn55XR1&#10;Bg77r+1mP3upvz9pMQ/H1yyxITNmOOg276AidfHf/Hf9YQV/JvjyjEy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qBpxQAAANwAAAAPAAAAAAAAAAAAAAAAAJgCAABkcnMv&#10;ZG93bnJldi54bWxQSwUGAAAAAAQABAD1AAAAigMAAAAA&#10;" path="m,l1529220,e" filled="f" strokeweight="1pt">
                  <v:stroke miterlimit="1" joinstyle="miter"/>
                  <v:path arrowok="t" textboxrect="0,0,1529220,0"/>
                </v:shape>
                <v:shape id="Shape 131" o:spid="_x0000_s1126" style="position:absolute;left:45940;top:41939;width:15355;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MIA&#10;AADcAAAADwAAAGRycy9kb3ducmV2LnhtbERPS2vCQBC+F/wPyxS81U1SCSV1DUWUCr3Y2PY8ZMck&#10;NDsbspuH/74rCL3Nx/ecTT6bVozUu8aygngVgSAurW64UvB1Pjy9gHAeWWNrmRRcyUG+XTxsMNN2&#10;4k8aC1+JEMIuQwW1910mpStrMuhWtiMO3MX2Bn2AfSV1j1MIN61MoiiVBhsODTV2tKup/C0Go2BI&#10;18Z/xHPq9kdO6Of7VL1fJqWWj/PbKwhPs/8X391HHeY/x3B7Jlw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D8wgAAANwAAAAPAAAAAAAAAAAAAAAAAJgCAABkcnMvZG93&#10;bnJldi54bWxQSwUGAAAAAAQABAD1AAAAhwMAAAAA&#10;" path="m,l1535571,e" filled="f" strokeweight="1pt">
                  <v:stroke miterlimit="1" joinstyle="miter"/>
                  <v:path arrowok="t" textboxrect="0,0,1535571,0"/>
                </v:shape>
                <w10:anchorlock/>
              </v:group>
            </w:pict>
          </mc:Fallback>
        </mc:AlternateContent>
      </w:r>
    </w:p>
    <w:p w:rsidR="0084088C" w:rsidRDefault="0084088C" w:rsidP="0084088C">
      <w:pPr>
        <w:spacing w:after="0"/>
        <w:ind w:left="-5" w:hanging="10"/>
      </w:pPr>
      <w:r>
        <w:rPr>
          <w:rFonts w:eastAsia="Arial" w:cs="Arial"/>
          <w:b/>
        </w:rPr>
        <w:t>Hex References</w:t>
      </w:r>
    </w:p>
    <w:p w:rsidR="0084088C" w:rsidRDefault="0084088C" w:rsidP="0084088C">
      <w:pPr>
        <w:spacing w:after="247"/>
      </w:pPr>
      <w:r>
        <w:rPr>
          <w:rFonts w:eastAsia="Arial" w:cs="Arial"/>
          <w:i/>
        </w:rPr>
        <w:t>References in order as to how the swatch is organised (left to right)</w:t>
      </w:r>
    </w:p>
    <w:p w:rsidR="0084088C" w:rsidRDefault="0084088C" w:rsidP="0084088C">
      <w:pPr>
        <w:spacing w:after="247"/>
        <w:ind w:left="-5" w:hanging="10"/>
      </w:pPr>
      <w:r>
        <w:rPr>
          <w:rFonts w:eastAsia="Arial" w:cs="Arial"/>
          <w:b/>
        </w:rPr>
        <w:t>Swatch #0</w:t>
      </w:r>
    </w:p>
    <w:p w:rsidR="0084088C" w:rsidRDefault="0084088C" w:rsidP="0084088C">
      <w:pPr>
        <w:spacing w:after="253" w:line="253" w:lineRule="auto"/>
        <w:ind w:left="-5" w:hanging="10"/>
      </w:pPr>
      <w:r>
        <w:rPr>
          <w:rFonts w:eastAsia="Arial" w:cs="Arial"/>
        </w:rPr>
        <w:t>#42B49A #E5E5E5 #000000 #FFFFFF</w:t>
      </w:r>
    </w:p>
    <w:p w:rsidR="0084088C" w:rsidRDefault="0084088C" w:rsidP="0084088C">
      <w:pPr>
        <w:spacing w:after="247"/>
        <w:ind w:left="-5" w:hanging="10"/>
      </w:pPr>
      <w:r>
        <w:rPr>
          <w:rFonts w:eastAsia="Arial" w:cs="Arial"/>
          <w:b/>
        </w:rPr>
        <w:t>Swatch #1</w:t>
      </w:r>
    </w:p>
    <w:p w:rsidR="0084088C" w:rsidRDefault="0084088C" w:rsidP="0084088C">
      <w:pPr>
        <w:spacing w:after="253" w:line="253" w:lineRule="auto"/>
        <w:ind w:left="-5" w:hanging="10"/>
        <w:rPr>
          <w:rFonts w:eastAsia="Arial" w:cs="Arial"/>
        </w:rPr>
      </w:pPr>
      <w:r>
        <w:rPr>
          <w:rFonts w:eastAsia="Arial" w:cs="Arial"/>
        </w:rPr>
        <w:t>#BD4030 #E5E5E5 #000000 #FFFFFF</w:t>
      </w:r>
    </w:p>
    <w:p w:rsidR="0084088C" w:rsidRDefault="0084088C" w:rsidP="0084088C">
      <w:pPr>
        <w:spacing w:after="253" w:line="253" w:lineRule="auto"/>
        <w:ind w:left="-5" w:hanging="10"/>
      </w:pPr>
    </w:p>
    <w:p w:rsidR="0084088C" w:rsidRDefault="0084088C" w:rsidP="0084088C">
      <w:pPr>
        <w:spacing w:after="247"/>
        <w:ind w:left="-5" w:hanging="10"/>
      </w:pPr>
      <w:r>
        <w:rPr>
          <w:rFonts w:eastAsia="Arial" w:cs="Arial"/>
          <w:b/>
        </w:rPr>
        <w:lastRenderedPageBreak/>
        <w:t>Swatch #2</w:t>
      </w:r>
    </w:p>
    <w:p w:rsidR="0084088C" w:rsidRDefault="0084088C" w:rsidP="0084088C">
      <w:pPr>
        <w:spacing w:after="253" w:line="253" w:lineRule="auto"/>
        <w:ind w:left="-5" w:hanging="10"/>
      </w:pPr>
      <w:r>
        <w:rPr>
          <w:rFonts w:eastAsia="Arial" w:cs="Arial"/>
        </w:rPr>
        <w:t>#D17F00 #E5E5E5 #000000 #FFFFFF</w:t>
      </w:r>
    </w:p>
    <w:p w:rsidR="0084088C" w:rsidRDefault="0084088C" w:rsidP="0084088C">
      <w:pPr>
        <w:spacing w:after="247"/>
        <w:ind w:left="-5" w:hanging="10"/>
      </w:pPr>
      <w:r>
        <w:rPr>
          <w:rFonts w:eastAsia="Arial" w:cs="Arial"/>
          <w:b/>
        </w:rPr>
        <w:t>Swatch #3</w:t>
      </w:r>
    </w:p>
    <w:p w:rsidR="0084088C" w:rsidRDefault="0084088C" w:rsidP="0084088C">
      <w:pPr>
        <w:spacing w:after="253" w:line="253" w:lineRule="auto"/>
        <w:ind w:left="-5" w:hanging="10"/>
      </w:pPr>
      <w:r>
        <w:rPr>
          <w:rFonts w:eastAsia="Arial" w:cs="Arial"/>
        </w:rPr>
        <w:t>#545454 #E5E5E5 #000000 #FFFFFF</w:t>
      </w:r>
    </w:p>
    <w:p w:rsidR="0084088C" w:rsidRDefault="0084088C" w:rsidP="0084088C">
      <w:pPr>
        <w:spacing w:after="247"/>
        <w:ind w:left="-5" w:hanging="10"/>
      </w:pPr>
      <w:r>
        <w:rPr>
          <w:rFonts w:eastAsia="Arial" w:cs="Arial"/>
          <w:b/>
        </w:rPr>
        <w:t>Swatch #4</w:t>
      </w:r>
    </w:p>
    <w:p w:rsidR="0075280D" w:rsidRDefault="0084088C" w:rsidP="0084088C">
      <w:pPr>
        <w:spacing w:after="513" w:line="253" w:lineRule="auto"/>
        <w:ind w:left="-5" w:hanging="10"/>
        <w:rPr>
          <w:rFonts w:eastAsia="Arial" w:cs="Arial"/>
        </w:rPr>
      </w:pPr>
      <w:r>
        <w:rPr>
          <w:rFonts w:eastAsia="Arial" w:cs="Arial"/>
        </w:rPr>
        <w:t>#669900 #7FC123 #E5E5E5 #FFFFFF</w:t>
      </w:r>
    </w:p>
    <w:p w:rsidR="0084088C" w:rsidRDefault="0028594B" w:rsidP="0028594B">
      <w:pPr>
        <w:pStyle w:val="Heading1"/>
        <w:rPr>
          <w:rFonts w:eastAsia="Arial"/>
        </w:rPr>
      </w:pPr>
      <w:bookmarkStart w:id="6" w:name="_Toc402444608"/>
      <w:r>
        <w:rPr>
          <w:rFonts w:eastAsia="Arial"/>
        </w:rPr>
        <w:t>Website Basic Concepts</w:t>
      </w:r>
      <w:bookmarkEnd w:id="6"/>
    </w:p>
    <w:p w:rsidR="0084088C" w:rsidRDefault="0028594B" w:rsidP="0028594B">
      <w:pPr>
        <w:pStyle w:val="Heading2"/>
        <w:numPr>
          <w:ilvl w:val="1"/>
          <w:numId w:val="12"/>
        </w:numPr>
        <w:rPr>
          <w:rFonts w:eastAsia="Arial"/>
        </w:rPr>
      </w:pPr>
      <w:bookmarkStart w:id="7" w:name="_Toc402444609"/>
      <w:r>
        <w:rPr>
          <w:rFonts w:eastAsia="Arial"/>
        </w:rPr>
        <w:t>Page Structure</w:t>
      </w:r>
      <w:bookmarkEnd w:id="7"/>
      <w:r>
        <w:rPr>
          <w:rFonts w:eastAsia="Arial"/>
        </w:rPr>
        <w:t xml:space="preserve"> </w:t>
      </w:r>
    </w:p>
    <w:p w:rsidR="0028594B" w:rsidRPr="0028594B" w:rsidRDefault="0028594B" w:rsidP="0028594B">
      <w:r>
        <w:rPr>
          <w:noProof/>
          <w:lang w:eastAsia="en-GB"/>
        </w:rPr>
        <w:drawing>
          <wp:inline distT="0" distB="0" distL="0" distR="0" wp14:anchorId="5EBB4019" wp14:editId="1B74BAB6">
            <wp:extent cx="54768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2771775"/>
                    </a:xfrm>
                    <a:prstGeom prst="rect">
                      <a:avLst/>
                    </a:prstGeom>
                  </pic:spPr>
                </pic:pic>
              </a:graphicData>
            </a:graphic>
          </wp:inline>
        </w:drawing>
      </w:r>
    </w:p>
    <w:p w:rsidR="0084088C" w:rsidRDefault="0028594B" w:rsidP="0028594B">
      <w:pPr>
        <w:pStyle w:val="Heading2"/>
        <w:numPr>
          <w:ilvl w:val="1"/>
          <w:numId w:val="12"/>
        </w:numPr>
        <w:rPr>
          <w:rFonts w:eastAsia="Arial"/>
        </w:rPr>
      </w:pPr>
      <w:bookmarkStart w:id="8" w:name="_Toc402444610"/>
      <w:r>
        <w:rPr>
          <w:rFonts w:eastAsia="Arial"/>
        </w:rPr>
        <w:t>Link Styles</w:t>
      </w:r>
      <w:bookmarkEnd w:id="8"/>
    </w:p>
    <w:p w:rsidR="0028594B" w:rsidRDefault="0028594B" w:rsidP="0028594B">
      <w:pPr>
        <w:pStyle w:val="ListParagraph"/>
        <w:numPr>
          <w:ilvl w:val="0"/>
          <w:numId w:val="13"/>
        </w:numPr>
      </w:pPr>
      <w:r>
        <w:t>a:link (white)</w:t>
      </w:r>
    </w:p>
    <w:p w:rsidR="0028594B" w:rsidRDefault="0028594B" w:rsidP="0028594B">
      <w:pPr>
        <w:pStyle w:val="ListParagraph"/>
        <w:numPr>
          <w:ilvl w:val="0"/>
          <w:numId w:val="13"/>
        </w:numPr>
      </w:pPr>
      <w:r>
        <w:t>a:visited (white)</w:t>
      </w:r>
    </w:p>
    <w:p w:rsidR="0028594B" w:rsidRDefault="0028594B" w:rsidP="0028594B">
      <w:pPr>
        <w:pStyle w:val="ListParagraph"/>
        <w:numPr>
          <w:ilvl w:val="0"/>
          <w:numId w:val="13"/>
        </w:numPr>
      </w:pPr>
      <w:r>
        <w:t>a:hover (white)</w:t>
      </w:r>
    </w:p>
    <w:p w:rsidR="0028594B" w:rsidRDefault="0028594B" w:rsidP="0028594B">
      <w:pPr>
        <w:pStyle w:val="ListParagraph"/>
        <w:numPr>
          <w:ilvl w:val="0"/>
          <w:numId w:val="13"/>
        </w:numPr>
      </w:pPr>
      <w:r>
        <w:t>a:active (grey)</w:t>
      </w:r>
    </w:p>
    <w:p w:rsidR="0028594B" w:rsidRDefault="0028594B" w:rsidP="0028594B">
      <w:pPr>
        <w:pStyle w:val="ListParagraph"/>
        <w:numPr>
          <w:ilvl w:val="0"/>
          <w:numId w:val="13"/>
        </w:numPr>
      </w:pPr>
      <w:r>
        <w:t>Standard link (white)</w:t>
      </w:r>
    </w:p>
    <w:p w:rsidR="0028594B" w:rsidRDefault="0028594B" w:rsidP="0028594B">
      <w:pPr>
        <w:pStyle w:val="ListParagraph"/>
        <w:numPr>
          <w:ilvl w:val="0"/>
          <w:numId w:val="13"/>
        </w:numPr>
      </w:pPr>
      <w:r>
        <w:t>When on Page (grey)</w:t>
      </w:r>
    </w:p>
    <w:p w:rsidR="0028594B" w:rsidRDefault="0028594B" w:rsidP="0028594B"/>
    <w:p w:rsidR="0028594B" w:rsidRDefault="0028594B" w:rsidP="0028594B"/>
    <w:p w:rsidR="0028594B" w:rsidRDefault="0028594B" w:rsidP="0028594B"/>
    <w:p w:rsidR="0028594B" w:rsidRDefault="0028594B" w:rsidP="0028594B"/>
    <w:p w:rsidR="0028594B" w:rsidRDefault="0028594B" w:rsidP="0028594B"/>
    <w:p w:rsidR="0028594B" w:rsidRDefault="0028594B" w:rsidP="0028594B">
      <w:pPr>
        <w:pStyle w:val="Heading2"/>
        <w:numPr>
          <w:ilvl w:val="1"/>
          <w:numId w:val="12"/>
        </w:numPr>
      </w:pPr>
      <w:bookmarkStart w:id="9" w:name="_Toc402444611"/>
      <w:r>
        <w:rPr>
          <w:noProof/>
          <w:lang w:eastAsia="en-GB"/>
        </w:rPr>
        <w:lastRenderedPageBreak/>
        <w:drawing>
          <wp:anchor distT="0" distB="0" distL="114300" distR="114300" simplePos="0" relativeHeight="251658240" behindDoc="0" locked="0" layoutInCell="1" allowOverlap="1" wp14:anchorId="45D344E7" wp14:editId="550730A0">
            <wp:simplePos x="0" y="0"/>
            <wp:positionH relativeFrom="margin">
              <wp:align>right</wp:align>
            </wp:positionH>
            <wp:positionV relativeFrom="paragraph">
              <wp:posOffset>196215</wp:posOffset>
            </wp:positionV>
            <wp:extent cx="2352675" cy="4667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52675" cy="466725"/>
                    </a:xfrm>
                    <a:prstGeom prst="rect">
                      <a:avLst/>
                    </a:prstGeom>
                  </pic:spPr>
                </pic:pic>
              </a:graphicData>
            </a:graphic>
          </wp:anchor>
        </w:drawing>
      </w:r>
      <w:r>
        <w:t>Footer Links</w:t>
      </w:r>
      <w:bookmarkEnd w:id="9"/>
    </w:p>
    <w:p w:rsidR="0028594B" w:rsidRDefault="0028594B" w:rsidP="0028594B">
      <w:pPr>
        <w:pStyle w:val="ListParagraph"/>
        <w:numPr>
          <w:ilvl w:val="0"/>
          <w:numId w:val="14"/>
        </w:numPr>
      </w:pPr>
      <w:r>
        <w:t>About links to the About page</w:t>
      </w:r>
    </w:p>
    <w:p w:rsidR="0028594B" w:rsidRDefault="0028594B" w:rsidP="0028594B">
      <w:pPr>
        <w:pStyle w:val="ListParagraph"/>
        <w:numPr>
          <w:ilvl w:val="0"/>
          <w:numId w:val="14"/>
        </w:numPr>
      </w:pPr>
      <w:r>
        <w:t xml:space="preserve">GitHub links to the GitHub Repository </w:t>
      </w:r>
    </w:p>
    <w:p w:rsidR="0028594B" w:rsidRPr="0028594B" w:rsidRDefault="0028594B" w:rsidP="0028594B">
      <w:pPr>
        <w:pStyle w:val="ListParagraph"/>
        <w:numPr>
          <w:ilvl w:val="0"/>
          <w:numId w:val="14"/>
        </w:numPr>
      </w:pPr>
      <w:r>
        <w:t>Support will link direct to an email address</w:t>
      </w:r>
    </w:p>
    <w:p w:rsidR="0084088C" w:rsidRDefault="00FD458E" w:rsidP="0028594B">
      <w:pPr>
        <w:pStyle w:val="Heading2"/>
        <w:numPr>
          <w:ilvl w:val="1"/>
          <w:numId w:val="12"/>
        </w:numPr>
        <w:rPr>
          <w:rFonts w:eastAsia="Arial"/>
        </w:rPr>
      </w:pPr>
      <w:bookmarkStart w:id="10" w:name="_Toc402444612"/>
      <w:r>
        <w:rPr>
          <w:noProof/>
          <w:lang w:eastAsia="en-GB"/>
        </w:rPr>
        <w:drawing>
          <wp:anchor distT="0" distB="0" distL="114300" distR="114300" simplePos="0" relativeHeight="251659264" behindDoc="0" locked="0" layoutInCell="1" allowOverlap="1" wp14:anchorId="71F58D7D" wp14:editId="7441EA45">
            <wp:simplePos x="0" y="0"/>
            <wp:positionH relativeFrom="column">
              <wp:posOffset>3524250</wp:posOffset>
            </wp:positionH>
            <wp:positionV relativeFrom="paragraph">
              <wp:posOffset>192405</wp:posOffset>
            </wp:positionV>
            <wp:extent cx="2076450" cy="533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6450" cy="533400"/>
                    </a:xfrm>
                    <a:prstGeom prst="rect">
                      <a:avLst/>
                    </a:prstGeom>
                  </pic:spPr>
                </pic:pic>
              </a:graphicData>
            </a:graphic>
          </wp:anchor>
        </w:drawing>
      </w:r>
      <w:r w:rsidR="0028594B">
        <w:rPr>
          <w:rFonts w:eastAsia="Arial"/>
        </w:rPr>
        <w:t>Navigation Links</w:t>
      </w:r>
      <w:bookmarkEnd w:id="10"/>
      <w:r w:rsidR="0028594B">
        <w:rPr>
          <w:rFonts w:eastAsia="Arial"/>
        </w:rPr>
        <w:t xml:space="preserve"> </w:t>
      </w:r>
    </w:p>
    <w:p w:rsidR="0028594B" w:rsidRDefault="0028594B" w:rsidP="0028594B">
      <w:pPr>
        <w:pStyle w:val="ListParagraph"/>
        <w:numPr>
          <w:ilvl w:val="0"/>
          <w:numId w:val="15"/>
        </w:numPr>
      </w:pPr>
      <w:r>
        <w:t xml:space="preserve">You </w:t>
      </w:r>
    </w:p>
    <w:p w:rsidR="0028594B" w:rsidRDefault="0028594B" w:rsidP="0028594B">
      <w:pPr>
        <w:pStyle w:val="ListParagraph"/>
        <w:numPr>
          <w:ilvl w:val="0"/>
          <w:numId w:val="15"/>
        </w:numPr>
      </w:pPr>
      <w:r>
        <w:t>View</w:t>
      </w:r>
    </w:p>
    <w:p w:rsidR="0028594B" w:rsidRPr="0028594B" w:rsidRDefault="0028594B" w:rsidP="0028594B">
      <w:pPr>
        <w:pStyle w:val="ListParagraph"/>
        <w:numPr>
          <w:ilvl w:val="0"/>
          <w:numId w:val="15"/>
        </w:numPr>
      </w:pPr>
      <w:r>
        <w:t xml:space="preserve">New </w:t>
      </w:r>
    </w:p>
    <w:p w:rsidR="00FD458E" w:rsidRDefault="00FD458E" w:rsidP="00FD458E">
      <w:pPr>
        <w:pStyle w:val="Heading1"/>
        <w:rPr>
          <w:rFonts w:eastAsia="Arial"/>
        </w:rPr>
      </w:pPr>
      <w:bookmarkStart w:id="11" w:name="_Toc402444613"/>
      <w:r>
        <w:rPr>
          <w:rFonts w:eastAsia="Arial"/>
        </w:rPr>
        <w:t>Web User Interface Designs</w:t>
      </w:r>
      <w:bookmarkEnd w:id="11"/>
    </w:p>
    <w:p w:rsidR="00093671" w:rsidRPr="00BD5225" w:rsidRDefault="00093671" w:rsidP="00093671">
      <w:pPr>
        <w:pStyle w:val="Heading3"/>
        <w:numPr>
          <w:ilvl w:val="2"/>
          <w:numId w:val="12"/>
        </w:numPr>
        <w:rPr>
          <w:rFonts w:cs="Arial"/>
        </w:rPr>
      </w:pPr>
      <w:bookmarkStart w:id="12" w:name="_Toc402221107"/>
      <w:bookmarkStart w:id="13" w:name="_Toc402443953"/>
      <w:bookmarkStart w:id="14" w:name="_Toc402444614"/>
      <w:r w:rsidRPr="00BD5225">
        <w:rPr>
          <w:rFonts w:cs="Arial"/>
        </w:rPr>
        <w:t>Index Login Page</w:t>
      </w:r>
      <w:bookmarkEnd w:id="12"/>
      <w:bookmarkEnd w:id="13"/>
      <w:bookmarkEnd w:id="14"/>
    </w:p>
    <w:p w:rsidR="00093671" w:rsidRPr="00BD5225" w:rsidRDefault="00093671" w:rsidP="00093671">
      <w:pPr>
        <w:rPr>
          <w:rFonts w:cs="Arial"/>
        </w:rPr>
      </w:pPr>
      <w:r>
        <w:rPr>
          <w:noProof/>
          <w:lang w:eastAsia="en-GB"/>
        </w:rPr>
        <w:drawing>
          <wp:inline distT="0" distB="0" distL="0" distR="0" wp14:anchorId="5272F06E" wp14:editId="1E7E91DE">
            <wp:extent cx="5731510" cy="43053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05300"/>
                    </a:xfrm>
                    <a:prstGeom prst="rect">
                      <a:avLst/>
                    </a:prstGeom>
                  </pic:spPr>
                </pic:pic>
              </a:graphicData>
            </a:graphic>
          </wp:inline>
        </w:drawing>
      </w:r>
    </w:p>
    <w:p w:rsidR="00093671" w:rsidRPr="00BD5225" w:rsidRDefault="00093671" w:rsidP="00093671">
      <w:pPr>
        <w:spacing w:after="513" w:line="253" w:lineRule="auto"/>
        <w:ind w:left="-5" w:hanging="10"/>
        <w:rPr>
          <w:rFonts w:eastAsia="Arial" w:cs="Arial"/>
        </w:rPr>
      </w:pPr>
      <w:r>
        <w:rPr>
          <w:rFonts w:eastAsia="Arial" w:cs="Arial"/>
        </w:rPr>
        <w:t>This Is the Main Login page where the user has entered their email address and password they would now click Login to proceed to the main website.</w:t>
      </w:r>
    </w:p>
    <w:p w:rsidR="00093671" w:rsidRPr="00BD5225" w:rsidRDefault="00093671" w:rsidP="00093671">
      <w:pPr>
        <w:spacing w:after="513" w:line="253" w:lineRule="auto"/>
        <w:ind w:left="-5" w:hanging="10"/>
        <w:rPr>
          <w:rFonts w:eastAsia="Arial" w:cs="Arial"/>
        </w:rPr>
      </w:pPr>
    </w:p>
    <w:p w:rsidR="00093671" w:rsidRPr="00BD5225" w:rsidRDefault="00093671" w:rsidP="00093671">
      <w:pPr>
        <w:spacing w:after="513" w:line="253" w:lineRule="auto"/>
        <w:ind w:left="-5" w:hanging="10"/>
        <w:rPr>
          <w:rFonts w:eastAsia="Arial" w:cs="Arial"/>
        </w:rPr>
      </w:pPr>
    </w:p>
    <w:p w:rsidR="00093671" w:rsidRPr="00BD5225" w:rsidRDefault="00093671" w:rsidP="00093671">
      <w:pPr>
        <w:spacing w:after="513" w:line="253" w:lineRule="auto"/>
        <w:ind w:left="-5" w:hanging="10"/>
        <w:rPr>
          <w:rFonts w:eastAsia="Arial" w:cs="Arial"/>
        </w:rPr>
      </w:pPr>
    </w:p>
    <w:p w:rsidR="00093671" w:rsidRPr="00BD5225" w:rsidRDefault="00093671" w:rsidP="00093671">
      <w:pPr>
        <w:pStyle w:val="Heading3"/>
        <w:numPr>
          <w:ilvl w:val="2"/>
          <w:numId w:val="12"/>
        </w:numPr>
        <w:rPr>
          <w:rFonts w:eastAsia="Arial" w:cs="Arial"/>
        </w:rPr>
      </w:pPr>
      <w:bookmarkStart w:id="15" w:name="_Toc402221108"/>
      <w:bookmarkStart w:id="16" w:name="_Toc402443954"/>
      <w:bookmarkStart w:id="17" w:name="_Toc402444615"/>
      <w:r w:rsidRPr="00BD5225">
        <w:rPr>
          <w:rFonts w:eastAsia="Arial" w:cs="Arial"/>
        </w:rPr>
        <w:t>Registration Page</w:t>
      </w:r>
      <w:bookmarkEnd w:id="15"/>
      <w:bookmarkEnd w:id="16"/>
      <w:bookmarkEnd w:id="17"/>
    </w:p>
    <w:p w:rsidR="00093671" w:rsidRPr="00BD5225" w:rsidRDefault="00093671" w:rsidP="00093671">
      <w:pPr>
        <w:spacing w:after="513" w:line="253" w:lineRule="auto"/>
        <w:ind w:left="-5" w:hanging="10"/>
        <w:rPr>
          <w:rFonts w:eastAsia="Arial" w:cs="Arial"/>
        </w:rPr>
      </w:pPr>
      <w:r>
        <w:rPr>
          <w:noProof/>
          <w:lang w:eastAsia="en-GB"/>
        </w:rPr>
        <w:drawing>
          <wp:inline distT="0" distB="0" distL="0" distR="0" wp14:anchorId="78AEA652" wp14:editId="5F2F8C3A">
            <wp:extent cx="5731510" cy="4286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86885"/>
                    </a:xfrm>
                    <a:prstGeom prst="rect">
                      <a:avLst/>
                    </a:prstGeom>
                  </pic:spPr>
                </pic:pic>
              </a:graphicData>
            </a:graphic>
          </wp:inline>
        </w:drawing>
      </w:r>
    </w:p>
    <w:p w:rsidR="00093671" w:rsidRPr="00BD5225" w:rsidRDefault="00093671" w:rsidP="00093671">
      <w:pPr>
        <w:spacing w:after="513" w:line="253" w:lineRule="auto"/>
        <w:ind w:left="-5" w:hanging="10"/>
        <w:rPr>
          <w:rFonts w:eastAsia="Arial" w:cs="Arial"/>
        </w:rPr>
      </w:pPr>
      <w:r>
        <w:rPr>
          <w:rFonts w:eastAsia="Arial" w:cs="Arial"/>
        </w:rPr>
        <w:t>If the User does not have an account they will click the Register tab and then need to enter their Name, email and password and click Sign Up to register an account. After this their data will be sent to a database which then can be used to allow the user to Login.</w:t>
      </w:r>
    </w:p>
    <w:p w:rsidR="00093671" w:rsidRPr="00BD5225" w:rsidRDefault="00093671" w:rsidP="00093671">
      <w:pPr>
        <w:pStyle w:val="Heading3"/>
        <w:numPr>
          <w:ilvl w:val="2"/>
          <w:numId w:val="12"/>
        </w:numPr>
        <w:rPr>
          <w:rFonts w:eastAsia="Arial" w:cs="Arial"/>
        </w:rPr>
      </w:pPr>
      <w:bookmarkStart w:id="18" w:name="_Toc402221109"/>
      <w:bookmarkStart w:id="19" w:name="_Toc402443955"/>
      <w:bookmarkStart w:id="20" w:name="_Toc402444616"/>
      <w:r>
        <w:rPr>
          <w:rFonts w:eastAsia="Arial" w:cs="Arial"/>
        </w:rPr>
        <w:lastRenderedPageBreak/>
        <w:t>Y</w:t>
      </w:r>
      <w:r w:rsidRPr="00BD5225">
        <w:rPr>
          <w:rFonts w:eastAsia="Arial" w:cs="Arial"/>
        </w:rPr>
        <w:t>ou Page – Account</w:t>
      </w:r>
      <w:bookmarkEnd w:id="18"/>
      <w:bookmarkEnd w:id="19"/>
      <w:bookmarkEnd w:id="20"/>
      <w:r w:rsidRPr="00BD5225">
        <w:rPr>
          <w:rFonts w:eastAsia="Arial" w:cs="Arial"/>
        </w:rPr>
        <w:t xml:space="preserve"> </w:t>
      </w:r>
    </w:p>
    <w:p w:rsidR="00093671" w:rsidRPr="00BD5225" w:rsidRDefault="00093671" w:rsidP="00093671">
      <w:pPr>
        <w:spacing w:after="513" w:line="253" w:lineRule="auto"/>
        <w:ind w:left="-5" w:hanging="10"/>
        <w:rPr>
          <w:rFonts w:eastAsia="Arial" w:cs="Arial"/>
        </w:rPr>
      </w:pPr>
      <w:r>
        <w:rPr>
          <w:noProof/>
          <w:lang w:eastAsia="en-GB"/>
        </w:rPr>
        <w:drawing>
          <wp:inline distT="0" distB="0" distL="0" distR="0" wp14:anchorId="3E237166" wp14:editId="70C23835">
            <wp:extent cx="5731510" cy="4295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95140"/>
                    </a:xfrm>
                    <a:prstGeom prst="rect">
                      <a:avLst/>
                    </a:prstGeom>
                  </pic:spPr>
                </pic:pic>
              </a:graphicData>
            </a:graphic>
          </wp:inline>
        </w:drawing>
      </w:r>
    </w:p>
    <w:p w:rsidR="00093671" w:rsidRPr="00AD0150" w:rsidRDefault="00093671" w:rsidP="00093671">
      <w:pPr>
        <w:autoSpaceDE w:val="0"/>
        <w:autoSpaceDN w:val="0"/>
        <w:adjustRightInd w:val="0"/>
        <w:spacing w:after="0" w:line="240" w:lineRule="auto"/>
        <w:rPr>
          <w:rFonts w:cs="Arial"/>
        </w:rPr>
      </w:pPr>
      <w:r w:rsidRPr="00AD0150">
        <w:rPr>
          <w:rFonts w:cs="Arial"/>
        </w:rPr>
        <w:t xml:space="preserve">The user is brought to the </w:t>
      </w:r>
      <w:proofErr w:type="gramStart"/>
      <w:r w:rsidRPr="00AD0150">
        <w:rPr>
          <w:rFonts w:cs="Arial"/>
        </w:rPr>
        <w:t>You</w:t>
      </w:r>
      <w:proofErr w:type="gramEnd"/>
      <w:r w:rsidRPr="00AD0150">
        <w:rPr>
          <w:rFonts w:cs="Arial"/>
        </w:rPr>
        <w:t xml:space="preserve"> page by default. The user can edit their name, email and password here</w:t>
      </w:r>
      <w:r>
        <w:rPr>
          <w:rFonts w:cs="Arial"/>
        </w:rPr>
        <w:t>.</w:t>
      </w:r>
    </w:p>
    <w:p w:rsidR="00093671" w:rsidRPr="00AD0150" w:rsidRDefault="00093671" w:rsidP="00093671">
      <w:pPr>
        <w:spacing w:after="513" w:line="253" w:lineRule="auto"/>
        <w:ind w:left="-5" w:hanging="10"/>
        <w:rPr>
          <w:rFonts w:eastAsia="Arial" w:cs="Arial"/>
        </w:rPr>
      </w:pPr>
      <w:r w:rsidRPr="00AD0150">
        <w:rPr>
          <w:rFonts w:cs="Arial"/>
        </w:rPr>
        <w:t>They can save their details here once edits have been made</w:t>
      </w:r>
      <w:r>
        <w:rPr>
          <w:rFonts w:cs="Arial"/>
        </w:rPr>
        <w:t>.</w:t>
      </w:r>
    </w:p>
    <w:p w:rsidR="00093671" w:rsidRPr="00BD5225" w:rsidRDefault="00093671" w:rsidP="00093671">
      <w:pPr>
        <w:pStyle w:val="Heading3"/>
        <w:numPr>
          <w:ilvl w:val="2"/>
          <w:numId w:val="12"/>
        </w:numPr>
        <w:rPr>
          <w:rFonts w:eastAsia="Arial" w:cs="Arial"/>
        </w:rPr>
      </w:pPr>
      <w:bookmarkStart w:id="21" w:name="_Toc402221110"/>
      <w:bookmarkStart w:id="22" w:name="_Toc402443956"/>
      <w:bookmarkStart w:id="23" w:name="_Toc402444617"/>
      <w:r w:rsidRPr="00BD5225">
        <w:rPr>
          <w:rFonts w:eastAsia="Arial" w:cs="Arial"/>
        </w:rPr>
        <w:lastRenderedPageBreak/>
        <w:t>View Page - Database</w:t>
      </w:r>
      <w:bookmarkEnd w:id="21"/>
      <w:bookmarkEnd w:id="22"/>
      <w:bookmarkEnd w:id="23"/>
    </w:p>
    <w:p w:rsidR="00093671" w:rsidRDefault="00093671" w:rsidP="00093671">
      <w:pPr>
        <w:spacing w:line="252" w:lineRule="auto"/>
        <w:ind w:left="-6" w:hanging="11"/>
        <w:rPr>
          <w:rFonts w:eastAsia="Arial" w:cs="Arial"/>
        </w:rPr>
      </w:pPr>
      <w:r>
        <w:rPr>
          <w:noProof/>
          <w:lang w:eastAsia="en-GB"/>
        </w:rPr>
        <w:drawing>
          <wp:inline distT="0" distB="0" distL="0" distR="0" wp14:anchorId="65F34782" wp14:editId="410B229D">
            <wp:extent cx="5731510" cy="4293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93870"/>
                    </a:xfrm>
                    <a:prstGeom prst="rect">
                      <a:avLst/>
                    </a:prstGeom>
                  </pic:spPr>
                </pic:pic>
              </a:graphicData>
            </a:graphic>
          </wp:inline>
        </w:drawing>
      </w:r>
    </w:p>
    <w:p w:rsidR="00093671" w:rsidRPr="00AD0150" w:rsidRDefault="00093671" w:rsidP="00093671">
      <w:pPr>
        <w:spacing w:line="252" w:lineRule="auto"/>
        <w:ind w:left="-6" w:hanging="11"/>
        <w:rPr>
          <w:rFonts w:eastAsia="Arial" w:cs="Arial"/>
        </w:rPr>
      </w:pPr>
      <w:r w:rsidRPr="00AD0150">
        <w:rPr>
          <w:rFonts w:cs="Arial"/>
        </w:rPr>
        <w:t>The View page allows the user to view the database records</w:t>
      </w:r>
      <w:r>
        <w:rPr>
          <w:rFonts w:cs="Arial"/>
        </w:rPr>
        <w:t>.</w:t>
      </w:r>
    </w:p>
    <w:p w:rsidR="00093671" w:rsidRPr="00BD5225" w:rsidRDefault="00093671" w:rsidP="00093671">
      <w:pPr>
        <w:pStyle w:val="Heading3"/>
        <w:numPr>
          <w:ilvl w:val="2"/>
          <w:numId w:val="12"/>
        </w:numPr>
        <w:rPr>
          <w:rFonts w:eastAsia="Arial" w:cs="Arial"/>
        </w:rPr>
      </w:pPr>
      <w:bookmarkStart w:id="24" w:name="_Toc402221111"/>
      <w:bookmarkStart w:id="25" w:name="_Toc402443957"/>
      <w:bookmarkStart w:id="26" w:name="_Toc402444618"/>
      <w:r w:rsidRPr="00BD5225">
        <w:rPr>
          <w:rFonts w:eastAsia="Arial" w:cs="Arial"/>
        </w:rPr>
        <w:lastRenderedPageBreak/>
        <w:t>New Page – Database Entry</w:t>
      </w:r>
      <w:bookmarkEnd w:id="24"/>
      <w:bookmarkEnd w:id="25"/>
      <w:bookmarkEnd w:id="26"/>
      <w:r w:rsidRPr="00BD5225">
        <w:rPr>
          <w:rFonts w:eastAsia="Arial" w:cs="Arial"/>
        </w:rPr>
        <w:t xml:space="preserve"> </w:t>
      </w:r>
    </w:p>
    <w:p w:rsidR="00093671" w:rsidRPr="00BD5225" w:rsidRDefault="00093671" w:rsidP="00093671">
      <w:pPr>
        <w:rPr>
          <w:rFonts w:cs="Arial"/>
        </w:rPr>
      </w:pPr>
      <w:r>
        <w:rPr>
          <w:noProof/>
          <w:lang w:eastAsia="en-GB"/>
        </w:rPr>
        <w:drawing>
          <wp:inline distT="0" distB="0" distL="0" distR="0" wp14:anchorId="633BB973" wp14:editId="05465782">
            <wp:extent cx="5731510" cy="43103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10380"/>
                    </a:xfrm>
                    <a:prstGeom prst="rect">
                      <a:avLst/>
                    </a:prstGeom>
                  </pic:spPr>
                </pic:pic>
              </a:graphicData>
            </a:graphic>
          </wp:inline>
        </w:drawing>
      </w:r>
    </w:p>
    <w:p w:rsidR="00093671" w:rsidRPr="00AD0150" w:rsidRDefault="00093671" w:rsidP="00093671">
      <w:pPr>
        <w:spacing w:after="513" w:line="253" w:lineRule="auto"/>
        <w:ind w:left="-5" w:hanging="10"/>
        <w:rPr>
          <w:rFonts w:eastAsia="Arial" w:cs="Arial"/>
        </w:rPr>
      </w:pPr>
      <w:r w:rsidRPr="00AD0150">
        <w:rPr>
          <w:rFonts w:cs="Arial"/>
        </w:rPr>
        <w:t>The New page allows the user to create a new record</w:t>
      </w:r>
      <w:r>
        <w:rPr>
          <w:rFonts w:cs="Arial"/>
        </w:rPr>
        <w:t>. This includes an image, the plant name, which reserve it was found on, its common name, its location and any extra notes.</w:t>
      </w:r>
    </w:p>
    <w:p w:rsidR="00093671" w:rsidRPr="00BD5225" w:rsidRDefault="00093671" w:rsidP="00093671">
      <w:pPr>
        <w:pStyle w:val="Heading3"/>
        <w:numPr>
          <w:ilvl w:val="2"/>
          <w:numId w:val="12"/>
        </w:numPr>
        <w:rPr>
          <w:rFonts w:eastAsia="Arial" w:cs="Arial"/>
        </w:rPr>
      </w:pPr>
      <w:bookmarkStart w:id="27" w:name="_Toc402221112"/>
      <w:bookmarkStart w:id="28" w:name="_Toc402443958"/>
      <w:bookmarkStart w:id="29" w:name="_Toc402444619"/>
      <w:r w:rsidRPr="00BD5225">
        <w:rPr>
          <w:rFonts w:eastAsia="Arial" w:cs="Arial"/>
        </w:rPr>
        <w:lastRenderedPageBreak/>
        <w:t>Logout – You Page</w:t>
      </w:r>
      <w:bookmarkEnd w:id="27"/>
      <w:bookmarkEnd w:id="28"/>
      <w:bookmarkEnd w:id="29"/>
      <w:r w:rsidRPr="00BD5225">
        <w:rPr>
          <w:rFonts w:eastAsia="Arial" w:cs="Arial"/>
        </w:rPr>
        <w:t xml:space="preserve"> </w:t>
      </w:r>
    </w:p>
    <w:p w:rsidR="00093671" w:rsidRDefault="00093671" w:rsidP="00093671">
      <w:pPr>
        <w:rPr>
          <w:rFonts w:cs="Arial"/>
        </w:rPr>
      </w:pPr>
      <w:r>
        <w:rPr>
          <w:noProof/>
          <w:lang w:eastAsia="en-GB"/>
        </w:rPr>
        <w:drawing>
          <wp:inline distT="0" distB="0" distL="0" distR="0" wp14:anchorId="7697CAD3" wp14:editId="384CEE20">
            <wp:extent cx="5731510" cy="42951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95140"/>
                    </a:xfrm>
                    <a:prstGeom prst="rect">
                      <a:avLst/>
                    </a:prstGeom>
                  </pic:spPr>
                </pic:pic>
              </a:graphicData>
            </a:graphic>
          </wp:inline>
        </w:drawing>
      </w:r>
    </w:p>
    <w:p w:rsidR="00093671" w:rsidRPr="00AD0150" w:rsidRDefault="00093671" w:rsidP="00093671">
      <w:pPr>
        <w:rPr>
          <w:rFonts w:cs="Arial"/>
        </w:rPr>
      </w:pPr>
      <w:r w:rsidRPr="00AD0150">
        <w:rPr>
          <w:rFonts w:cs="Arial"/>
        </w:rPr>
        <w:t xml:space="preserve">Back to the </w:t>
      </w:r>
      <w:proofErr w:type="gramStart"/>
      <w:r w:rsidRPr="00AD0150">
        <w:rPr>
          <w:rFonts w:cs="Arial"/>
        </w:rPr>
        <w:t>You</w:t>
      </w:r>
      <w:proofErr w:type="gramEnd"/>
      <w:r w:rsidRPr="00AD0150">
        <w:rPr>
          <w:rFonts w:cs="Arial"/>
        </w:rPr>
        <w:t xml:space="preserve"> page now and the user can click Logout to logout when they are ready.</w:t>
      </w:r>
    </w:p>
    <w:p w:rsidR="00093671" w:rsidRPr="00BD5225" w:rsidRDefault="00093671" w:rsidP="00093671">
      <w:pPr>
        <w:pStyle w:val="Heading3"/>
        <w:numPr>
          <w:ilvl w:val="2"/>
          <w:numId w:val="12"/>
        </w:numPr>
        <w:rPr>
          <w:rFonts w:eastAsia="Arial" w:cs="Arial"/>
        </w:rPr>
      </w:pPr>
      <w:bookmarkStart w:id="30" w:name="_Toc402221113"/>
      <w:bookmarkStart w:id="31" w:name="_Toc402443959"/>
      <w:bookmarkStart w:id="32" w:name="_Toc402444620"/>
      <w:r w:rsidRPr="00BD5225">
        <w:rPr>
          <w:rFonts w:eastAsia="Arial" w:cs="Arial"/>
        </w:rPr>
        <w:lastRenderedPageBreak/>
        <w:t>About Page</w:t>
      </w:r>
      <w:bookmarkEnd w:id="30"/>
      <w:bookmarkEnd w:id="31"/>
      <w:bookmarkEnd w:id="32"/>
    </w:p>
    <w:p w:rsidR="00093671" w:rsidRPr="00BD5225" w:rsidRDefault="00093671" w:rsidP="00093671">
      <w:pPr>
        <w:rPr>
          <w:rFonts w:cs="Arial"/>
        </w:rPr>
      </w:pPr>
      <w:r>
        <w:rPr>
          <w:noProof/>
          <w:lang w:eastAsia="en-GB"/>
        </w:rPr>
        <w:drawing>
          <wp:inline distT="0" distB="0" distL="0" distR="0" wp14:anchorId="7A5803A2" wp14:editId="1D905F08">
            <wp:extent cx="5731510" cy="42799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79900"/>
                    </a:xfrm>
                    <a:prstGeom prst="rect">
                      <a:avLst/>
                    </a:prstGeom>
                  </pic:spPr>
                </pic:pic>
              </a:graphicData>
            </a:graphic>
          </wp:inline>
        </w:drawing>
      </w:r>
    </w:p>
    <w:p w:rsidR="00093671" w:rsidRDefault="00093671" w:rsidP="00093671">
      <w:pPr>
        <w:autoSpaceDE w:val="0"/>
        <w:autoSpaceDN w:val="0"/>
        <w:adjustRightInd w:val="0"/>
        <w:spacing w:after="0" w:line="240" w:lineRule="auto"/>
        <w:rPr>
          <w:rFonts w:cs="Arial"/>
        </w:rPr>
      </w:pPr>
      <w:r w:rsidRPr="00AD0150">
        <w:rPr>
          <w:rFonts w:cs="Arial"/>
        </w:rPr>
        <w:t>The footer has links on it too. They are present both when logged in and logged out. This is shown as if the user is logged out and wanting to read about the Plant Database application.</w:t>
      </w:r>
      <w:r>
        <w:rPr>
          <w:rFonts w:cs="Arial"/>
        </w:rPr>
        <w:t xml:space="preserve"> There is also a download link to download the App.</w:t>
      </w:r>
    </w:p>
    <w:p w:rsidR="00093671" w:rsidRDefault="00093671" w:rsidP="00093671">
      <w:pPr>
        <w:autoSpaceDE w:val="0"/>
        <w:autoSpaceDN w:val="0"/>
        <w:adjustRightInd w:val="0"/>
        <w:spacing w:after="0" w:line="240" w:lineRule="auto"/>
        <w:rPr>
          <w:rFonts w:cs="Arial"/>
        </w:rPr>
      </w:pPr>
    </w:p>
    <w:p w:rsidR="000114E0" w:rsidRDefault="000114E0" w:rsidP="0084088C">
      <w:pPr>
        <w:spacing w:after="513" w:line="253" w:lineRule="auto"/>
        <w:ind w:left="-5" w:hanging="10"/>
        <w:rPr>
          <w:rFonts w:eastAsia="Arial" w:cs="Arial"/>
        </w:rPr>
      </w:pPr>
    </w:p>
    <w:p w:rsidR="002E07E4" w:rsidRDefault="002E07E4" w:rsidP="0084088C">
      <w:pPr>
        <w:spacing w:after="513" w:line="253" w:lineRule="auto"/>
        <w:ind w:left="-5" w:hanging="10"/>
        <w:rPr>
          <w:rFonts w:eastAsia="Arial" w:cs="Arial"/>
        </w:rPr>
      </w:pPr>
    </w:p>
    <w:p w:rsidR="002E07E4" w:rsidRDefault="002E07E4" w:rsidP="0084088C">
      <w:pPr>
        <w:spacing w:after="513" w:line="253" w:lineRule="auto"/>
        <w:ind w:left="-5" w:hanging="10"/>
        <w:rPr>
          <w:rFonts w:eastAsia="Arial" w:cs="Arial"/>
        </w:rPr>
      </w:pPr>
    </w:p>
    <w:p w:rsidR="002E07E4" w:rsidRDefault="002E07E4" w:rsidP="0084088C">
      <w:pPr>
        <w:spacing w:after="513" w:line="253" w:lineRule="auto"/>
        <w:ind w:left="-5" w:hanging="10"/>
        <w:rPr>
          <w:rFonts w:eastAsia="Arial" w:cs="Arial"/>
        </w:rPr>
      </w:pPr>
    </w:p>
    <w:p w:rsidR="002E07E4" w:rsidRDefault="002E07E4" w:rsidP="0084088C">
      <w:pPr>
        <w:spacing w:after="513" w:line="253" w:lineRule="auto"/>
        <w:ind w:left="-5" w:hanging="10"/>
        <w:rPr>
          <w:rFonts w:eastAsia="Arial" w:cs="Arial"/>
        </w:rPr>
      </w:pPr>
    </w:p>
    <w:p w:rsidR="000114E0" w:rsidRDefault="006E4EF2" w:rsidP="006E4EF2">
      <w:pPr>
        <w:pStyle w:val="Heading1"/>
        <w:rPr>
          <w:rFonts w:eastAsia="Arial"/>
        </w:rPr>
      </w:pPr>
      <w:bookmarkStart w:id="33" w:name="_Toc402444621"/>
      <w:r>
        <w:rPr>
          <w:rFonts w:eastAsia="Arial"/>
        </w:rPr>
        <w:lastRenderedPageBreak/>
        <w:t>Database Schema</w:t>
      </w:r>
      <w:bookmarkEnd w:id="33"/>
      <w:r>
        <w:rPr>
          <w:rFonts w:eastAsia="Arial"/>
        </w:rPr>
        <w:t xml:space="preserve"> </w:t>
      </w:r>
    </w:p>
    <w:p w:rsidR="006E4EF2" w:rsidRDefault="006E4EF2" w:rsidP="006E4EF2">
      <w:pPr>
        <w:pStyle w:val="Heading2"/>
        <w:numPr>
          <w:ilvl w:val="1"/>
          <w:numId w:val="12"/>
        </w:numPr>
      </w:pPr>
      <w:bookmarkStart w:id="34" w:name="_Toc402444622"/>
      <w:r>
        <w:t>Schema Diagram</w:t>
      </w:r>
      <w:bookmarkEnd w:id="34"/>
    </w:p>
    <w:p w:rsidR="006E4EF2" w:rsidRDefault="006E4EF2" w:rsidP="006E4EF2">
      <w:r>
        <w:t>Below is a graphical view the DB schema along with any relations. This was created using a MySQL database.</w:t>
      </w:r>
    </w:p>
    <w:p w:rsidR="006E4EF2" w:rsidRPr="006E4EF2" w:rsidRDefault="006E4EF2" w:rsidP="006E4EF2"/>
    <w:p w:rsidR="006E4EF2" w:rsidRDefault="006E4EF2" w:rsidP="006E4EF2">
      <w:r>
        <w:rPr>
          <w:noProof/>
          <w:lang w:eastAsia="en-GB"/>
        </w:rPr>
        <w:drawing>
          <wp:inline distT="0" distB="0" distL="0" distR="0" wp14:anchorId="4F61AF48" wp14:editId="718E3425">
            <wp:extent cx="5731510" cy="3477884"/>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80" t="2358" r="1538" b="1918"/>
                    <a:stretch/>
                  </pic:blipFill>
                  <pic:spPr bwMode="auto">
                    <a:xfrm>
                      <a:off x="0" y="0"/>
                      <a:ext cx="5731510" cy="3477884"/>
                    </a:xfrm>
                    <a:prstGeom prst="rect">
                      <a:avLst/>
                    </a:prstGeom>
                    <a:ln>
                      <a:noFill/>
                    </a:ln>
                    <a:extLst>
                      <a:ext uri="{53640926-AAD7-44D8-BBD7-CCE9431645EC}">
                        <a14:shadowObscured xmlns:a14="http://schemas.microsoft.com/office/drawing/2010/main"/>
                      </a:ext>
                    </a:extLst>
                  </pic:spPr>
                </pic:pic>
              </a:graphicData>
            </a:graphic>
          </wp:inline>
        </w:drawing>
      </w:r>
    </w:p>
    <w:p w:rsidR="006E4EF2" w:rsidRDefault="006E4EF2" w:rsidP="006E4EF2">
      <w:pPr>
        <w:pStyle w:val="Heading2"/>
        <w:numPr>
          <w:ilvl w:val="1"/>
          <w:numId w:val="12"/>
        </w:numPr>
      </w:pPr>
      <w:bookmarkStart w:id="35" w:name="_Toc402444623"/>
      <w:r>
        <w:t>Description</w:t>
      </w:r>
      <w:bookmarkEnd w:id="35"/>
    </w:p>
    <w:p w:rsidR="006E4EF2" w:rsidRDefault="006E4EF2" w:rsidP="006E4EF2">
      <w:pPr>
        <w:pStyle w:val="Heading3"/>
        <w:numPr>
          <w:ilvl w:val="2"/>
          <w:numId w:val="12"/>
        </w:numPr>
      </w:pPr>
      <w:bookmarkStart w:id="36" w:name="_Toc402444624"/>
      <w:r>
        <w:t>Species Tables</w:t>
      </w:r>
      <w:bookmarkEnd w:id="36"/>
    </w:p>
    <w:p w:rsidR="006E4EF2" w:rsidRDefault="006E4EF2" w:rsidP="006E4EF2">
      <w:r>
        <w:t>So this table would contain both the common and Latin names for the species, which we can obtain from the BSBI list. These would be stored as varchars. It also contains the ID as a primary key and a created timestamp.</w:t>
      </w:r>
    </w:p>
    <w:p w:rsidR="006E4EF2" w:rsidRDefault="006E4EF2" w:rsidP="006E4EF2">
      <w:pPr>
        <w:pStyle w:val="Heading3"/>
        <w:numPr>
          <w:ilvl w:val="2"/>
          <w:numId w:val="12"/>
        </w:numPr>
      </w:pPr>
      <w:bookmarkStart w:id="37" w:name="_Toc402444625"/>
      <w:r>
        <w:t>Reserves Table</w:t>
      </w:r>
      <w:bookmarkEnd w:id="37"/>
    </w:p>
    <w:p w:rsidR="006E4EF2" w:rsidRDefault="006E4EF2" w:rsidP="006E4EF2">
      <w:r>
        <w:t>The reserves table would contain the name, location (OS grid ref as per spec) and description of the reserve. The name and location would be stored as varchar and the description would be stored as text. As before it would contain the ID as the primary key and a created timestamp.</w:t>
      </w:r>
    </w:p>
    <w:p w:rsidR="006E4EF2" w:rsidRPr="006E4EF2" w:rsidRDefault="006E4EF2" w:rsidP="006E4EF2"/>
    <w:p w:rsidR="006E4EF2" w:rsidRDefault="006E4EF2" w:rsidP="006E4EF2"/>
    <w:p w:rsidR="006E4EF2" w:rsidRDefault="006E4EF2" w:rsidP="006E4EF2"/>
    <w:p w:rsidR="006E4EF2" w:rsidRDefault="006E4EF2" w:rsidP="006E4EF2"/>
    <w:p w:rsidR="006E4EF2" w:rsidRDefault="00C32485" w:rsidP="006E4EF2">
      <w:pPr>
        <w:pStyle w:val="Heading3"/>
        <w:numPr>
          <w:ilvl w:val="2"/>
          <w:numId w:val="12"/>
        </w:numPr>
      </w:pPr>
      <w:bookmarkStart w:id="38" w:name="_Toc402444626"/>
      <w:r>
        <w:lastRenderedPageBreak/>
        <w:t>Recordings Table</w:t>
      </w:r>
      <w:bookmarkEnd w:id="38"/>
    </w:p>
    <w:p w:rsidR="00C32485" w:rsidRDefault="00C32485" w:rsidP="00C32485">
      <w:r>
        <w:t>The recordings table would contain a reserve ID which would be related to the primary key of the reserves table. It also contains the user’s ID which would be related to the primary key of the users table. As before it also contains its own ID as the primary key and a created timestamp.</w:t>
      </w:r>
    </w:p>
    <w:p w:rsidR="00C32485" w:rsidRDefault="00C32485" w:rsidP="00C32485">
      <w:pPr>
        <w:pStyle w:val="Heading3"/>
        <w:numPr>
          <w:ilvl w:val="2"/>
          <w:numId w:val="12"/>
        </w:numPr>
      </w:pPr>
      <w:bookmarkStart w:id="39" w:name="_Toc402444627"/>
      <w:r>
        <w:t>Species Occurrence Table</w:t>
      </w:r>
      <w:bookmarkEnd w:id="39"/>
    </w:p>
    <w:p w:rsidR="00C32485" w:rsidRDefault="00C32485" w:rsidP="00C32485">
      <w:r>
        <w:t>The species_occurrence table contains both the species ID and the recording ID which are both related to the relevant tables. This would contain each individual occurrence of a species on a per recording basis. This way we would be able to get all the different species recorded on a particular recording and/or on a particular reserve. This table also contains the longitude and latitude of where the species was found, the abundance, a comment, and URLs (?) to both the general and specimen photos. The longitude, latitude and photos will be stored as varchars whereas the comment will be stored as text. In the case of abundance I have used enum as we’re choosing from a specific range of options. As before it also contains ID as its primary key and a created timestamp.</w:t>
      </w:r>
    </w:p>
    <w:p w:rsidR="00C32485" w:rsidRDefault="00C32485" w:rsidP="00C32485">
      <w:pPr>
        <w:pStyle w:val="Heading3"/>
        <w:numPr>
          <w:ilvl w:val="2"/>
          <w:numId w:val="12"/>
        </w:numPr>
      </w:pPr>
      <w:bookmarkStart w:id="40" w:name="_Toc402444628"/>
      <w:r>
        <w:t>Users Table</w:t>
      </w:r>
      <w:bookmarkEnd w:id="40"/>
    </w:p>
    <w:p w:rsidR="003C7C09" w:rsidRDefault="00C32485" w:rsidP="00C32485">
      <w:r>
        <w:t>The users table contains the email, phone number and name of the user along with his/her encrypted password. All of these fields are stored as varchar (including phone number due to the fact that it starts with a 0). As before this table also contains ID as its prima</w:t>
      </w:r>
      <w:r w:rsidR="002E07E4">
        <w:t>ry key and a created timestamp.</w:t>
      </w:r>
    </w:p>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2E07E4" w:rsidRDefault="002E07E4" w:rsidP="00C32485"/>
    <w:p w:rsidR="00C32485" w:rsidRPr="000E05B5" w:rsidRDefault="00C32485" w:rsidP="00C32485">
      <w:pPr>
        <w:pStyle w:val="Heading1"/>
      </w:pPr>
      <w:bookmarkStart w:id="41" w:name="_Toc402444629"/>
      <w:r>
        <w:lastRenderedPageBreak/>
        <w:t>Android User Interface Design</w:t>
      </w:r>
      <w:bookmarkEnd w:id="41"/>
    </w:p>
    <w:p w:rsidR="00C32485" w:rsidRPr="00C32485" w:rsidRDefault="00A94AD9" w:rsidP="00A94AD9">
      <w:pPr>
        <w:pStyle w:val="Heading2"/>
      </w:pPr>
      <w:bookmarkStart w:id="42" w:name="_Toc402444630"/>
      <w:r>
        <w:t>6.2. Main Screen</w:t>
      </w:r>
      <w:bookmarkEnd w:id="42"/>
    </w:p>
    <w:p w:rsidR="004E4FF7" w:rsidRDefault="00A94AD9" w:rsidP="004E4FF7">
      <w:pPr>
        <w:spacing w:before="0" w:after="0"/>
      </w:pPr>
      <w:r>
        <w:t>This is the main title screen it holds the various control buttons for the outline, this allows the users to see all the options available to them. It can also be used for the management of data and a visual representation of currently stored local data. There’s a login button at the top to allow a user to quickly load their application data.</w:t>
      </w:r>
    </w:p>
    <w:p w:rsidR="004E4FF7" w:rsidRDefault="004E4FF7" w:rsidP="004E4FF7">
      <w:pPr>
        <w:spacing w:before="0" w:after="0"/>
      </w:pPr>
      <w:r>
        <w:rPr>
          <w:noProof/>
          <w:lang w:eastAsia="en-GB"/>
        </w:rPr>
        <w:drawing>
          <wp:anchor distT="0" distB="0" distL="114300" distR="114300" simplePos="0" relativeHeight="251660288" behindDoc="0" locked="0" layoutInCell="1" allowOverlap="1" wp14:anchorId="7571E6B8" wp14:editId="2DAD2252">
            <wp:simplePos x="0" y="0"/>
            <wp:positionH relativeFrom="margin">
              <wp:align>left</wp:align>
            </wp:positionH>
            <wp:positionV relativeFrom="paragraph">
              <wp:posOffset>46355</wp:posOffset>
            </wp:positionV>
            <wp:extent cx="2514600" cy="40982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4098290"/>
                    </a:xfrm>
                    <a:prstGeom prst="rect">
                      <a:avLst/>
                    </a:prstGeom>
                  </pic:spPr>
                </pic:pic>
              </a:graphicData>
            </a:graphic>
            <wp14:sizeRelH relativeFrom="margin">
              <wp14:pctWidth>0</wp14:pctWidth>
            </wp14:sizeRelH>
            <wp14:sizeRelV relativeFrom="margin">
              <wp14:pctHeight>0</wp14:pctHeight>
            </wp14:sizeRelV>
          </wp:anchor>
        </w:drawing>
      </w: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spacing w:before="0" w:after="0"/>
      </w:pPr>
    </w:p>
    <w:p w:rsidR="004E4FF7" w:rsidRDefault="004E4FF7" w:rsidP="004E4FF7">
      <w:pPr>
        <w:pStyle w:val="Heading3"/>
      </w:pPr>
      <w:r>
        <w:t xml:space="preserve">    </w:t>
      </w:r>
    </w:p>
    <w:p w:rsidR="004E4FF7" w:rsidRDefault="004E4FF7" w:rsidP="004E4FF7">
      <w:pPr>
        <w:pStyle w:val="Heading3"/>
      </w:pPr>
    </w:p>
    <w:p w:rsidR="004E4FF7" w:rsidRDefault="004E4FF7" w:rsidP="004E4FF7">
      <w:pPr>
        <w:pStyle w:val="Heading3"/>
      </w:pPr>
    </w:p>
    <w:p w:rsidR="004E4FF7" w:rsidRDefault="004E4FF7" w:rsidP="004E4FF7">
      <w:pPr>
        <w:pStyle w:val="Heading3"/>
      </w:pPr>
      <w:r>
        <w:t xml:space="preserve"> </w:t>
      </w: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p>
    <w:p w:rsidR="004E4FF7" w:rsidRDefault="004E4FF7" w:rsidP="004E4FF7">
      <w:pPr>
        <w:pStyle w:val="Heading3"/>
      </w:pPr>
      <w:r>
        <w:t xml:space="preserve">     </w:t>
      </w:r>
      <w:bookmarkStart w:id="43" w:name="_Toc402444631"/>
      <w:r>
        <w:t>6.2.1.</w:t>
      </w:r>
      <w:r>
        <w:tab/>
        <w:t>Section A/B</w:t>
      </w:r>
      <w:bookmarkEnd w:id="43"/>
    </w:p>
    <w:p w:rsidR="00A94AD9" w:rsidRDefault="004E4FF7" w:rsidP="004E4FF7">
      <w:r w:rsidRPr="004E4FF7">
        <w:t>Upload button/create new plant recording. Section b is used to manage previous records</w:t>
      </w:r>
    </w:p>
    <w:p w:rsidR="00A94AD9" w:rsidRDefault="004E4FF7" w:rsidP="00A94AD9">
      <w:pPr>
        <w:pStyle w:val="Heading3"/>
      </w:pPr>
      <w:r>
        <w:t xml:space="preserve">     </w:t>
      </w:r>
      <w:bookmarkStart w:id="44" w:name="_Toc402444632"/>
      <w:r w:rsidR="00A94AD9">
        <w:t>6</w:t>
      </w:r>
      <w:r w:rsidR="003C7C09">
        <w:t xml:space="preserve">.2.2. </w:t>
      </w:r>
      <w:r>
        <w:t xml:space="preserve">    </w:t>
      </w:r>
      <w:r w:rsidR="00A94AD9">
        <w:t>Section C</w:t>
      </w:r>
      <w:bookmarkEnd w:id="44"/>
    </w:p>
    <w:p w:rsidR="004E4FF7" w:rsidRPr="004E4FF7" w:rsidRDefault="004E4FF7" w:rsidP="004E4FF7">
      <w:r>
        <w:t>Used for Plant Creation</w:t>
      </w:r>
    </w:p>
    <w:p w:rsidR="00A94AD9" w:rsidRDefault="004E4FF7" w:rsidP="003C7C09">
      <w:pPr>
        <w:pStyle w:val="Heading3"/>
      </w:pPr>
      <w:r>
        <w:t xml:space="preserve">     </w:t>
      </w:r>
      <w:bookmarkStart w:id="45" w:name="_Toc402444633"/>
      <w:r>
        <w:t xml:space="preserve">6.2.3.     </w:t>
      </w:r>
      <w:r w:rsidR="00A94AD9">
        <w:t>Section D</w:t>
      </w:r>
      <w:bookmarkEnd w:id="45"/>
    </w:p>
    <w:p w:rsidR="004E4FF7" w:rsidRPr="004E4FF7" w:rsidRDefault="004E4FF7" w:rsidP="004E4FF7">
      <w:r>
        <w:t xml:space="preserve">Plant Data </w:t>
      </w:r>
      <w:r w:rsidR="00B5210A">
        <w:t>Management</w:t>
      </w:r>
    </w:p>
    <w:p w:rsidR="00A94AD9" w:rsidRDefault="00A94AD9" w:rsidP="00A94AD9">
      <w:pPr>
        <w:pStyle w:val="Heading3"/>
      </w:pPr>
    </w:p>
    <w:p w:rsidR="00A94AD9" w:rsidRDefault="00A94AD9" w:rsidP="00A94AD9">
      <w:pPr>
        <w:pStyle w:val="Heading3"/>
      </w:pPr>
    </w:p>
    <w:p w:rsidR="00A94AD9" w:rsidRPr="00C32485" w:rsidRDefault="00A94AD9" w:rsidP="00A94AD9">
      <w:pPr>
        <w:spacing w:before="0" w:after="0"/>
      </w:pPr>
    </w:p>
    <w:p w:rsidR="000114E0" w:rsidRDefault="000114E0" w:rsidP="0084088C">
      <w:pPr>
        <w:spacing w:after="513" w:line="253" w:lineRule="auto"/>
        <w:ind w:left="-5" w:hanging="10"/>
        <w:rPr>
          <w:rFonts w:eastAsia="Arial" w:cs="Arial"/>
        </w:rPr>
      </w:pPr>
    </w:p>
    <w:p w:rsidR="000114E0" w:rsidRDefault="004E4FF7" w:rsidP="004E4FF7">
      <w:pPr>
        <w:pStyle w:val="Heading2"/>
        <w:rPr>
          <w:rFonts w:eastAsia="Arial"/>
        </w:rPr>
      </w:pPr>
      <w:bookmarkStart w:id="46" w:name="_Toc402444634"/>
      <w:r>
        <w:rPr>
          <w:rFonts w:eastAsia="Arial"/>
        </w:rPr>
        <w:lastRenderedPageBreak/>
        <w:t>6.3. Login Screen</w:t>
      </w:r>
      <w:bookmarkEnd w:id="46"/>
      <w:r>
        <w:rPr>
          <w:rFonts w:eastAsia="Arial"/>
        </w:rPr>
        <w:t xml:space="preserve"> </w:t>
      </w:r>
    </w:p>
    <w:p w:rsidR="004E4FF7" w:rsidRPr="004E4FF7" w:rsidRDefault="004E4FF7" w:rsidP="004E4FF7">
      <w:r w:rsidRPr="004E4FF7">
        <w:t>Standard login screen allows for the registration or log</w:t>
      </w:r>
      <w:r>
        <w:t>i</w:t>
      </w:r>
      <w:r w:rsidRPr="004E4FF7">
        <w:t>n of accounts.</w:t>
      </w:r>
    </w:p>
    <w:p w:rsidR="000114E0" w:rsidRDefault="004E4FF7" w:rsidP="0084088C">
      <w:pPr>
        <w:spacing w:after="513" w:line="253" w:lineRule="auto"/>
        <w:ind w:left="-5" w:hanging="10"/>
        <w:rPr>
          <w:rFonts w:eastAsia="Arial" w:cs="Arial"/>
        </w:rPr>
      </w:pPr>
      <w:r>
        <w:rPr>
          <w:noProof/>
          <w:lang w:eastAsia="en-GB"/>
        </w:rPr>
        <w:drawing>
          <wp:inline distT="0" distB="0" distL="0" distR="0" wp14:anchorId="76838584" wp14:editId="0AB3E61C">
            <wp:extent cx="3190875" cy="5228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1711" cy="5245801"/>
                    </a:xfrm>
                    <a:prstGeom prst="rect">
                      <a:avLst/>
                    </a:prstGeom>
                  </pic:spPr>
                </pic:pic>
              </a:graphicData>
            </a:graphic>
          </wp:inline>
        </w:drawing>
      </w:r>
    </w:p>
    <w:p w:rsidR="000114E0" w:rsidRDefault="000114E0" w:rsidP="0084088C">
      <w:pPr>
        <w:spacing w:after="513" w:line="253" w:lineRule="auto"/>
        <w:ind w:left="-5" w:hanging="10"/>
        <w:rPr>
          <w:rFonts w:eastAsia="Arial" w:cs="Arial"/>
        </w:rPr>
      </w:pPr>
    </w:p>
    <w:p w:rsidR="00B5210A" w:rsidRDefault="00B5210A" w:rsidP="0084088C">
      <w:pPr>
        <w:spacing w:after="513" w:line="253" w:lineRule="auto"/>
        <w:ind w:left="-5" w:hanging="10"/>
        <w:rPr>
          <w:rFonts w:eastAsia="Arial" w:cs="Arial"/>
        </w:rPr>
      </w:pPr>
    </w:p>
    <w:p w:rsidR="00B5210A" w:rsidRDefault="00B5210A" w:rsidP="0084088C">
      <w:pPr>
        <w:spacing w:after="513" w:line="253" w:lineRule="auto"/>
        <w:ind w:left="-5" w:hanging="10"/>
        <w:rPr>
          <w:rFonts w:eastAsia="Arial" w:cs="Arial"/>
        </w:rPr>
      </w:pPr>
    </w:p>
    <w:p w:rsidR="00B5210A" w:rsidRDefault="00B5210A" w:rsidP="0084088C">
      <w:pPr>
        <w:spacing w:after="513" w:line="253" w:lineRule="auto"/>
        <w:ind w:left="-5" w:hanging="10"/>
        <w:rPr>
          <w:rFonts w:eastAsia="Arial" w:cs="Arial"/>
        </w:rPr>
      </w:pPr>
    </w:p>
    <w:p w:rsidR="00B5210A" w:rsidRDefault="00B5210A" w:rsidP="0084088C">
      <w:pPr>
        <w:spacing w:after="513" w:line="253" w:lineRule="auto"/>
        <w:ind w:left="-5" w:hanging="10"/>
        <w:rPr>
          <w:rFonts w:eastAsia="Arial" w:cs="Arial"/>
        </w:rPr>
      </w:pPr>
    </w:p>
    <w:p w:rsidR="00B5210A" w:rsidRDefault="00B5210A" w:rsidP="00B5210A">
      <w:pPr>
        <w:pStyle w:val="Heading2"/>
        <w:rPr>
          <w:rFonts w:eastAsia="Arial"/>
        </w:rPr>
      </w:pPr>
      <w:bookmarkStart w:id="47" w:name="_Toc402444635"/>
      <w:r>
        <w:rPr>
          <w:rFonts w:eastAsia="Arial"/>
        </w:rPr>
        <w:lastRenderedPageBreak/>
        <w:t>6.4. Recording Screen</w:t>
      </w:r>
      <w:bookmarkEnd w:id="47"/>
    </w:p>
    <w:p w:rsidR="00B5210A" w:rsidRDefault="00B5210A" w:rsidP="00B5210A">
      <w:r>
        <w:t>This allows for the recording and submission of plant data. The image moves left and right in order to switch between close up images and area images, for multiple images you can wipe down on the category.</w:t>
      </w:r>
    </w:p>
    <w:p w:rsidR="00B5210A" w:rsidRDefault="00B5210A" w:rsidP="00B5210A">
      <w:r>
        <w:t>The plant and reserve boxes allow you to search the relevant databases for the best result, the search screens should be a standard list menu with a search box at the top.</w:t>
      </w:r>
    </w:p>
    <w:p w:rsidR="00B5210A" w:rsidRDefault="00B5210A" w:rsidP="00B5210A">
      <w:r>
        <w:t>The name box allows the user to enter a name for the record they are adding.</w:t>
      </w:r>
    </w:p>
    <w:p w:rsidR="00B5210A" w:rsidRDefault="00B5210A" w:rsidP="00B5210A">
      <w:r>
        <w:t>The location box has two options a GPS location pulled from the phones sensors or a manual location entering, this is needed for recordings added offsite and for devices that do not have a GPS sensor.</w:t>
      </w:r>
    </w:p>
    <w:p w:rsidR="00B5210A" w:rsidRPr="00B5210A" w:rsidRDefault="00B5210A" w:rsidP="00B5210A">
      <w:r>
        <w:t>The notes box allows the botanist to add any extra details that they feel is relevant to the location</w:t>
      </w:r>
    </w:p>
    <w:p w:rsidR="000114E0" w:rsidRDefault="00B5210A" w:rsidP="0084088C">
      <w:pPr>
        <w:spacing w:after="513" w:line="253" w:lineRule="auto"/>
        <w:ind w:left="-5" w:hanging="10"/>
        <w:rPr>
          <w:rFonts w:eastAsia="Arial" w:cs="Arial"/>
        </w:rPr>
      </w:pPr>
      <w:r>
        <w:rPr>
          <w:noProof/>
          <w:lang w:eastAsia="en-GB"/>
        </w:rPr>
        <w:drawing>
          <wp:inline distT="0" distB="0" distL="0" distR="0" wp14:anchorId="334C1E44" wp14:editId="6ED1662F">
            <wp:extent cx="2905125" cy="4781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4781550"/>
                    </a:xfrm>
                    <a:prstGeom prst="rect">
                      <a:avLst/>
                    </a:prstGeom>
                  </pic:spPr>
                </pic:pic>
              </a:graphicData>
            </a:graphic>
          </wp:inline>
        </w:drawing>
      </w:r>
    </w:p>
    <w:p w:rsidR="005B579B" w:rsidRDefault="005B579B" w:rsidP="0084088C">
      <w:pPr>
        <w:spacing w:after="513" w:line="253" w:lineRule="auto"/>
        <w:ind w:left="-5" w:hanging="10"/>
        <w:rPr>
          <w:rFonts w:eastAsia="Arial" w:cs="Arial"/>
        </w:rPr>
      </w:pPr>
    </w:p>
    <w:p w:rsidR="008C6E08" w:rsidRPr="002C2979" w:rsidRDefault="008C6E08" w:rsidP="0075280D">
      <w:pPr>
        <w:pStyle w:val="Heading1"/>
        <w:rPr>
          <w:lang w:val="fr-FR"/>
        </w:rPr>
      </w:pPr>
      <w:bookmarkStart w:id="48" w:name="_Toc402444636"/>
      <w:r w:rsidRPr="002C2979">
        <w:lastRenderedPageBreak/>
        <w:t>REFERENCES</w:t>
      </w:r>
      <w:bookmarkEnd w:id="48"/>
    </w:p>
    <w:p w:rsidR="008C6E08" w:rsidRPr="002C2979" w:rsidRDefault="00211306" w:rsidP="008C6E08">
      <w:pPr>
        <w:rPr>
          <w:rFonts w:cs="Arial"/>
          <w:lang w:val="fr-FR"/>
        </w:rPr>
      </w:pPr>
      <w:r w:rsidRPr="002C2979">
        <w:rPr>
          <w:rFonts w:cs="Arial"/>
          <w:lang w:val="fr-FR"/>
        </w:rPr>
        <w:t>N/A</w:t>
      </w:r>
    </w:p>
    <w:p w:rsidR="008C6E08" w:rsidRPr="002C2979" w:rsidRDefault="008C6E08" w:rsidP="0075280D">
      <w:pPr>
        <w:pStyle w:val="Heading1"/>
      </w:pPr>
      <w:bookmarkStart w:id="49" w:name="_Toc402444637"/>
      <w:r w:rsidRPr="002C2979">
        <w:t>DOCUMENT HISTORY</w:t>
      </w:r>
      <w:bookmarkEnd w:id="49"/>
    </w:p>
    <w:tbl>
      <w:tblPr>
        <w:tblStyle w:val="TableGrid"/>
        <w:tblW w:w="8801" w:type="dxa"/>
        <w:tblLook w:val="04A0" w:firstRow="1" w:lastRow="0" w:firstColumn="1" w:lastColumn="0" w:noHBand="0" w:noVBand="1"/>
      </w:tblPr>
      <w:tblGrid>
        <w:gridCol w:w="1003"/>
        <w:gridCol w:w="1751"/>
        <w:gridCol w:w="1318"/>
        <w:gridCol w:w="3309"/>
        <w:gridCol w:w="1420"/>
      </w:tblGrid>
      <w:tr w:rsidR="008C6E08" w:rsidRPr="002C2979" w:rsidTr="00BD20DA">
        <w:tc>
          <w:tcPr>
            <w:tcW w:w="10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Version</w:t>
            </w:r>
          </w:p>
        </w:tc>
        <w:tc>
          <w:tcPr>
            <w:tcW w:w="1751"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CCF No.</w:t>
            </w:r>
          </w:p>
        </w:tc>
        <w:tc>
          <w:tcPr>
            <w:tcW w:w="1318"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 xml:space="preserve">Date </w:t>
            </w:r>
          </w:p>
        </w:tc>
        <w:tc>
          <w:tcPr>
            <w:tcW w:w="3309"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Changes made to document</w:t>
            </w:r>
          </w:p>
        </w:tc>
        <w:tc>
          <w:tcPr>
            <w:tcW w:w="1420"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Changed by</w:t>
            </w:r>
          </w:p>
        </w:tc>
      </w:tr>
      <w:tr w:rsidR="008C6E08" w:rsidRPr="002C2979" w:rsidTr="00BD20DA">
        <w:tc>
          <w:tcPr>
            <w:tcW w:w="1003" w:type="dxa"/>
            <w:tcBorders>
              <w:top w:val="single" w:sz="4" w:space="0" w:color="auto"/>
              <w:left w:val="single" w:sz="4" w:space="0" w:color="auto"/>
              <w:bottom w:val="single" w:sz="4" w:space="0" w:color="auto"/>
              <w:right w:val="single" w:sz="4" w:space="0" w:color="auto"/>
            </w:tcBorders>
            <w:hideMark/>
          </w:tcPr>
          <w:p w:rsidR="008C6E08" w:rsidRPr="002C2979" w:rsidRDefault="00211306" w:rsidP="00F7333F">
            <w:pPr>
              <w:rPr>
                <w:rFonts w:cs="Arial"/>
              </w:rPr>
            </w:pPr>
            <w:r w:rsidRPr="002C2979">
              <w:rPr>
                <w:rFonts w:cs="Arial"/>
              </w:rPr>
              <w:t>1.0</w:t>
            </w:r>
          </w:p>
        </w:tc>
        <w:tc>
          <w:tcPr>
            <w:tcW w:w="1751"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N/A</w:t>
            </w:r>
          </w:p>
        </w:tc>
        <w:tc>
          <w:tcPr>
            <w:tcW w:w="1318" w:type="dxa"/>
            <w:tcBorders>
              <w:top w:val="single" w:sz="4" w:space="0" w:color="auto"/>
              <w:left w:val="single" w:sz="4" w:space="0" w:color="auto"/>
              <w:bottom w:val="single" w:sz="4" w:space="0" w:color="auto"/>
              <w:right w:val="single" w:sz="4" w:space="0" w:color="auto"/>
            </w:tcBorders>
            <w:hideMark/>
          </w:tcPr>
          <w:p w:rsidR="008C6E08" w:rsidRPr="002C2979" w:rsidRDefault="00C32485" w:rsidP="00F7333F">
            <w:pPr>
              <w:rPr>
                <w:rFonts w:cs="Arial"/>
              </w:rPr>
            </w:pPr>
            <w:r>
              <w:rPr>
                <w:rFonts w:cs="Arial"/>
              </w:rPr>
              <w:t>21/10/14</w:t>
            </w:r>
          </w:p>
        </w:tc>
        <w:tc>
          <w:tcPr>
            <w:tcW w:w="3309" w:type="dxa"/>
            <w:tcBorders>
              <w:top w:val="single" w:sz="4" w:space="0" w:color="auto"/>
              <w:left w:val="single" w:sz="4" w:space="0" w:color="auto"/>
              <w:bottom w:val="single" w:sz="4" w:space="0" w:color="auto"/>
              <w:right w:val="single" w:sz="4" w:space="0" w:color="auto"/>
            </w:tcBorders>
            <w:hideMark/>
          </w:tcPr>
          <w:p w:rsidR="008C6E08" w:rsidRPr="002C2979" w:rsidRDefault="008C6E08" w:rsidP="00F7333F">
            <w:pPr>
              <w:rPr>
                <w:rFonts w:cs="Arial"/>
              </w:rPr>
            </w:pPr>
            <w:r w:rsidRPr="002C2979">
              <w:rPr>
                <w:rFonts w:cs="Arial"/>
              </w:rPr>
              <w:t xml:space="preserve">Document Created and Structured </w:t>
            </w:r>
          </w:p>
        </w:tc>
        <w:tc>
          <w:tcPr>
            <w:tcW w:w="1420" w:type="dxa"/>
            <w:tcBorders>
              <w:top w:val="single" w:sz="4" w:space="0" w:color="auto"/>
              <w:left w:val="single" w:sz="4" w:space="0" w:color="auto"/>
              <w:bottom w:val="single" w:sz="4" w:space="0" w:color="auto"/>
              <w:right w:val="single" w:sz="4" w:space="0" w:color="auto"/>
            </w:tcBorders>
            <w:hideMark/>
          </w:tcPr>
          <w:p w:rsidR="008C6E08" w:rsidRPr="002C2979" w:rsidRDefault="00C32485" w:rsidP="00F7333F">
            <w:pPr>
              <w:rPr>
                <w:rFonts w:cs="Arial"/>
              </w:rPr>
            </w:pPr>
            <w:r>
              <w:rPr>
                <w:rFonts w:cs="Arial"/>
              </w:rPr>
              <w:t>Add20</w:t>
            </w:r>
          </w:p>
        </w:tc>
      </w:tr>
      <w:tr w:rsidR="00C32485" w:rsidRPr="002C2979" w:rsidTr="00BD20DA">
        <w:tc>
          <w:tcPr>
            <w:tcW w:w="1003" w:type="dxa"/>
            <w:tcBorders>
              <w:top w:val="single" w:sz="4" w:space="0" w:color="auto"/>
              <w:left w:val="single" w:sz="4" w:space="0" w:color="auto"/>
              <w:bottom w:val="single" w:sz="4" w:space="0" w:color="auto"/>
              <w:right w:val="single" w:sz="4" w:space="0" w:color="auto"/>
            </w:tcBorders>
          </w:tcPr>
          <w:p w:rsidR="00C32485" w:rsidRPr="002C2979" w:rsidRDefault="00BD20DA" w:rsidP="00F7333F">
            <w:pPr>
              <w:rPr>
                <w:rFonts w:cs="Arial"/>
              </w:rPr>
            </w:pPr>
            <w:r>
              <w:rPr>
                <w:rFonts w:cs="Arial"/>
              </w:rPr>
              <w:t>1.2</w:t>
            </w:r>
          </w:p>
        </w:tc>
        <w:tc>
          <w:tcPr>
            <w:tcW w:w="1751" w:type="dxa"/>
            <w:tcBorders>
              <w:top w:val="single" w:sz="4" w:space="0" w:color="auto"/>
              <w:left w:val="single" w:sz="4" w:space="0" w:color="auto"/>
              <w:bottom w:val="single" w:sz="4" w:space="0" w:color="auto"/>
              <w:right w:val="single" w:sz="4" w:space="0" w:color="auto"/>
            </w:tcBorders>
          </w:tcPr>
          <w:p w:rsidR="00C32485" w:rsidRPr="002C2979" w:rsidRDefault="00C32485" w:rsidP="00F7333F">
            <w:pPr>
              <w:rPr>
                <w:rFonts w:cs="Arial"/>
              </w:rPr>
            </w:pPr>
            <w:r>
              <w:rPr>
                <w:rFonts w:cs="Arial"/>
              </w:rPr>
              <w:t>N/A</w:t>
            </w:r>
          </w:p>
        </w:tc>
        <w:tc>
          <w:tcPr>
            <w:tcW w:w="1318" w:type="dxa"/>
            <w:tcBorders>
              <w:top w:val="single" w:sz="4" w:space="0" w:color="auto"/>
              <w:left w:val="single" w:sz="4" w:space="0" w:color="auto"/>
              <w:bottom w:val="single" w:sz="4" w:space="0" w:color="auto"/>
              <w:right w:val="single" w:sz="4" w:space="0" w:color="auto"/>
            </w:tcBorders>
          </w:tcPr>
          <w:p w:rsidR="00C32485" w:rsidRPr="002C2979" w:rsidRDefault="00BD20DA" w:rsidP="00F7333F">
            <w:pPr>
              <w:rPr>
                <w:rFonts w:cs="Arial"/>
              </w:rPr>
            </w:pPr>
            <w:r>
              <w:rPr>
                <w:rFonts w:cs="Arial"/>
              </w:rPr>
              <w:t>28</w:t>
            </w:r>
            <w:r w:rsidR="00C32485">
              <w:rPr>
                <w:rFonts w:cs="Arial"/>
              </w:rPr>
              <w:t>/10/14</w:t>
            </w:r>
          </w:p>
        </w:tc>
        <w:tc>
          <w:tcPr>
            <w:tcW w:w="3309" w:type="dxa"/>
            <w:tcBorders>
              <w:top w:val="single" w:sz="4" w:space="0" w:color="auto"/>
              <w:left w:val="single" w:sz="4" w:space="0" w:color="auto"/>
              <w:bottom w:val="single" w:sz="4" w:space="0" w:color="auto"/>
              <w:right w:val="single" w:sz="4" w:space="0" w:color="auto"/>
            </w:tcBorders>
          </w:tcPr>
          <w:p w:rsidR="00C32485" w:rsidRPr="002C2979" w:rsidRDefault="00C32485" w:rsidP="00F7333F">
            <w:pPr>
              <w:rPr>
                <w:rFonts w:cs="Arial"/>
              </w:rPr>
            </w:pPr>
            <w:r>
              <w:t xml:space="preserve">Touched up on </w:t>
            </w:r>
            <w:r w:rsidR="00BD20DA">
              <w:t>QA sections</w:t>
            </w:r>
            <w:r>
              <w:t xml:space="preserve"> to fit specification on QA requirements</w:t>
            </w:r>
            <w:r w:rsidR="00BD20DA">
              <w:t xml:space="preserve">. </w:t>
            </w:r>
            <w:r w:rsidR="00BD20DA">
              <w:rPr>
                <w:rFonts w:cs="Arial"/>
              </w:rPr>
              <w:t>Restructured Into new Template Supplied by als48. Database Schema and Descriptions Added. Document put into ‘In Review’ Status</w:t>
            </w:r>
          </w:p>
        </w:tc>
        <w:tc>
          <w:tcPr>
            <w:tcW w:w="1420" w:type="dxa"/>
            <w:tcBorders>
              <w:top w:val="single" w:sz="4" w:space="0" w:color="auto"/>
              <w:left w:val="single" w:sz="4" w:space="0" w:color="auto"/>
              <w:bottom w:val="single" w:sz="4" w:space="0" w:color="auto"/>
              <w:right w:val="single" w:sz="4" w:space="0" w:color="auto"/>
            </w:tcBorders>
          </w:tcPr>
          <w:p w:rsidR="00C32485" w:rsidRPr="002C2979" w:rsidRDefault="00C32485" w:rsidP="00F7333F">
            <w:pPr>
              <w:rPr>
                <w:rFonts w:cs="Arial"/>
              </w:rPr>
            </w:pPr>
            <w:r>
              <w:rPr>
                <w:rFonts w:cs="Arial"/>
              </w:rPr>
              <w:t>Tcg2</w:t>
            </w:r>
          </w:p>
        </w:tc>
      </w:tr>
      <w:tr w:rsidR="00107B40" w:rsidRPr="002C2979" w:rsidTr="00107B40">
        <w:trPr>
          <w:trHeight w:val="1267"/>
        </w:trPr>
        <w:tc>
          <w:tcPr>
            <w:tcW w:w="1003" w:type="dxa"/>
            <w:tcBorders>
              <w:top w:val="single" w:sz="4" w:space="0" w:color="auto"/>
              <w:left w:val="single" w:sz="4" w:space="0" w:color="auto"/>
              <w:bottom w:val="single" w:sz="4" w:space="0" w:color="auto"/>
              <w:right w:val="single" w:sz="4" w:space="0" w:color="auto"/>
            </w:tcBorders>
          </w:tcPr>
          <w:p w:rsidR="00107B40" w:rsidRDefault="00107B40" w:rsidP="00F7333F">
            <w:pPr>
              <w:rPr>
                <w:rFonts w:cs="Arial"/>
              </w:rPr>
            </w:pPr>
            <w:r>
              <w:rPr>
                <w:rFonts w:cs="Arial"/>
              </w:rPr>
              <w:t>1.3</w:t>
            </w:r>
          </w:p>
        </w:tc>
        <w:tc>
          <w:tcPr>
            <w:tcW w:w="1751" w:type="dxa"/>
            <w:tcBorders>
              <w:top w:val="single" w:sz="4" w:space="0" w:color="auto"/>
              <w:left w:val="single" w:sz="4" w:space="0" w:color="auto"/>
              <w:bottom w:val="single" w:sz="4" w:space="0" w:color="auto"/>
              <w:right w:val="single" w:sz="4" w:space="0" w:color="auto"/>
            </w:tcBorders>
          </w:tcPr>
          <w:p w:rsidR="00107B40" w:rsidRDefault="00107B40" w:rsidP="00F7333F">
            <w:pPr>
              <w:rPr>
                <w:rFonts w:cs="Arial"/>
              </w:rPr>
            </w:pPr>
            <w:r>
              <w:rPr>
                <w:rFonts w:cs="Arial"/>
              </w:rPr>
              <w:t>#3,#4,#5</w:t>
            </w:r>
          </w:p>
        </w:tc>
        <w:tc>
          <w:tcPr>
            <w:tcW w:w="1318" w:type="dxa"/>
            <w:tcBorders>
              <w:top w:val="single" w:sz="4" w:space="0" w:color="auto"/>
              <w:left w:val="single" w:sz="4" w:space="0" w:color="auto"/>
              <w:bottom w:val="single" w:sz="4" w:space="0" w:color="auto"/>
              <w:right w:val="single" w:sz="4" w:space="0" w:color="auto"/>
            </w:tcBorders>
          </w:tcPr>
          <w:p w:rsidR="00107B40" w:rsidRDefault="00107B40" w:rsidP="00F7333F">
            <w:pPr>
              <w:rPr>
                <w:rFonts w:cs="Arial"/>
              </w:rPr>
            </w:pPr>
            <w:r>
              <w:rPr>
                <w:rFonts w:cs="Arial"/>
              </w:rPr>
              <w:t>30/10/14</w:t>
            </w:r>
          </w:p>
        </w:tc>
        <w:tc>
          <w:tcPr>
            <w:tcW w:w="3309" w:type="dxa"/>
            <w:tcBorders>
              <w:top w:val="single" w:sz="4" w:space="0" w:color="auto"/>
              <w:left w:val="single" w:sz="4" w:space="0" w:color="auto"/>
              <w:bottom w:val="single" w:sz="4" w:space="0" w:color="auto"/>
              <w:right w:val="single" w:sz="4" w:space="0" w:color="auto"/>
            </w:tcBorders>
          </w:tcPr>
          <w:p w:rsidR="00107B40" w:rsidRDefault="00107B40" w:rsidP="00F7333F">
            <w:r>
              <w:t>Document Reviewed and Issues assigned to Author. Changes Made and Document placed into Release Status</w:t>
            </w:r>
          </w:p>
        </w:tc>
        <w:tc>
          <w:tcPr>
            <w:tcW w:w="1420" w:type="dxa"/>
            <w:tcBorders>
              <w:top w:val="single" w:sz="4" w:space="0" w:color="auto"/>
              <w:left w:val="single" w:sz="4" w:space="0" w:color="auto"/>
              <w:bottom w:val="single" w:sz="4" w:space="0" w:color="auto"/>
              <w:right w:val="single" w:sz="4" w:space="0" w:color="auto"/>
            </w:tcBorders>
          </w:tcPr>
          <w:p w:rsidR="00107B40" w:rsidRDefault="00107B40" w:rsidP="00F7333F">
            <w:pPr>
              <w:rPr>
                <w:rFonts w:cs="Arial"/>
              </w:rPr>
            </w:pPr>
            <w:r>
              <w:rPr>
                <w:rFonts w:cs="Arial"/>
              </w:rPr>
              <w:t>Tcg2</w:t>
            </w:r>
          </w:p>
        </w:tc>
      </w:tr>
    </w:tbl>
    <w:p w:rsidR="008C6E08" w:rsidRPr="002C2979" w:rsidRDefault="008C6E08" w:rsidP="008C6E08">
      <w:pPr>
        <w:jc w:val="center"/>
        <w:rPr>
          <w:rFonts w:cs="Arial"/>
          <w:sz w:val="24"/>
          <w:szCs w:val="24"/>
        </w:rPr>
      </w:pPr>
    </w:p>
    <w:sectPr w:rsidR="008C6E08" w:rsidRPr="002C2979" w:rsidSect="0084088C">
      <w:headerReference w:type="default" r:id="rId22"/>
      <w:footerReference w:type="default" r:id="rId23"/>
      <w:headerReference w:type="first" r:id="rId24"/>
      <w:pgSz w:w="11906" w:h="16838"/>
      <w:pgMar w:top="1440" w:right="1440" w:bottom="1440" w:left="1440"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0B4" w:rsidRDefault="00C050B4" w:rsidP="008C6E08">
      <w:pPr>
        <w:spacing w:after="0" w:line="240" w:lineRule="auto"/>
      </w:pPr>
      <w:r>
        <w:separator/>
      </w:r>
    </w:p>
  </w:endnote>
  <w:endnote w:type="continuationSeparator" w:id="0">
    <w:p w:rsidR="00C050B4" w:rsidRDefault="00C050B4"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F7333F" w:rsidRDefault="00F7333F" w:rsidP="00403EE8">
            <w:pPr>
              <w:pStyle w:val="Footer"/>
            </w:pPr>
            <w:r w:rsidRPr="00403EE8">
              <w:t>Aberystwyth University / Computer Science</w:t>
            </w:r>
            <w:r>
              <w:t xml:space="preserve">                                                   </w:t>
            </w:r>
            <w:r>
              <w:tab/>
              <w:t xml:space="preserve">Page </w:t>
            </w:r>
            <w:r>
              <w:rPr>
                <w:b/>
                <w:bCs/>
                <w:sz w:val="24"/>
                <w:szCs w:val="24"/>
              </w:rPr>
              <w:fldChar w:fldCharType="begin"/>
            </w:r>
            <w:r>
              <w:rPr>
                <w:b/>
                <w:bCs/>
              </w:rPr>
              <w:instrText xml:space="preserve"> PAGE </w:instrText>
            </w:r>
            <w:r>
              <w:rPr>
                <w:b/>
                <w:bCs/>
                <w:sz w:val="24"/>
                <w:szCs w:val="24"/>
              </w:rPr>
              <w:fldChar w:fldCharType="separate"/>
            </w:r>
            <w:r w:rsidR="00966DBE">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6DBE">
              <w:rPr>
                <w:b/>
                <w:bCs/>
                <w:noProof/>
              </w:rPr>
              <w:t>19</w:t>
            </w:r>
            <w:r>
              <w:rPr>
                <w:b/>
                <w:bCs/>
                <w:sz w:val="24"/>
                <w:szCs w:val="24"/>
              </w:rPr>
              <w:fldChar w:fldCharType="end"/>
            </w:r>
          </w:p>
        </w:sdtContent>
      </w:sdt>
    </w:sdtContent>
  </w:sdt>
  <w:p w:rsidR="00F7333F" w:rsidRDefault="00F73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0B4" w:rsidRDefault="00C050B4" w:rsidP="008C6E08">
      <w:pPr>
        <w:spacing w:after="0" w:line="240" w:lineRule="auto"/>
      </w:pPr>
      <w:r>
        <w:separator/>
      </w:r>
    </w:p>
  </w:footnote>
  <w:footnote w:type="continuationSeparator" w:id="0">
    <w:p w:rsidR="00C050B4" w:rsidRDefault="00C050B4"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33F" w:rsidRDefault="00F7333F"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t>SE_11_PP_04</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t>Project Plan – User Interface Design</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107B40">
          <w:t>1.2</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107B40">
          <w:t>Release</w:t>
        </w:r>
      </w:sdtContent>
    </w:sdt>
    <w:r>
      <w:t>)</w:t>
    </w:r>
  </w:p>
  <w:p w:rsidR="00F7333F" w:rsidRDefault="00F733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33F" w:rsidRDefault="00F7333F" w:rsidP="00403EE8">
    <w:pPr>
      <w:pStyle w:val="Header"/>
      <w:jc w:val="center"/>
    </w:pPr>
    <w:r>
      <w:t xml:space="preserve">Software Engineering Group 11 – </w:t>
    </w:r>
    <w:sdt>
      <w:sdtPr>
        <w:alias w:val="Abstract"/>
        <w:tag w:val=""/>
        <w:id w:val="1476257012"/>
        <w:placeholder>
          <w:docPart w:val="5AB86FC76C9344008DCC7E5B2577AEBA"/>
        </w:placeholder>
        <w:dataBinding w:prefixMappings="xmlns:ns0='http://schemas.microsoft.com/office/2006/coverPageProps' " w:xpath="/ns0:CoverPageProperties[1]/ns0:Abstract[1]" w:storeItemID="{55AF091B-3C7A-41E3-B477-F2FDAA23CFDA}"/>
        <w:text/>
      </w:sdtPr>
      <w:sdtEndPr/>
      <w:sdtContent>
        <w:r>
          <w:t>SE_11_PP_04</w:t>
        </w:r>
      </w:sdtContent>
    </w:sdt>
    <w:r>
      <w:t xml:space="preserve"> – </w:t>
    </w:r>
    <w:sdt>
      <w:sdtPr>
        <w:alias w:val="Title"/>
        <w:tag w:val=""/>
        <w:id w:val="2002693142"/>
        <w:placeholder>
          <w:docPart w:val="2320B04BA7104CAAACC3AA5EAE43EF4C"/>
        </w:placeholder>
        <w:dataBinding w:prefixMappings="xmlns:ns0='http://purl.org/dc/elements/1.1/' xmlns:ns1='http://schemas.openxmlformats.org/package/2006/metadata/core-properties' " w:xpath="/ns1:coreProperties[1]/ns0:title[1]" w:storeItemID="{6C3C8BC8-F283-45AE-878A-BAB7291924A1}"/>
        <w:text/>
      </w:sdtPr>
      <w:sdtEndPr/>
      <w:sdtContent>
        <w:r>
          <w:t>Project Plan – User Interface Design</w:t>
        </w:r>
      </w:sdtContent>
    </w:sdt>
    <w:r>
      <w:t xml:space="preserve"> / Version </w:t>
    </w:r>
    <w:sdt>
      <w:sdtPr>
        <w:alias w:val="Subject"/>
        <w:tag w:val=""/>
        <w:id w:val="-237096704"/>
        <w:placeholder>
          <w:docPart w:val="DE1DD0DC9B154095BFC8B4147BBE0E20"/>
        </w:placeholder>
        <w:dataBinding w:prefixMappings="xmlns:ns0='http://purl.org/dc/elements/1.1/' xmlns:ns1='http://schemas.openxmlformats.org/package/2006/metadata/core-properties' " w:xpath="/ns1:coreProperties[1]/ns0:subject[1]" w:storeItemID="{6C3C8BC8-F283-45AE-878A-BAB7291924A1}"/>
        <w:text/>
      </w:sdtPr>
      <w:sdtEndPr/>
      <w:sdtContent>
        <w:r w:rsidR="00107B40">
          <w:t>1.2</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107B40">
          <w:t>Release</w:t>
        </w:r>
      </w:sdtContent>
    </w:sdt>
    <w:r>
      <w:t>)</w:t>
    </w:r>
  </w:p>
  <w:p w:rsidR="00F7333F" w:rsidRDefault="00F733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305882"/>
    <w:multiLevelType w:val="hybridMultilevel"/>
    <w:tmpl w:val="88BAB9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E1B5F22"/>
    <w:multiLevelType w:val="hybridMultilevel"/>
    <w:tmpl w:val="DAAEEF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CBD10E5"/>
    <w:multiLevelType w:val="hybridMultilevel"/>
    <w:tmpl w:val="6C30DD7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62233046"/>
    <w:multiLevelType w:val="hybridMultilevel"/>
    <w:tmpl w:val="74287C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3C5CC1"/>
    <w:multiLevelType w:val="multilevel"/>
    <w:tmpl w:val="1B9470FE"/>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0"/>
  </w:num>
  <w:num w:numId="6">
    <w:abstractNumId w:val="7"/>
  </w:num>
  <w:num w:numId="7">
    <w:abstractNumId w:val="15"/>
  </w:num>
  <w:num w:numId="8">
    <w:abstractNumId w:val="12"/>
  </w:num>
  <w:num w:numId="9">
    <w:abstractNumId w:val="10"/>
  </w:num>
  <w:num w:numId="10">
    <w:abstractNumId w:val="5"/>
  </w:num>
  <w:num w:numId="11">
    <w:abstractNumId w:val="6"/>
  </w:num>
  <w:num w:numId="12">
    <w:abstractNumId w:val="14"/>
  </w:num>
  <w:num w:numId="13">
    <w:abstractNumId w:val="2"/>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7"/>
    <w:rsid w:val="000114E0"/>
    <w:rsid w:val="00093671"/>
    <w:rsid w:val="000A1243"/>
    <w:rsid w:val="000D1D0E"/>
    <w:rsid w:val="00107B40"/>
    <w:rsid w:val="00124385"/>
    <w:rsid w:val="00137BB6"/>
    <w:rsid w:val="00211306"/>
    <w:rsid w:val="00215D71"/>
    <w:rsid w:val="0028594B"/>
    <w:rsid w:val="0029600C"/>
    <w:rsid w:val="002C2979"/>
    <w:rsid w:val="002E07E4"/>
    <w:rsid w:val="003211B6"/>
    <w:rsid w:val="0035060C"/>
    <w:rsid w:val="00367CAA"/>
    <w:rsid w:val="003C7C09"/>
    <w:rsid w:val="003D780D"/>
    <w:rsid w:val="00403EE8"/>
    <w:rsid w:val="00413FDE"/>
    <w:rsid w:val="00424541"/>
    <w:rsid w:val="00437E79"/>
    <w:rsid w:val="00442E7E"/>
    <w:rsid w:val="00460442"/>
    <w:rsid w:val="004B1FC7"/>
    <w:rsid w:val="004E06F4"/>
    <w:rsid w:val="004E4FF7"/>
    <w:rsid w:val="005B579B"/>
    <w:rsid w:val="005F2D7D"/>
    <w:rsid w:val="006E4EF2"/>
    <w:rsid w:val="0075280D"/>
    <w:rsid w:val="00752ADC"/>
    <w:rsid w:val="00772C0C"/>
    <w:rsid w:val="00787970"/>
    <w:rsid w:val="0081260A"/>
    <w:rsid w:val="0084088C"/>
    <w:rsid w:val="008C6BAF"/>
    <w:rsid w:val="008C6E08"/>
    <w:rsid w:val="00966DBE"/>
    <w:rsid w:val="00980AE6"/>
    <w:rsid w:val="009C1F7F"/>
    <w:rsid w:val="009C5218"/>
    <w:rsid w:val="009C63CA"/>
    <w:rsid w:val="009F514A"/>
    <w:rsid w:val="00A94AD9"/>
    <w:rsid w:val="00B50F08"/>
    <w:rsid w:val="00B5210A"/>
    <w:rsid w:val="00B972E6"/>
    <w:rsid w:val="00BA6853"/>
    <w:rsid w:val="00BD20DA"/>
    <w:rsid w:val="00BE26BD"/>
    <w:rsid w:val="00C050B4"/>
    <w:rsid w:val="00C32485"/>
    <w:rsid w:val="00E0189D"/>
    <w:rsid w:val="00E71CFE"/>
    <w:rsid w:val="00EC3CCA"/>
    <w:rsid w:val="00EF57A8"/>
    <w:rsid w:val="00F50A85"/>
    <w:rsid w:val="00F7333F"/>
    <w:rsid w:val="00F925FB"/>
    <w:rsid w:val="00FC747B"/>
    <w:rsid w:val="00FD3A97"/>
    <w:rsid w:val="00FD4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2BBBAB-F57F-4CAF-8F26-F2017254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qFormat/>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paragraph" w:styleId="TOC3">
    <w:name w:val="toc 3"/>
    <w:basedOn w:val="Normal"/>
    <w:next w:val="Normal"/>
    <w:autoRedefine/>
    <w:uiPriority w:val="39"/>
    <w:unhideWhenUsed/>
    <w:rsid w:val="00442E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FA05539B4643C38F2E60C4A1950296"/>
        <w:category>
          <w:name w:val="General"/>
          <w:gallery w:val="placeholder"/>
        </w:category>
        <w:types>
          <w:type w:val="bbPlcHdr"/>
        </w:types>
        <w:behaviors>
          <w:behavior w:val="content"/>
        </w:behaviors>
        <w:guid w:val="{685D570B-5126-48D7-A8EF-B07D276396B7}"/>
      </w:docPartPr>
      <w:docPartBody>
        <w:p w:rsidR="00F3748D" w:rsidRDefault="0087548A">
          <w:pPr>
            <w:pStyle w:val="39FA05539B4643C38F2E60C4A1950296"/>
          </w:pPr>
          <w:r w:rsidRPr="00521E4E">
            <w:rPr>
              <w:rStyle w:val="PlaceholderText"/>
            </w:rPr>
            <w:t>[Abstract]</w:t>
          </w:r>
        </w:p>
      </w:docPartBody>
    </w:docPart>
    <w:docPart>
      <w:docPartPr>
        <w:name w:val="2EC8F681296B443D98E8C35584661DE8"/>
        <w:category>
          <w:name w:val="General"/>
          <w:gallery w:val="placeholder"/>
        </w:category>
        <w:types>
          <w:type w:val="bbPlcHdr"/>
        </w:types>
        <w:behaviors>
          <w:behavior w:val="content"/>
        </w:behaviors>
        <w:guid w:val="{4C76DAF3-298F-4D95-9FD1-D4E74AC501A1}"/>
      </w:docPartPr>
      <w:docPartBody>
        <w:p w:rsidR="00F3748D" w:rsidRDefault="0087548A">
          <w:pPr>
            <w:pStyle w:val="2EC8F681296B443D98E8C35584661DE8"/>
          </w:pPr>
          <w:r w:rsidRPr="00521E4E">
            <w:rPr>
              <w:rStyle w:val="PlaceholderText"/>
            </w:rPr>
            <w:t>[Title]</w:t>
          </w:r>
        </w:p>
      </w:docPartBody>
    </w:docPart>
    <w:docPart>
      <w:docPartPr>
        <w:name w:val="2320B04BA7104CAAACC3AA5EAE43EF4C"/>
        <w:category>
          <w:name w:val="General"/>
          <w:gallery w:val="placeholder"/>
        </w:category>
        <w:types>
          <w:type w:val="bbPlcHdr"/>
        </w:types>
        <w:behaviors>
          <w:behavior w:val="content"/>
        </w:behaviors>
        <w:guid w:val="{B220F91F-8DCF-48F9-97A9-435E99F1F384}"/>
      </w:docPartPr>
      <w:docPartBody>
        <w:p w:rsidR="00F3748D" w:rsidRDefault="0087548A">
          <w:pPr>
            <w:pStyle w:val="2320B04BA7104CAAACC3AA5EAE43EF4C"/>
          </w:pPr>
          <w:r w:rsidRPr="00521E4E">
            <w:rPr>
              <w:rStyle w:val="PlaceholderText"/>
            </w:rPr>
            <w:t>[Abstract]</w:t>
          </w:r>
        </w:p>
      </w:docPartBody>
    </w:docPart>
    <w:docPart>
      <w:docPartPr>
        <w:name w:val="5AB86FC76C9344008DCC7E5B2577AEBA"/>
        <w:category>
          <w:name w:val="General"/>
          <w:gallery w:val="placeholder"/>
        </w:category>
        <w:types>
          <w:type w:val="bbPlcHdr"/>
        </w:types>
        <w:behaviors>
          <w:behavior w:val="content"/>
        </w:behaviors>
        <w:guid w:val="{2863C66A-971A-44A5-8D11-30CE46110013}"/>
      </w:docPartPr>
      <w:docPartBody>
        <w:p w:rsidR="00F3748D" w:rsidRDefault="0087548A">
          <w:pPr>
            <w:pStyle w:val="5AB86FC76C9344008DCC7E5B2577AEBA"/>
          </w:pPr>
          <w:r w:rsidRPr="00521E4E">
            <w:rPr>
              <w:rStyle w:val="PlaceholderText"/>
            </w:rPr>
            <w:t>[Subject]</w:t>
          </w:r>
        </w:p>
      </w:docPartBody>
    </w:docPart>
    <w:docPart>
      <w:docPartPr>
        <w:name w:val="DE1DD0DC9B154095BFC8B4147BBE0E20"/>
        <w:category>
          <w:name w:val="General"/>
          <w:gallery w:val="placeholder"/>
        </w:category>
        <w:types>
          <w:type w:val="bbPlcHdr"/>
        </w:types>
        <w:behaviors>
          <w:behavior w:val="content"/>
        </w:behaviors>
        <w:guid w:val="{2C6FA114-4C8B-45C0-9D3C-D986DD9A60A6}"/>
      </w:docPartPr>
      <w:docPartBody>
        <w:p w:rsidR="00F3748D" w:rsidRDefault="0087548A">
          <w:pPr>
            <w:pStyle w:val="DE1DD0DC9B154095BFC8B4147BBE0E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8A"/>
    <w:rsid w:val="00291A60"/>
    <w:rsid w:val="00557C68"/>
    <w:rsid w:val="0087548A"/>
    <w:rsid w:val="00992D94"/>
    <w:rsid w:val="00F14C3E"/>
    <w:rsid w:val="00F37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FA05539B4643C38F2E60C4A1950296">
    <w:name w:val="39FA05539B4643C38F2E60C4A1950296"/>
  </w:style>
  <w:style w:type="paragraph" w:customStyle="1" w:styleId="2EC8F681296B443D98E8C35584661DE8">
    <w:name w:val="2EC8F681296B443D98E8C35584661DE8"/>
  </w:style>
  <w:style w:type="paragraph" w:customStyle="1" w:styleId="2320B04BA7104CAAACC3AA5EAE43EF4C">
    <w:name w:val="2320B04BA7104CAAACC3AA5EAE43EF4C"/>
  </w:style>
  <w:style w:type="paragraph" w:customStyle="1" w:styleId="5AB86FC76C9344008DCC7E5B2577AEBA">
    <w:name w:val="5AB86FC76C9344008DCC7E5B2577AEBA"/>
  </w:style>
  <w:style w:type="paragraph" w:customStyle="1" w:styleId="DE1DD0DC9B154095BFC8B4147BBE0E20">
    <w:name w:val="DE1DD0DC9B154095BFC8B4147BBE0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SE_11_PP_04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6021C-EDDD-468B-9702-CE9E9B12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260</TotalTime>
  <Pages>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Plan – User Interface Design</vt:lpstr>
    </vt:vector>
  </TitlesOfParts>
  <Company/>
  <LinksUpToDate>false</LinksUpToDate>
  <CharactersWithSpaces>10193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User Interface Design</dc:title>
  <dc:subject>1.2</dc:subject>
  <dc:creator>Theo Goree</dc:creator>
  <cp:keywords/>
  <dc:description/>
  <cp:lastModifiedBy>Theo Charles Goree [tcg2]</cp:lastModifiedBy>
  <cp:revision>14</cp:revision>
  <cp:lastPrinted>2014-10-30T16:08:00Z</cp:lastPrinted>
  <dcterms:created xsi:type="dcterms:W3CDTF">2014-10-28T00:55:00Z</dcterms:created>
  <dcterms:modified xsi:type="dcterms:W3CDTF">2014-10-30T16:08:00Z</dcterms:modified>
  <cp:contentStatus>Release</cp:contentStatus>
</cp:coreProperties>
</file>