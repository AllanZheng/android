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08" w:rsidRPr="003D780D" w:rsidRDefault="008C6E08" w:rsidP="003D780D">
      <w:pPr>
        <w:pStyle w:val="Subtitle"/>
        <w:rPr>
          <w:rStyle w:val="SubtleReference"/>
        </w:rPr>
      </w:pPr>
    </w:p>
    <w:p w:rsidR="008C6E08" w:rsidRPr="002C2979" w:rsidRDefault="008C6E08" w:rsidP="008C6E08">
      <w:pPr>
        <w:rPr>
          <w:rFonts w:cs="Arial"/>
          <w:u w:val="single"/>
        </w:rPr>
      </w:pPr>
    </w:p>
    <w:p w:rsidR="008C6E08" w:rsidRPr="002C2979" w:rsidRDefault="008C6E08" w:rsidP="002C2979">
      <w:pPr>
        <w:pStyle w:val="Title"/>
        <w:jc w:val="center"/>
        <w:rPr>
          <w:rFonts w:cs="Arial"/>
          <w:b w:val="0"/>
        </w:rPr>
      </w:pPr>
      <w:r w:rsidRPr="002C2979">
        <w:rPr>
          <w:rFonts w:cs="Arial"/>
        </w:rPr>
        <w:t>Software Engineering Group 11</w:t>
      </w:r>
    </w:p>
    <w:sdt>
      <w:sdtPr>
        <w:rPr>
          <w:rFonts w:cs="Arial"/>
        </w:rPr>
        <w:alias w:val="Abstract"/>
        <w:tag w:val=""/>
        <w:id w:val="50429422"/>
        <w:placeholder>
          <w:docPart w:val="39FA05539B4643C38F2E60C4A1950296"/>
        </w:placeholder>
        <w:dataBinding w:prefixMappings="xmlns:ns0='http://schemas.microsoft.com/office/2006/coverPageProps' " w:xpath="/ns0:CoverPageProperties[1]/ns0:Abstract[1]" w:storeItemID="{55AF091B-3C7A-41E3-B477-F2FDAA23CFDA}"/>
        <w:text/>
      </w:sdtPr>
      <w:sdtEndPr/>
      <w:sdtContent>
        <w:p w:rsidR="008C6E08" w:rsidRPr="002C2979" w:rsidRDefault="00124385" w:rsidP="002C2979">
          <w:pPr>
            <w:pStyle w:val="Title"/>
            <w:jc w:val="center"/>
            <w:rPr>
              <w:rFonts w:cs="Arial"/>
              <w:b w:val="0"/>
            </w:rPr>
          </w:pPr>
          <w:r>
            <w:rPr>
              <w:rFonts w:cs="Arial"/>
            </w:rPr>
            <w:t>SE_11_PP_04</w:t>
          </w:r>
        </w:p>
      </w:sdtContent>
    </w:sdt>
    <w:sdt>
      <w:sdtPr>
        <w:rPr>
          <w:rFonts w:cs="Arial"/>
        </w:rPr>
        <w:alias w:val="Title"/>
        <w:tag w:val=""/>
        <w:id w:val="54905275"/>
        <w:placeholder>
          <w:docPart w:val="2EC8F681296B443D98E8C35584661DE8"/>
        </w:placeholder>
        <w:dataBinding w:prefixMappings="xmlns:ns0='http://purl.org/dc/elements/1.1/' xmlns:ns1='http://schemas.openxmlformats.org/package/2006/metadata/core-properties' " w:xpath="/ns1:coreProperties[1]/ns0:title[1]" w:storeItemID="{6C3C8BC8-F283-45AE-878A-BAB7291924A1}"/>
        <w:text/>
      </w:sdtPr>
      <w:sdtEndPr/>
      <w:sdtContent>
        <w:p w:rsidR="008C6E08" w:rsidRPr="002C2979" w:rsidRDefault="00124385" w:rsidP="002C2979">
          <w:pPr>
            <w:pStyle w:val="Title"/>
            <w:jc w:val="center"/>
            <w:rPr>
              <w:rFonts w:cs="Arial"/>
              <w:b w:val="0"/>
            </w:rPr>
          </w:pPr>
          <w:r>
            <w:rPr>
              <w:rFonts w:cs="Arial"/>
            </w:rPr>
            <w:t>Project Plan – User Interface Design</w:t>
          </w:r>
        </w:p>
      </w:sdtContent>
    </w:sdt>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8C6E08" w:rsidRPr="002C2979" w:rsidRDefault="008C6E08" w:rsidP="002C2979">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r w:rsidRPr="002C2979">
        <w:rPr>
          <w:rFonts w:cs="Arial"/>
        </w:rPr>
        <w:t xml:space="preserve">Author: </w:t>
      </w:r>
      <w:r w:rsidRPr="002C2979">
        <w:rPr>
          <w:rFonts w:cs="Arial"/>
        </w:rPr>
        <w:tab/>
      </w:r>
      <w:r w:rsidR="002C2979">
        <w:rPr>
          <w:rFonts w:cs="Arial"/>
        </w:rPr>
        <w:tab/>
      </w:r>
      <w:r w:rsidR="00124385">
        <w:rPr>
          <w:rFonts w:cs="Arial"/>
        </w:rPr>
        <w:t>Gavin Reynolds</w:t>
      </w:r>
      <w:r w:rsidR="000D1D0E" w:rsidRPr="002C2979">
        <w:rPr>
          <w:rFonts w:cs="Arial"/>
        </w:rPr>
        <w:t xml:space="preserve"> (</w:t>
      </w:r>
      <w:r w:rsidR="00124385">
        <w:rPr>
          <w:rFonts w:cs="Arial"/>
        </w:rPr>
        <w:t>gar18</w:t>
      </w:r>
      <w:r w:rsidR="000D1D0E" w:rsidRPr="002C2979">
        <w:rPr>
          <w:rFonts w:cs="Arial"/>
        </w:rPr>
        <w:t>)</w:t>
      </w:r>
      <w:r w:rsidR="00124385">
        <w:rPr>
          <w:rFonts w:cs="Arial"/>
        </w:rPr>
        <w:t xml:space="preserve">, </w:t>
      </w:r>
      <w:r w:rsidR="00124385">
        <w:rPr>
          <w:rFonts w:cs="Arial"/>
        </w:rPr>
        <w:tab/>
      </w:r>
      <w:r w:rsidR="00124385">
        <w:rPr>
          <w:rFonts w:cs="Arial"/>
        </w:rPr>
        <w:tab/>
      </w:r>
      <w:r w:rsidR="00124385">
        <w:rPr>
          <w:rFonts w:cs="Arial"/>
        </w:rPr>
        <w:tab/>
      </w:r>
      <w:r w:rsidR="00124385">
        <w:rPr>
          <w:rFonts w:cs="Arial"/>
        </w:rPr>
        <w:tab/>
      </w:r>
      <w:r w:rsidR="00124385">
        <w:rPr>
          <w:rFonts w:cs="Arial"/>
        </w:rPr>
        <w:tab/>
      </w:r>
      <w:r w:rsidR="00124385">
        <w:rPr>
          <w:rFonts w:cs="Arial"/>
        </w:rPr>
        <w:tab/>
        <w:t>Kieran Dunbar (kid10), Jack Skitt (jas78)</w:t>
      </w:r>
    </w:p>
    <w:p w:rsidR="008C6E08" w:rsidRPr="002C2979" w:rsidRDefault="002C2979" w:rsidP="002C2979">
      <w:pPr>
        <w:ind w:left="2160" w:firstLine="720"/>
        <w:rPr>
          <w:rFonts w:cs="Arial"/>
        </w:rPr>
      </w:pPr>
      <w:r w:rsidRPr="002C2979">
        <w:rPr>
          <w:rFonts w:cs="Arial"/>
        </w:rPr>
        <w:t>Config</w:t>
      </w:r>
      <w:r>
        <w:rPr>
          <w:rFonts w:cs="Arial"/>
        </w:rPr>
        <w:t>uration</w:t>
      </w:r>
      <w:r w:rsidR="00460442" w:rsidRPr="002C2979">
        <w:rPr>
          <w:rFonts w:cs="Arial"/>
        </w:rPr>
        <w:t xml:space="preserve"> Ref: </w:t>
      </w:r>
      <w:r w:rsidR="00460442" w:rsidRPr="002C2979">
        <w:rPr>
          <w:rFonts w:cs="Arial"/>
        </w:rPr>
        <w:tab/>
      </w:r>
      <w:sdt>
        <w:sdtPr>
          <w:rPr>
            <w:rFonts w:cs="Arial"/>
          </w:rPr>
          <w:alias w:val="Abstract"/>
          <w:tag w:val=""/>
          <w:id w:val="-211814631"/>
          <w:placeholder>
            <w:docPart w:val="2320B04BA7104CAAACC3AA5EAE43EF4C"/>
          </w:placeholder>
          <w:dataBinding w:prefixMappings="xmlns:ns0='http://schemas.microsoft.com/office/2006/coverPageProps' " w:xpath="/ns0:CoverPageProperties[1]/ns0:Abstract[1]" w:storeItemID="{55AF091B-3C7A-41E3-B477-F2FDAA23CFDA}"/>
          <w:text/>
        </w:sdtPr>
        <w:sdtEndPr/>
        <w:sdtContent>
          <w:r w:rsidR="00124385">
            <w:rPr>
              <w:rFonts w:cs="Arial"/>
            </w:rPr>
            <w:t>SE_11_PP_04</w:t>
          </w:r>
        </w:sdtContent>
      </w:sdt>
    </w:p>
    <w:p w:rsidR="002C2979" w:rsidRPr="002C2979" w:rsidRDefault="008C6E08" w:rsidP="002C2979">
      <w:pPr>
        <w:ind w:left="2160" w:firstLine="720"/>
        <w:rPr>
          <w:rFonts w:cs="Arial"/>
        </w:rPr>
      </w:pPr>
      <w:r w:rsidRPr="002C2979">
        <w:rPr>
          <w:rFonts w:cs="Arial"/>
        </w:rPr>
        <w:t>Date:</w:t>
      </w:r>
      <w:r w:rsidRPr="002C2979">
        <w:rPr>
          <w:rFonts w:cs="Arial"/>
        </w:rPr>
        <w:tab/>
      </w:r>
      <w:r w:rsidRPr="002C2979">
        <w:rPr>
          <w:rFonts w:cs="Arial"/>
        </w:rPr>
        <w:tab/>
      </w:r>
      <w:r w:rsidR="002C2979">
        <w:rPr>
          <w:rFonts w:cs="Arial"/>
        </w:rPr>
        <w:tab/>
      </w:r>
      <w:r w:rsidR="002C2979" w:rsidRPr="002C2979">
        <w:rPr>
          <w:rFonts w:cs="Arial"/>
        </w:rPr>
        <w:fldChar w:fldCharType="begin"/>
      </w:r>
      <w:r w:rsidR="002C2979" w:rsidRPr="002C2979">
        <w:rPr>
          <w:rFonts w:cs="Arial"/>
        </w:rPr>
        <w:instrText xml:space="preserve"> DATE  \@ "yyyy-MM-dd"  \* MERGEFORMAT </w:instrText>
      </w:r>
      <w:r w:rsidR="002C2979" w:rsidRPr="002C2979">
        <w:rPr>
          <w:rFonts w:cs="Arial"/>
        </w:rPr>
        <w:fldChar w:fldCharType="separate"/>
      </w:r>
      <w:r w:rsidR="00EC3CCA">
        <w:rPr>
          <w:rFonts w:cs="Arial"/>
          <w:noProof/>
        </w:rPr>
        <w:t>2014-10-28</w:t>
      </w:r>
      <w:r w:rsidR="002C2979" w:rsidRPr="002C2979">
        <w:rPr>
          <w:rFonts w:cs="Arial"/>
        </w:rPr>
        <w:fldChar w:fldCharType="end"/>
      </w:r>
    </w:p>
    <w:p w:rsidR="008C6E08" w:rsidRPr="002C2979" w:rsidRDefault="008C6E08" w:rsidP="002C2979">
      <w:pPr>
        <w:ind w:left="2160" w:firstLine="720"/>
        <w:rPr>
          <w:rFonts w:cs="Arial"/>
        </w:rPr>
      </w:pPr>
      <w:r w:rsidRPr="002C2979">
        <w:rPr>
          <w:rFonts w:cs="Arial"/>
        </w:rPr>
        <w:t>Version:</w:t>
      </w:r>
      <w:r w:rsidR="002C2979">
        <w:rPr>
          <w:rFonts w:cs="Arial"/>
        </w:rPr>
        <w:tab/>
      </w:r>
      <w:r w:rsidRPr="002C2979">
        <w:rPr>
          <w:rFonts w:cs="Arial"/>
        </w:rPr>
        <w:tab/>
      </w:r>
      <w:sdt>
        <w:sdtPr>
          <w:rPr>
            <w:rFonts w:cs="Arial"/>
          </w:rPr>
          <w:alias w:val="Subject"/>
          <w:tag w:val=""/>
          <w:id w:val="-1562625427"/>
          <w:placeholder>
            <w:docPart w:val="5AB86FC76C9344008DCC7E5B2577AEBA"/>
          </w:placeholder>
          <w:dataBinding w:prefixMappings="xmlns:ns0='http://purl.org/dc/elements/1.1/' xmlns:ns1='http://schemas.openxmlformats.org/package/2006/metadata/core-properties' " w:xpath="/ns1:coreProperties[1]/ns0:subject[1]" w:storeItemID="{6C3C8BC8-F283-45AE-878A-BAB7291924A1}"/>
          <w:text/>
        </w:sdtPr>
        <w:sdtEndPr/>
        <w:sdtContent>
          <w:r w:rsidR="00BD20DA">
            <w:rPr>
              <w:rFonts w:cs="Arial"/>
            </w:rPr>
            <w:t>1.1</w:t>
          </w:r>
        </w:sdtContent>
      </w:sdt>
    </w:p>
    <w:p w:rsidR="008C6E08" w:rsidRPr="002C2979" w:rsidRDefault="0035060C" w:rsidP="002C2979">
      <w:pPr>
        <w:ind w:left="2160" w:firstLine="720"/>
        <w:rPr>
          <w:rFonts w:cs="Arial"/>
        </w:rPr>
      </w:pPr>
      <w:r w:rsidRPr="002C2979">
        <w:rPr>
          <w:rFonts w:cs="Arial"/>
        </w:rPr>
        <w:t>Status:</w:t>
      </w:r>
      <w:r w:rsidR="002C2979">
        <w:rPr>
          <w:rFonts w:cs="Arial"/>
        </w:rPr>
        <w:tab/>
      </w:r>
      <w:r w:rsidRPr="002C2979">
        <w:rPr>
          <w:rFonts w:cs="Arial"/>
        </w:rPr>
        <w:tab/>
      </w:r>
      <w:r w:rsidRPr="002C2979">
        <w:rPr>
          <w:rFonts w:cs="Arial"/>
        </w:rPr>
        <w:tab/>
      </w:r>
      <w:sdt>
        <w:sdtPr>
          <w:rPr>
            <w:rFonts w:cs="Arial"/>
          </w:rPr>
          <w:alias w:val="Status"/>
          <w:tag w:val=""/>
          <w:id w:val="-1714258404"/>
          <w:placeholder>
            <w:docPart w:val="DE1DD0DC9B154095BFC8B4147BBE0E20"/>
          </w:placeholder>
          <w:dataBinding w:prefixMappings="xmlns:ns0='http://purl.org/dc/elements/1.1/' xmlns:ns1='http://schemas.openxmlformats.org/package/2006/metadata/core-properties' " w:xpath="/ns1:coreProperties[1]/ns1:contentStatus[1]" w:storeItemID="{6C3C8BC8-F283-45AE-878A-BAB7291924A1}"/>
          <w:text/>
        </w:sdtPr>
        <w:sdtEndPr/>
        <w:sdtContent>
          <w:r w:rsidR="00124385">
            <w:rPr>
              <w:rFonts w:cs="Arial"/>
            </w:rPr>
            <w:t>In Review</w:t>
          </w:r>
        </w:sdtContent>
      </w:sdt>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jc w:val="center"/>
        <w:rPr>
          <w:rFonts w:cs="Arial"/>
        </w:rPr>
      </w:pPr>
      <w:r w:rsidRPr="002C2979">
        <w:rPr>
          <w:rFonts w:cs="Arial"/>
        </w:rPr>
        <w:t>Department of Computer Science</w:t>
      </w:r>
    </w:p>
    <w:p w:rsidR="008C6E08" w:rsidRPr="002C2979" w:rsidRDefault="008C6E08" w:rsidP="008C6E08">
      <w:pPr>
        <w:jc w:val="center"/>
        <w:rPr>
          <w:rFonts w:cs="Arial"/>
        </w:rPr>
      </w:pPr>
      <w:r w:rsidRPr="002C2979">
        <w:rPr>
          <w:rFonts w:cs="Arial"/>
        </w:rPr>
        <w:t>Aberystwyth University</w:t>
      </w:r>
    </w:p>
    <w:p w:rsidR="008C6E08" w:rsidRPr="002C2979" w:rsidRDefault="008C6E08" w:rsidP="008C6E08">
      <w:pPr>
        <w:jc w:val="center"/>
        <w:rPr>
          <w:rFonts w:cs="Arial"/>
        </w:rPr>
      </w:pPr>
      <w:r w:rsidRPr="002C2979">
        <w:rPr>
          <w:rFonts w:cs="Arial"/>
        </w:rPr>
        <w:t>Aberystwyth</w:t>
      </w:r>
    </w:p>
    <w:p w:rsidR="008C6E08" w:rsidRPr="002C2979" w:rsidRDefault="008C6E08" w:rsidP="008C6E08">
      <w:pPr>
        <w:jc w:val="center"/>
        <w:rPr>
          <w:rFonts w:cs="Arial"/>
        </w:rPr>
      </w:pPr>
      <w:r w:rsidRPr="002C2979">
        <w:rPr>
          <w:rFonts w:cs="Arial"/>
        </w:rPr>
        <w:t>Ceredigion</w:t>
      </w:r>
    </w:p>
    <w:p w:rsidR="008C6E08" w:rsidRPr="002C2979" w:rsidRDefault="008C6E08" w:rsidP="008C6E08">
      <w:pPr>
        <w:jc w:val="center"/>
        <w:rPr>
          <w:rFonts w:cs="Arial"/>
        </w:rPr>
      </w:pPr>
      <w:r w:rsidRPr="002C2979">
        <w:rPr>
          <w:rFonts w:cs="Arial"/>
        </w:rPr>
        <w:t>SY23 3DB</w:t>
      </w:r>
    </w:p>
    <w:p w:rsidR="008C6E08" w:rsidRPr="002C2979" w:rsidRDefault="008C6E08" w:rsidP="008C6E08">
      <w:pPr>
        <w:jc w:val="center"/>
        <w:rPr>
          <w:rFonts w:cs="Arial"/>
        </w:rPr>
      </w:pPr>
      <w:r w:rsidRPr="002C2979">
        <w:rPr>
          <w:rFonts w:cs="Arial"/>
        </w:rPr>
        <w:t>Copyright © Aberystwyth University 2014</w:t>
      </w:r>
    </w:p>
    <w:p w:rsidR="008C6E08" w:rsidRPr="002C2979" w:rsidRDefault="008C6E08" w:rsidP="008C6E08">
      <w:pPr>
        <w:jc w:val="center"/>
        <w:rPr>
          <w:rFonts w:cs="Arial"/>
        </w:rPr>
      </w:pPr>
    </w:p>
    <w:sdt>
      <w:sdtPr>
        <w:rPr>
          <w:rFonts w:cs="Arial"/>
          <w:sz w:val="22"/>
        </w:rPr>
        <w:id w:val="771210124"/>
        <w:docPartObj>
          <w:docPartGallery w:val="Table of Contents"/>
          <w:docPartUnique/>
        </w:docPartObj>
      </w:sdtPr>
      <w:sdtEndPr>
        <w:rPr>
          <w:b/>
          <w:bCs/>
          <w:noProof/>
        </w:rPr>
      </w:sdtEndPr>
      <w:sdtContent>
        <w:p w:rsidR="00403EE8" w:rsidRPr="009F514A" w:rsidRDefault="00403EE8" w:rsidP="009F514A">
          <w:pPr>
            <w:pStyle w:val="NoSpacing"/>
            <w:rPr>
              <w:rStyle w:val="TitleChar"/>
            </w:rPr>
          </w:pPr>
          <w:r w:rsidRPr="009F514A">
            <w:rPr>
              <w:rStyle w:val="TitleChar"/>
            </w:rPr>
            <w:t>Table of Contents</w:t>
          </w:r>
        </w:p>
        <w:p w:rsidR="00B5210A" w:rsidRDefault="00403EE8">
          <w:pPr>
            <w:pStyle w:val="TOC1"/>
            <w:tabs>
              <w:tab w:val="left" w:pos="440"/>
              <w:tab w:val="right" w:leader="dot" w:pos="9016"/>
            </w:tabs>
            <w:rPr>
              <w:rFonts w:asciiTheme="minorHAnsi" w:eastAsiaTheme="minorEastAsia" w:hAnsiTheme="minorHAnsi"/>
              <w:noProof/>
              <w:lang w:eastAsia="en-GB"/>
            </w:rPr>
          </w:pPr>
          <w:r w:rsidRPr="002C2979">
            <w:rPr>
              <w:rFonts w:cs="Arial"/>
            </w:rPr>
            <w:fldChar w:fldCharType="begin"/>
          </w:r>
          <w:r w:rsidRPr="002C2979">
            <w:rPr>
              <w:rFonts w:cs="Arial"/>
            </w:rPr>
            <w:instrText xml:space="preserve"> TOC \o "1-3" \h \z \u </w:instrText>
          </w:r>
          <w:r w:rsidRPr="002C2979">
            <w:rPr>
              <w:rFonts w:cs="Arial"/>
            </w:rPr>
            <w:fldChar w:fldCharType="separate"/>
          </w:r>
          <w:hyperlink w:anchor="_Toc402287142" w:history="1">
            <w:r w:rsidR="00B5210A" w:rsidRPr="00E602CF">
              <w:rPr>
                <w:rStyle w:val="Hyperlink"/>
                <w:rFonts w:cs="Arial"/>
                <w:noProof/>
              </w:rPr>
              <w:t>1.</w:t>
            </w:r>
            <w:r w:rsidR="00B5210A">
              <w:rPr>
                <w:rFonts w:asciiTheme="minorHAnsi" w:eastAsiaTheme="minorEastAsia" w:hAnsiTheme="minorHAnsi"/>
                <w:noProof/>
                <w:lang w:eastAsia="en-GB"/>
              </w:rPr>
              <w:tab/>
            </w:r>
            <w:r w:rsidR="00B5210A" w:rsidRPr="00E602CF">
              <w:rPr>
                <w:rStyle w:val="Hyperlink"/>
                <w:noProof/>
              </w:rPr>
              <w:t>Introduction</w:t>
            </w:r>
            <w:r w:rsidR="00B5210A">
              <w:rPr>
                <w:noProof/>
                <w:webHidden/>
              </w:rPr>
              <w:tab/>
            </w:r>
            <w:r w:rsidR="00B5210A">
              <w:rPr>
                <w:noProof/>
                <w:webHidden/>
              </w:rPr>
              <w:fldChar w:fldCharType="begin"/>
            </w:r>
            <w:r w:rsidR="00B5210A">
              <w:rPr>
                <w:noProof/>
                <w:webHidden/>
              </w:rPr>
              <w:instrText xml:space="preserve"> PAGEREF _Toc402287142 \h </w:instrText>
            </w:r>
            <w:r w:rsidR="00B5210A">
              <w:rPr>
                <w:noProof/>
                <w:webHidden/>
              </w:rPr>
            </w:r>
            <w:r w:rsidR="00B5210A">
              <w:rPr>
                <w:noProof/>
                <w:webHidden/>
              </w:rPr>
              <w:fldChar w:fldCharType="separate"/>
            </w:r>
            <w:r w:rsidR="00EC3CCA">
              <w:rPr>
                <w:noProof/>
                <w:webHidden/>
              </w:rPr>
              <w:t>4</w:t>
            </w:r>
            <w:r w:rsidR="00B5210A">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43" w:history="1">
            <w:r w:rsidRPr="00E602CF">
              <w:rPr>
                <w:rStyle w:val="Hyperlink"/>
                <w:rFonts w:cs="Arial"/>
                <w:noProof/>
              </w:rPr>
              <w:t>1.1.</w:t>
            </w:r>
            <w:r>
              <w:rPr>
                <w:rFonts w:asciiTheme="minorHAnsi" w:eastAsiaTheme="minorEastAsia" w:hAnsiTheme="minorHAnsi"/>
                <w:noProof/>
                <w:lang w:eastAsia="en-GB"/>
              </w:rPr>
              <w:tab/>
            </w:r>
            <w:r w:rsidRPr="00E602CF">
              <w:rPr>
                <w:rStyle w:val="Hyperlink"/>
                <w:rFonts w:cs="Arial"/>
                <w:noProof/>
              </w:rPr>
              <w:t>Purpose of Document</w:t>
            </w:r>
            <w:r>
              <w:rPr>
                <w:noProof/>
                <w:webHidden/>
              </w:rPr>
              <w:tab/>
            </w:r>
            <w:r>
              <w:rPr>
                <w:noProof/>
                <w:webHidden/>
              </w:rPr>
              <w:fldChar w:fldCharType="begin"/>
            </w:r>
            <w:r>
              <w:rPr>
                <w:noProof/>
                <w:webHidden/>
              </w:rPr>
              <w:instrText xml:space="preserve"> PAGEREF _Toc402287143 \h </w:instrText>
            </w:r>
            <w:r>
              <w:rPr>
                <w:noProof/>
                <w:webHidden/>
              </w:rPr>
            </w:r>
            <w:r>
              <w:rPr>
                <w:noProof/>
                <w:webHidden/>
              </w:rPr>
              <w:fldChar w:fldCharType="separate"/>
            </w:r>
            <w:r w:rsidR="00EC3CCA">
              <w:rPr>
                <w:noProof/>
                <w:webHidden/>
              </w:rPr>
              <w:t>4</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44" w:history="1">
            <w:r w:rsidRPr="00E602CF">
              <w:rPr>
                <w:rStyle w:val="Hyperlink"/>
                <w:rFonts w:cs="Arial"/>
                <w:noProof/>
              </w:rPr>
              <w:t>1.2.</w:t>
            </w:r>
            <w:r>
              <w:rPr>
                <w:rFonts w:asciiTheme="minorHAnsi" w:eastAsiaTheme="minorEastAsia" w:hAnsiTheme="minorHAnsi"/>
                <w:noProof/>
                <w:lang w:eastAsia="en-GB"/>
              </w:rPr>
              <w:tab/>
            </w:r>
            <w:r w:rsidRPr="00E602CF">
              <w:rPr>
                <w:rStyle w:val="Hyperlink"/>
                <w:rFonts w:cs="Arial"/>
                <w:noProof/>
              </w:rPr>
              <w:t>Scope</w:t>
            </w:r>
            <w:r>
              <w:rPr>
                <w:noProof/>
                <w:webHidden/>
              </w:rPr>
              <w:tab/>
            </w:r>
            <w:r>
              <w:rPr>
                <w:noProof/>
                <w:webHidden/>
              </w:rPr>
              <w:fldChar w:fldCharType="begin"/>
            </w:r>
            <w:r>
              <w:rPr>
                <w:noProof/>
                <w:webHidden/>
              </w:rPr>
              <w:instrText xml:space="preserve"> PAGEREF _Toc402287144 \h </w:instrText>
            </w:r>
            <w:r>
              <w:rPr>
                <w:noProof/>
                <w:webHidden/>
              </w:rPr>
            </w:r>
            <w:r>
              <w:rPr>
                <w:noProof/>
                <w:webHidden/>
              </w:rPr>
              <w:fldChar w:fldCharType="separate"/>
            </w:r>
            <w:r w:rsidR="00EC3CCA">
              <w:rPr>
                <w:noProof/>
                <w:webHidden/>
              </w:rPr>
              <w:t>4</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45" w:history="1">
            <w:r w:rsidRPr="00E602CF">
              <w:rPr>
                <w:rStyle w:val="Hyperlink"/>
                <w:rFonts w:cs="Arial"/>
                <w:noProof/>
              </w:rPr>
              <w:t>1.3.</w:t>
            </w:r>
            <w:r>
              <w:rPr>
                <w:rFonts w:asciiTheme="minorHAnsi" w:eastAsiaTheme="minorEastAsia" w:hAnsiTheme="minorHAnsi"/>
                <w:noProof/>
                <w:lang w:eastAsia="en-GB"/>
              </w:rPr>
              <w:tab/>
            </w:r>
            <w:r w:rsidRPr="00E602CF">
              <w:rPr>
                <w:rStyle w:val="Hyperlink"/>
                <w:rFonts w:cs="Arial"/>
                <w:noProof/>
              </w:rPr>
              <w:t>Objectives</w:t>
            </w:r>
            <w:r>
              <w:rPr>
                <w:noProof/>
                <w:webHidden/>
              </w:rPr>
              <w:tab/>
            </w:r>
            <w:r>
              <w:rPr>
                <w:noProof/>
                <w:webHidden/>
              </w:rPr>
              <w:fldChar w:fldCharType="begin"/>
            </w:r>
            <w:r>
              <w:rPr>
                <w:noProof/>
                <w:webHidden/>
              </w:rPr>
              <w:instrText xml:space="preserve"> PAGEREF _Toc402287145 \h </w:instrText>
            </w:r>
            <w:r>
              <w:rPr>
                <w:noProof/>
                <w:webHidden/>
              </w:rPr>
            </w:r>
            <w:r>
              <w:rPr>
                <w:noProof/>
                <w:webHidden/>
              </w:rPr>
              <w:fldChar w:fldCharType="separate"/>
            </w:r>
            <w:r w:rsidR="00EC3CCA">
              <w:rPr>
                <w:noProof/>
                <w:webHidden/>
              </w:rPr>
              <w:t>4</w:t>
            </w:r>
            <w:r>
              <w:rPr>
                <w:noProof/>
                <w:webHidden/>
              </w:rPr>
              <w:fldChar w:fldCharType="end"/>
            </w:r>
          </w:hyperlink>
        </w:p>
        <w:p w:rsidR="00B5210A" w:rsidRDefault="00B5210A">
          <w:pPr>
            <w:pStyle w:val="TOC1"/>
            <w:tabs>
              <w:tab w:val="left" w:pos="440"/>
              <w:tab w:val="right" w:leader="dot" w:pos="9016"/>
            </w:tabs>
            <w:rPr>
              <w:rFonts w:asciiTheme="minorHAnsi" w:eastAsiaTheme="minorEastAsia" w:hAnsiTheme="minorHAnsi"/>
              <w:noProof/>
              <w:lang w:eastAsia="en-GB"/>
            </w:rPr>
          </w:pPr>
          <w:hyperlink w:anchor="_Toc402287146" w:history="1">
            <w:r w:rsidRPr="00E602CF">
              <w:rPr>
                <w:rStyle w:val="Hyperlink"/>
                <w:noProof/>
              </w:rPr>
              <w:t>2.</w:t>
            </w:r>
            <w:r>
              <w:rPr>
                <w:rFonts w:asciiTheme="minorHAnsi" w:eastAsiaTheme="minorEastAsia" w:hAnsiTheme="minorHAnsi"/>
                <w:noProof/>
                <w:lang w:eastAsia="en-GB"/>
              </w:rPr>
              <w:tab/>
            </w:r>
            <w:r w:rsidRPr="00E602CF">
              <w:rPr>
                <w:rStyle w:val="Hyperlink"/>
                <w:noProof/>
              </w:rPr>
              <w:t>Colour Swatches</w:t>
            </w:r>
            <w:r>
              <w:rPr>
                <w:noProof/>
                <w:webHidden/>
              </w:rPr>
              <w:tab/>
            </w:r>
            <w:r>
              <w:rPr>
                <w:noProof/>
                <w:webHidden/>
              </w:rPr>
              <w:fldChar w:fldCharType="begin"/>
            </w:r>
            <w:r>
              <w:rPr>
                <w:noProof/>
                <w:webHidden/>
              </w:rPr>
              <w:instrText xml:space="preserve"> PAGEREF _Toc402287146 \h </w:instrText>
            </w:r>
            <w:r>
              <w:rPr>
                <w:noProof/>
                <w:webHidden/>
              </w:rPr>
            </w:r>
            <w:r>
              <w:rPr>
                <w:noProof/>
                <w:webHidden/>
              </w:rPr>
              <w:fldChar w:fldCharType="separate"/>
            </w:r>
            <w:r w:rsidR="00EC3CCA">
              <w:rPr>
                <w:noProof/>
                <w:webHidden/>
              </w:rPr>
              <w:t>5</w:t>
            </w:r>
            <w:r>
              <w:rPr>
                <w:noProof/>
                <w:webHidden/>
              </w:rPr>
              <w:fldChar w:fldCharType="end"/>
            </w:r>
          </w:hyperlink>
        </w:p>
        <w:p w:rsidR="00B5210A" w:rsidRDefault="00B5210A">
          <w:pPr>
            <w:pStyle w:val="TOC1"/>
            <w:tabs>
              <w:tab w:val="left" w:pos="440"/>
              <w:tab w:val="right" w:leader="dot" w:pos="9016"/>
            </w:tabs>
            <w:rPr>
              <w:rFonts w:asciiTheme="minorHAnsi" w:eastAsiaTheme="minorEastAsia" w:hAnsiTheme="minorHAnsi"/>
              <w:noProof/>
              <w:lang w:eastAsia="en-GB"/>
            </w:rPr>
          </w:pPr>
          <w:hyperlink w:anchor="_Toc402287147" w:history="1">
            <w:r w:rsidRPr="00E602CF">
              <w:rPr>
                <w:rStyle w:val="Hyperlink"/>
                <w:rFonts w:eastAsia="Arial"/>
                <w:noProof/>
              </w:rPr>
              <w:t>3.</w:t>
            </w:r>
            <w:r>
              <w:rPr>
                <w:rFonts w:asciiTheme="minorHAnsi" w:eastAsiaTheme="minorEastAsia" w:hAnsiTheme="minorHAnsi"/>
                <w:noProof/>
                <w:lang w:eastAsia="en-GB"/>
              </w:rPr>
              <w:tab/>
            </w:r>
            <w:r w:rsidRPr="00E602CF">
              <w:rPr>
                <w:rStyle w:val="Hyperlink"/>
                <w:rFonts w:eastAsia="Arial"/>
                <w:noProof/>
              </w:rPr>
              <w:t>Website Basic Concepts</w:t>
            </w:r>
            <w:r>
              <w:rPr>
                <w:noProof/>
                <w:webHidden/>
              </w:rPr>
              <w:tab/>
            </w:r>
            <w:r>
              <w:rPr>
                <w:noProof/>
                <w:webHidden/>
              </w:rPr>
              <w:fldChar w:fldCharType="begin"/>
            </w:r>
            <w:r>
              <w:rPr>
                <w:noProof/>
                <w:webHidden/>
              </w:rPr>
              <w:instrText xml:space="preserve"> PAGEREF _Toc402287147 \h </w:instrText>
            </w:r>
            <w:r>
              <w:rPr>
                <w:noProof/>
                <w:webHidden/>
              </w:rPr>
            </w:r>
            <w:r>
              <w:rPr>
                <w:noProof/>
                <w:webHidden/>
              </w:rPr>
              <w:fldChar w:fldCharType="separate"/>
            </w:r>
            <w:r w:rsidR="00EC3CCA">
              <w:rPr>
                <w:noProof/>
                <w:webHidden/>
              </w:rPr>
              <w:t>6</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48" w:history="1">
            <w:r w:rsidRPr="00E602CF">
              <w:rPr>
                <w:rStyle w:val="Hyperlink"/>
                <w:rFonts w:eastAsia="Arial"/>
                <w:noProof/>
              </w:rPr>
              <w:t>3.1.</w:t>
            </w:r>
            <w:r>
              <w:rPr>
                <w:rFonts w:asciiTheme="minorHAnsi" w:eastAsiaTheme="minorEastAsia" w:hAnsiTheme="minorHAnsi"/>
                <w:noProof/>
                <w:lang w:eastAsia="en-GB"/>
              </w:rPr>
              <w:tab/>
            </w:r>
            <w:r w:rsidRPr="00E602CF">
              <w:rPr>
                <w:rStyle w:val="Hyperlink"/>
                <w:rFonts w:eastAsia="Arial"/>
                <w:noProof/>
              </w:rPr>
              <w:t>Page Structure</w:t>
            </w:r>
            <w:r>
              <w:rPr>
                <w:noProof/>
                <w:webHidden/>
              </w:rPr>
              <w:tab/>
            </w:r>
            <w:r>
              <w:rPr>
                <w:noProof/>
                <w:webHidden/>
              </w:rPr>
              <w:fldChar w:fldCharType="begin"/>
            </w:r>
            <w:r>
              <w:rPr>
                <w:noProof/>
                <w:webHidden/>
              </w:rPr>
              <w:instrText xml:space="preserve"> PAGEREF _Toc402287148 \h </w:instrText>
            </w:r>
            <w:r>
              <w:rPr>
                <w:noProof/>
                <w:webHidden/>
              </w:rPr>
            </w:r>
            <w:r>
              <w:rPr>
                <w:noProof/>
                <w:webHidden/>
              </w:rPr>
              <w:fldChar w:fldCharType="separate"/>
            </w:r>
            <w:r w:rsidR="00EC3CCA">
              <w:rPr>
                <w:noProof/>
                <w:webHidden/>
              </w:rPr>
              <w:t>6</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49" w:history="1">
            <w:r w:rsidRPr="00E602CF">
              <w:rPr>
                <w:rStyle w:val="Hyperlink"/>
                <w:rFonts w:eastAsia="Arial"/>
                <w:noProof/>
              </w:rPr>
              <w:t>3.2.</w:t>
            </w:r>
            <w:r>
              <w:rPr>
                <w:rFonts w:asciiTheme="minorHAnsi" w:eastAsiaTheme="minorEastAsia" w:hAnsiTheme="minorHAnsi"/>
                <w:noProof/>
                <w:lang w:eastAsia="en-GB"/>
              </w:rPr>
              <w:tab/>
            </w:r>
            <w:r w:rsidRPr="00E602CF">
              <w:rPr>
                <w:rStyle w:val="Hyperlink"/>
                <w:rFonts w:eastAsia="Arial"/>
                <w:noProof/>
              </w:rPr>
              <w:t>Link Styles</w:t>
            </w:r>
            <w:r>
              <w:rPr>
                <w:noProof/>
                <w:webHidden/>
              </w:rPr>
              <w:tab/>
            </w:r>
            <w:r>
              <w:rPr>
                <w:noProof/>
                <w:webHidden/>
              </w:rPr>
              <w:fldChar w:fldCharType="begin"/>
            </w:r>
            <w:r>
              <w:rPr>
                <w:noProof/>
                <w:webHidden/>
              </w:rPr>
              <w:instrText xml:space="preserve"> PAGEREF _Toc402287149 \h </w:instrText>
            </w:r>
            <w:r>
              <w:rPr>
                <w:noProof/>
                <w:webHidden/>
              </w:rPr>
            </w:r>
            <w:r>
              <w:rPr>
                <w:noProof/>
                <w:webHidden/>
              </w:rPr>
              <w:fldChar w:fldCharType="separate"/>
            </w:r>
            <w:r w:rsidR="00EC3CCA">
              <w:rPr>
                <w:noProof/>
                <w:webHidden/>
              </w:rPr>
              <w:t>6</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50" w:history="1">
            <w:r w:rsidRPr="00E602CF">
              <w:rPr>
                <w:rStyle w:val="Hyperlink"/>
                <w:noProof/>
              </w:rPr>
              <w:t>3.3.</w:t>
            </w:r>
            <w:r>
              <w:rPr>
                <w:rFonts w:asciiTheme="minorHAnsi" w:eastAsiaTheme="minorEastAsia" w:hAnsiTheme="minorHAnsi"/>
                <w:noProof/>
                <w:lang w:eastAsia="en-GB"/>
              </w:rPr>
              <w:tab/>
            </w:r>
            <w:r w:rsidRPr="00E602CF">
              <w:rPr>
                <w:rStyle w:val="Hyperlink"/>
                <w:noProof/>
              </w:rPr>
              <w:t>Footer Links</w:t>
            </w:r>
            <w:r>
              <w:rPr>
                <w:noProof/>
                <w:webHidden/>
              </w:rPr>
              <w:tab/>
            </w:r>
            <w:r>
              <w:rPr>
                <w:noProof/>
                <w:webHidden/>
              </w:rPr>
              <w:fldChar w:fldCharType="begin"/>
            </w:r>
            <w:r>
              <w:rPr>
                <w:noProof/>
                <w:webHidden/>
              </w:rPr>
              <w:instrText xml:space="preserve"> PAGEREF _Toc402287150 \h </w:instrText>
            </w:r>
            <w:r>
              <w:rPr>
                <w:noProof/>
                <w:webHidden/>
              </w:rPr>
            </w:r>
            <w:r>
              <w:rPr>
                <w:noProof/>
                <w:webHidden/>
              </w:rPr>
              <w:fldChar w:fldCharType="separate"/>
            </w:r>
            <w:r w:rsidR="00EC3CCA">
              <w:rPr>
                <w:noProof/>
                <w:webHidden/>
              </w:rPr>
              <w:t>7</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51" w:history="1">
            <w:r w:rsidRPr="00E602CF">
              <w:rPr>
                <w:rStyle w:val="Hyperlink"/>
                <w:rFonts w:eastAsia="Arial"/>
                <w:noProof/>
              </w:rPr>
              <w:t>3.4.</w:t>
            </w:r>
            <w:r>
              <w:rPr>
                <w:rFonts w:asciiTheme="minorHAnsi" w:eastAsiaTheme="minorEastAsia" w:hAnsiTheme="minorHAnsi"/>
                <w:noProof/>
                <w:lang w:eastAsia="en-GB"/>
              </w:rPr>
              <w:tab/>
            </w:r>
            <w:r w:rsidRPr="00E602CF">
              <w:rPr>
                <w:rStyle w:val="Hyperlink"/>
                <w:rFonts w:eastAsia="Arial"/>
                <w:noProof/>
              </w:rPr>
              <w:t>Navigation Links</w:t>
            </w:r>
            <w:r>
              <w:rPr>
                <w:noProof/>
                <w:webHidden/>
              </w:rPr>
              <w:tab/>
            </w:r>
            <w:r>
              <w:rPr>
                <w:noProof/>
                <w:webHidden/>
              </w:rPr>
              <w:fldChar w:fldCharType="begin"/>
            </w:r>
            <w:r>
              <w:rPr>
                <w:noProof/>
                <w:webHidden/>
              </w:rPr>
              <w:instrText xml:space="preserve"> PAGEREF _Toc402287151 \h </w:instrText>
            </w:r>
            <w:r>
              <w:rPr>
                <w:noProof/>
                <w:webHidden/>
              </w:rPr>
            </w:r>
            <w:r>
              <w:rPr>
                <w:noProof/>
                <w:webHidden/>
              </w:rPr>
              <w:fldChar w:fldCharType="separate"/>
            </w:r>
            <w:r w:rsidR="00EC3CCA">
              <w:rPr>
                <w:noProof/>
                <w:webHidden/>
              </w:rPr>
              <w:t>7</w:t>
            </w:r>
            <w:r>
              <w:rPr>
                <w:noProof/>
                <w:webHidden/>
              </w:rPr>
              <w:fldChar w:fldCharType="end"/>
            </w:r>
          </w:hyperlink>
        </w:p>
        <w:p w:rsidR="00B5210A" w:rsidRDefault="00B5210A">
          <w:pPr>
            <w:pStyle w:val="TOC1"/>
            <w:tabs>
              <w:tab w:val="left" w:pos="440"/>
              <w:tab w:val="right" w:leader="dot" w:pos="9016"/>
            </w:tabs>
            <w:rPr>
              <w:rFonts w:asciiTheme="minorHAnsi" w:eastAsiaTheme="minorEastAsia" w:hAnsiTheme="minorHAnsi"/>
              <w:noProof/>
              <w:lang w:eastAsia="en-GB"/>
            </w:rPr>
          </w:pPr>
          <w:hyperlink w:anchor="_Toc402287152" w:history="1">
            <w:r w:rsidRPr="00E602CF">
              <w:rPr>
                <w:rStyle w:val="Hyperlink"/>
                <w:rFonts w:eastAsia="Arial"/>
                <w:noProof/>
              </w:rPr>
              <w:t>4.</w:t>
            </w:r>
            <w:r>
              <w:rPr>
                <w:rFonts w:asciiTheme="minorHAnsi" w:eastAsiaTheme="minorEastAsia" w:hAnsiTheme="minorHAnsi"/>
                <w:noProof/>
                <w:lang w:eastAsia="en-GB"/>
              </w:rPr>
              <w:tab/>
            </w:r>
            <w:r w:rsidRPr="00E602CF">
              <w:rPr>
                <w:rStyle w:val="Hyperlink"/>
                <w:rFonts w:eastAsia="Arial"/>
                <w:noProof/>
              </w:rPr>
              <w:t>Web User Interface Designs</w:t>
            </w:r>
            <w:r>
              <w:rPr>
                <w:noProof/>
                <w:webHidden/>
              </w:rPr>
              <w:tab/>
            </w:r>
            <w:r>
              <w:rPr>
                <w:noProof/>
                <w:webHidden/>
              </w:rPr>
              <w:fldChar w:fldCharType="begin"/>
            </w:r>
            <w:r>
              <w:rPr>
                <w:noProof/>
                <w:webHidden/>
              </w:rPr>
              <w:instrText xml:space="preserve"> PAGEREF _Toc402287152 \h </w:instrText>
            </w:r>
            <w:r>
              <w:rPr>
                <w:noProof/>
                <w:webHidden/>
              </w:rPr>
            </w:r>
            <w:r>
              <w:rPr>
                <w:noProof/>
                <w:webHidden/>
              </w:rPr>
              <w:fldChar w:fldCharType="separate"/>
            </w:r>
            <w:r w:rsidR="00EC3CCA">
              <w:rPr>
                <w:noProof/>
                <w:webHidden/>
              </w:rPr>
              <w:t>7</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53" w:history="1">
            <w:r w:rsidRPr="00E602CF">
              <w:rPr>
                <w:rStyle w:val="Hyperlink"/>
                <w:noProof/>
              </w:rPr>
              <w:t>4.1.</w:t>
            </w:r>
            <w:r>
              <w:rPr>
                <w:rFonts w:asciiTheme="minorHAnsi" w:eastAsiaTheme="minorEastAsia" w:hAnsiTheme="minorHAnsi"/>
                <w:noProof/>
                <w:lang w:eastAsia="en-GB"/>
              </w:rPr>
              <w:tab/>
            </w:r>
            <w:r w:rsidRPr="00E602CF">
              <w:rPr>
                <w:rStyle w:val="Hyperlink"/>
                <w:noProof/>
              </w:rPr>
              <w:t>Index Login Page</w:t>
            </w:r>
            <w:r>
              <w:rPr>
                <w:noProof/>
                <w:webHidden/>
              </w:rPr>
              <w:tab/>
            </w:r>
            <w:r>
              <w:rPr>
                <w:noProof/>
                <w:webHidden/>
              </w:rPr>
              <w:fldChar w:fldCharType="begin"/>
            </w:r>
            <w:r>
              <w:rPr>
                <w:noProof/>
                <w:webHidden/>
              </w:rPr>
              <w:instrText xml:space="preserve"> PAGEREF _Toc402287153 \h </w:instrText>
            </w:r>
            <w:r>
              <w:rPr>
                <w:noProof/>
                <w:webHidden/>
              </w:rPr>
            </w:r>
            <w:r>
              <w:rPr>
                <w:noProof/>
                <w:webHidden/>
              </w:rPr>
              <w:fldChar w:fldCharType="separate"/>
            </w:r>
            <w:r w:rsidR="00EC3CCA">
              <w:rPr>
                <w:noProof/>
                <w:webHidden/>
              </w:rPr>
              <w:t>7</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54" w:history="1">
            <w:r w:rsidRPr="00E602CF">
              <w:rPr>
                <w:rStyle w:val="Hyperlink"/>
                <w:rFonts w:eastAsia="Arial"/>
                <w:noProof/>
              </w:rPr>
              <w:t>4.2.</w:t>
            </w:r>
            <w:r>
              <w:rPr>
                <w:rFonts w:asciiTheme="minorHAnsi" w:eastAsiaTheme="minorEastAsia" w:hAnsiTheme="minorHAnsi"/>
                <w:noProof/>
                <w:lang w:eastAsia="en-GB"/>
              </w:rPr>
              <w:tab/>
            </w:r>
            <w:r w:rsidRPr="00E602CF">
              <w:rPr>
                <w:rStyle w:val="Hyperlink"/>
                <w:rFonts w:eastAsia="Arial"/>
                <w:noProof/>
              </w:rPr>
              <w:t>Registration Page</w:t>
            </w:r>
            <w:r>
              <w:rPr>
                <w:noProof/>
                <w:webHidden/>
              </w:rPr>
              <w:tab/>
            </w:r>
            <w:r>
              <w:rPr>
                <w:noProof/>
                <w:webHidden/>
              </w:rPr>
              <w:fldChar w:fldCharType="begin"/>
            </w:r>
            <w:r>
              <w:rPr>
                <w:noProof/>
                <w:webHidden/>
              </w:rPr>
              <w:instrText xml:space="preserve"> PAGEREF _Toc402287154 \h </w:instrText>
            </w:r>
            <w:r>
              <w:rPr>
                <w:noProof/>
                <w:webHidden/>
              </w:rPr>
            </w:r>
            <w:r>
              <w:rPr>
                <w:noProof/>
                <w:webHidden/>
              </w:rPr>
              <w:fldChar w:fldCharType="separate"/>
            </w:r>
            <w:r w:rsidR="00EC3CCA">
              <w:rPr>
                <w:noProof/>
                <w:webHidden/>
              </w:rPr>
              <w:t>9</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55" w:history="1">
            <w:r w:rsidRPr="00E602CF">
              <w:rPr>
                <w:rStyle w:val="Hyperlink"/>
                <w:rFonts w:eastAsia="Arial"/>
                <w:noProof/>
              </w:rPr>
              <w:t>4.3.</w:t>
            </w:r>
            <w:r>
              <w:rPr>
                <w:rFonts w:asciiTheme="minorHAnsi" w:eastAsiaTheme="minorEastAsia" w:hAnsiTheme="minorHAnsi"/>
                <w:noProof/>
                <w:lang w:eastAsia="en-GB"/>
              </w:rPr>
              <w:tab/>
            </w:r>
            <w:r w:rsidRPr="00E602CF">
              <w:rPr>
                <w:rStyle w:val="Hyperlink"/>
                <w:rFonts w:eastAsia="Arial"/>
                <w:noProof/>
              </w:rPr>
              <w:t>You Page – Account</w:t>
            </w:r>
            <w:r>
              <w:rPr>
                <w:noProof/>
                <w:webHidden/>
              </w:rPr>
              <w:tab/>
            </w:r>
            <w:r>
              <w:rPr>
                <w:noProof/>
                <w:webHidden/>
              </w:rPr>
              <w:fldChar w:fldCharType="begin"/>
            </w:r>
            <w:r>
              <w:rPr>
                <w:noProof/>
                <w:webHidden/>
              </w:rPr>
              <w:instrText xml:space="preserve"> PAGEREF _Toc402287155 \h </w:instrText>
            </w:r>
            <w:r>
              <w:rPr>
                <w:noProof/>
                <w:webHidden/>
              </w:rPr>
            </w:r>
            <w:r>
              <w:rPr>
                <w:noProof/>
                <w:webHidden/>
              </w:rPr>
              <w:fldChar w:fldCharType="separate"/>
            </w:r>
            <w:r w:rsidR="00EC3CCA">
              <w:rPr>
                <w:noProof/>
                <w:webHidden/>
              </w:rPr>
              <w:t>11</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56" w:history="1">
            <w:r w:rsidRPr="00E602CF">
              <w:rPr>
                <w:rStyle w:val="Hyperlink"/>
                <w:rFonts w:eastAsia="Arial"/>
                <w:noProof/>
              </w:rPr>
              <w:t>4.4.</w:t>
            </w:r>
            <w:r>
              <w:rPr>
                <w:rFonts w:asciiTheme="minorHAnsi" w:eastAsiaTheme="minorEastAsia" w:hAnsiTheme="minorHAnsi"/>
                <w:noProof/>
                <w:lang w:eastAsia="en-GB"/>
              </w:rPr>
              <w:tab/>
            </w:r>
            <w:r w:rsidRPr="00E602CF">
              <w:rPr>
                <w:rStyle w:val="Hyperlink"/>
                <w:rFonts w:eastAsia="Arial"/>
                <w:noProof/>
              </w:rPr>
              <w:t>View Page - Database</w:t>
            </w:r>
            <w:r>
              <w:rPr>
                <w:noProof/>
                <w:webHidden/>
              </w:rPr>
              <w:tab/>
            </w:r>
            <w:r>
              <w:rPr>
                <w:noProof/>
                <w:webHidden/>
              </w:rPr>
              <w:fldChar w:fldCharType="begin"/>
            </w:r>
            <w:r>
              <w:rPr>
                <w:noProof/>
                <w:webHidden/>
              </w:rPr>
              <w:instrText xml:space="preserve"> PAGEREF _Toc402287156 \h </w:instrText>
            </w:r>
            <w:r>
              <w:rPr>
                <w:noProof/>
                <w:webHidden/>
              </w:rPr>
            </w:r>
            <w:r>
              <w:rPr>
                <w:noProof/>
                <w:webHidden/>
              </w:rPr>
              <w:fldChar w:fldCharType="separate"/>
            </w:r>
            <w:r w:rsidR="00EC3CCA">
              <w:rPr>
                <w:noProof/>
                <w:webHidden/>
              </w:rPr>
              <w:t>12</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57" w:history="1">
            <w:r w:rsidRPr="00E602CF">
              <w:rPr>
                <w:rStyle w:val="Hyperlink"/>
                <w:rFonts w:eastAsia="Arial"/>
                <w:noProof/>
              </w:rPr>
              <w:t>4.5.</w:t>
            </w:r>
            <w:r>
              <w:rPr>
                <w:rFonts w:asciiTheme="minorHAnsi" w:eastAsiaTheme="minorEastAsia" w:hAnsiTheme="minorHAnsi"/>
                <w:noProof/>
                <w:lang w:eastAsia="en-GB"/>
              </w:rPr>
              <w:tab/>
            </w:r>
            <w:r w:rsidRPr="00E602CF">
              <w:rPr>
                <w:rStyle w:val="Hyperlink"/>
                <w:rFonts w:eastAsia="Arial"/>
                <w:noProof/>
              </w:rPr>
              <w:t>New Page – Database Entry</w:t>
            </w:r>
            <w:r>
              <w:rPr>
                <w:noProof/>
                <w:webHidden/>
              </w:rPr>
              <w:tab/>
            </w:r>
            <w:r>
              <w:rPr>
                <w:noProof/>
                <w:webHidden/>
              </w:rPr>
              <w:fldChar w:fldCharType="begin"/>
            </w:r>
            <w:r>
              <w:rPr>
                <w:noProof/>
                <w:webHidden/>
              </w:rPr>
              <w:instrText xml:space="preserve"> PAGEREF _Toc402287157 \h </w:instrText>
            </w:r>
            <w:r>
              <w:rPr>
                <w:noProof/>
                <w:webHidden/>
              </w:rPr>
            </w:r>
            <w:r>
              <w:rPr>
                <w:noProof/>
                <w:webHidden/>
              </w:rPr>
              <w:fldChar w:fldCharType="separate"/>
            </w:r>
            <w:r w:rsidR="00EC3CCA">
              <w:rPr>
                <w:noProof/>
                <w:webHidden/>
              </w:rPr>
              <w:t>12</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58" w:history="1">
            <w:r w:rsidRPr="00E602CF">
              <w:rPr>
                <w:rStyle w:val="Hyperlink"/>
                <w:rFonts w:eastAsia="Arial"/>
                <w:noProof/>
              </w:rPr>
              <w:t>4.6.</w:t>
            </w:r>
            <w:r>
              <w:rPr>
                <w:rFonts w:asciiTheme="minorHAnsi" w:eastAsiaTheme="minorEastAsia" w:hAnsiTheme="minorHAnsi"/>
                <w:noProof/>
                <w:lang w:eastAsia="en-GB"/>
              </w:rPr>
              <w:tab/>
            </w:r>
            <w:r w:rsidRPr="00E602CF">
              <w:rPr>
                <w:rStyle w:val="Hyperlink"/>
                <w:rFonts w:eastAsia="Arial"/>
                <w:noProof/>
              </w:rPr>
              <w:t>Logout – You Page</w:t>
            </w:r>
            <w:r>
              <w:rPr>
                <w:noProof/>
                <w:webHidden/>
              </w:rPr>
              <w:tab/>
            </w:r>
            <w:r>
              <w:rPr>
                <w:noProof/>
                <w:webHidden/>
              </w:rPr>
              <w:fldChar w:fldCharType="begin"/>
            </w:r>
            <w:r>
              <w:rPr>
                <w:noProof/>
                <w:webHidden/>
              </w:rPr>
              <w:instrText xml:space="preserve"> PAGEREF _Toc402287158 \h </w:instrText>
            </w:r>
            <w:r>
              <w:rPr>
                <w:noProof/>
                <w:webHidden/>
              </w:rPr>
            </w:r>
            <w:r>
              <w:rPr>
                <w:noProof/>
                <w:webHidden/>
              </w:rPr>
              <w:fldChar w:fldCharType="separate"/>
            </w:r>
            <w:r w:rsidR="00EC3CCA">
              <w:rPr>
                <w:noProof/>
                <w:webHidden/>
              </w:rPr>
              <w:t>13</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59" w:history="1">
            <w:r w:rsidRPr="00E602CF">
              <w:rPr>
                <w:rStyle w:val="Hyperlink"/>
                <w:rFonts w:eastAsia="Arial"/>
                <w:noProof/>
              </w:rPr>
              <w:t>4.7.</w:t>
            </w:r>
            <w:r>
              <w:rPr>
                <w:rFonts w:asciiTheme="minorHAnsi" w:eastAsiaTheme="minorEastAsia" w:hAnsiTheme="minorHAnsi"/>
                <w:noProof/>
                <w:lang w:eastAsia="en-GB"/>
              </w:rPr>
              <w:tab/>
            </w:r>
            <w:r w:rsidRPr="00E602CF">
              <w:rPr>
                <w:rStyle w:val="Hyperlink"/>
                <w:rFonts w:eastAsia="Arial"/>
                <w:noProof/>
              </w:rPr>
              <w:t>About Page</w:t>
            </w:r>
            <w:r>
              <w:rPr>
                <w:noProof/>
                <w:webHidden/>
              </w:rPr>
              <w:tab/>
            </w:r>
            <w:r>
              <w:rPr>
                <w:noProof/>
                <w:webHidden/>
              </w:rPr>
              <w:fldChar w:fldCharType="begin"/>
            </w:r>
            <w:r>
              <w:rPr>
                <w:noProof/>
                <w:webHidden/>
              </w:rPr>
              <w:instrText xml:space="preserve"> PAGEREF _Toc402287159 \h </w:instrText>
            </w:r>
            <w:r>
              <w:rPr>
                <w:noProof/>
                <w:webHidden/>
              </w:rPr>
            </w:r>
            <w:r>
              <w:rPr>
                <w:noProof/>
                <w:webHidden/>
              </w:rPr>
              <w:fldChar w:fldCharType="separate"/>
            </w:r>
            <w:r w:rsidR="00EC3CCA">
              <w:rPr>
                <w:noProof/>
                <w:webHidden/>
              </w:rPr>
              <w:t>13</w:t>
            </w:r>
            <w:r>
              <w:rPr>
                <w:noProof/>
                <w:webHidden/>
              </w:rPr>
              <w:fldChar w:fldCharType="end"/>
            </w:r>
          </w:hyperlink>
        </w:p>
        <w:p w:rsidR="00B5210A" w:rsidRDefault="00B5210A">
          <w:pPr>
            <w:pStyle w:val="TOC1"/>
            <w:tabs>
              <w:tab w:val="left" w:pos="440"/>
              <w:tab w:val="right" w:leader="dot" w:pos="9016"/>
            </w:tabs>
            <w:rPr>
              <w:rFonts w:asciiTheme="minorHAnsi" w:eastAsiaTheme="minorEastAsia" w:hAnsiTheme="minorHAnsi"/>
              <w:noProof/>
              <w:lang w:eastAsia="en-GB"/>
            </w:rPr>
          </w:pPr>
          <w:hyperlink w:anchor="_Toc402287160" w:history="1">
            <w:r w:rsidRPr="00E602CF">
              <w:rPr>
                <w:rStyle w:val="Hyperlink"/>
                <w:rFonts w:eastAsia="Arial"/>
                <w:noProof/>
              </w:rPr>
              <w:t>5.</w:t>
            </w:r>
            <w:r>
              <w:rPr>
                <w:rFonts w:asciiTheme="minorHAnsi" w:eastAsiaTheme="minorEastAsia" w:hAnsiTheme="minorHAnsi"/>
                <w:noProof/>
                <w:lang w:eastAsia="en-GB"/>
              </w:rPr>
              <w:tab/>
            </w:r>
            <w:r w:rsidRPr="00E602CF">
              <w:rPr>
                <w:rStyle w:val="Hyperlink"/>
                <w:rFonts w:eastAsia="Arial"/>
                <w:noProof/>
              </w:rPr>
              <w:t>Database Schema</w:t>
            </w:r>
            <w:r>
              <w:rPr>
                <w:noProof/>
                <w:webHidden/>
              </w:rPr>
              <w:tab/>
            </w:r>
            <w:r>
              <w:rPr>
                <w:noProof/>
                <w:webHidden/>
              </w:rPr>
              <w:fldChar w:fldCharType="begin"/>
            </w:r>
            <w:r>
              <w:rPr>
                <w:noProof/>
                <w:webHidden/>
              </w:rPr>
              <w:instrText xml:space="preserve"> PAGEREF _Toc402287160 \h </w:instrText>
            </w:r>
            <w:r>
              <w:rPr>
                <w:noProof/>
                <w:webHidden/>
              </w:rPr>
            </w:r>
            <w:r>
              <w:rPr>
                <w:noProof/>
                <w:webHidden/>
              </w:rPr>
              <w:fldChar w:fldCharType="separate"/>
            </w:r>
            <w:r w:rsidR="00EC3CCA">
              <w:rPr>
                <w:noProof/>
                <w:webHidden/>
              </w:rPr>
              <w:t>14</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61" w:history="1">
            <w:r w:rsidRPr="00E602CF">
              <w:rPr>
                <w:rStyle w:val="Hyperlink"/>
                <w:noProof/>
              </w:rPr>
              <w:t>5.1.</w:t>
            </w:r>
            <w:r>
              <w:rPr>
                <w:rFonts w:asciiTheme="minorHAnsi" w:eastAsiaTheme="minorEastAsia" w:hAnsiTheme="minorHAnsi"/>
                <w:noProof/>
                <w:lang w:eastAsia="en-GB"/>
              </w:rPr>
              <w:tab/>
            </w:r>
            <w:r w:rsidRPr="00E602CF">
              <w:rPr>
                <w:rStyle w:val="Hyperlink"/>
                <w:noProof/>
              </w:rPr>
              <w:t>Schema Diagram</w:t>
            </w:r>
            <w:r>
              <w:rPr>
                <w:noProof/>
                <w:webHidden/>
              </w:rPr>
              <w:tab/>
            </w:r>
            <w:r>
              <w:rPr>
                <w:noProof/>
                <w:webHidden/>
              </w:rPr>
              <w:fldChar w:fldCharType="begin"/>
            </w:r>
            <w:r>
              <w:rPr>
                <w:noProof/>
                <w:webHidden/>
              </w:rPr>
              <w:instrText xml:space="preserve"> PAGEREF _Toc402287161 \h </w:instrText>
            </w:r>
            <w:r>
              <w:rPr>
                <w:noProof/>
                <w:webHidden/>
              </w:rPr>
            </w:r>
            <w:r>
              <w:rPr>
                <w:noProof/>
                <w:webHidden/>
              </w:rPr>
              <w:fldChar w:fldCharType="separate"/>
            </w:r>
            <w:r w:rsidR="00EC3CCA">
              <w:rPr>
                <w:noProof/>
                <w:webHidden/>
              </w:rPr>
              <w:t>14</w:t>
            </w:r>
            <w:r>
              <w:rPr>
                <w:noProof/>
                <w:webHidden/>
              </w:rPr>
              <w:fldChar w:fldCharType="end"/>
            </w:r>
          </w:hyperlink>
        </w:p>
        <w:p w:rsidR="00B5210A" w:rsidRDefault="00B5210A">
          <w:pPr>
            <w:pStyle w:val="TOC2"/>
            <w:tabs>
              <w:tab w:val="left" w:pos="880"/>
              <w:tab w:val="right" w:leader="dot" w:pos="9016"/>
            </w:tabs>
            <w:rPr>
              <w:rFonts w:asciiTheme="minorHAnsi" w:eastAsiaTheme="minorEastAsia" w:hAnsiTheme="minorHAnsi"/>
              <w:noProof/>
              <w:lang w:eastAsia="en-GB"/>
            </w:rPr>
          </w:pPr>
          <w:hyperlink w:anchor="_Toc402287162" w:history="1">
            <w:r w:rsidRPr="00E602CF">
              <w:rPr>
                <w:rStyle w:val="Hyperlink"/>
                <w:noProof/>
              </w:rPr>
              <w:t>5.2.</w:t>
            </w:r>
            <w:r>
              <w:rPr>
                <w:rFonts w:asciiTheme="minorHAnsi" w:eastAsiaTheme="minorEastAsia" w:hAnsiTheme="minorHAnsi"/>
                <w:noProof/>
                <w:lang w:eastAsia="en-GB"/>
              </w:rPr>
              <w:tab/>
            </w:r>
            <w:r w:rsidRPr="00E602CF">
              <w:rPr>
                <w:rStyle w:val="Hyperlink"/>
                <w:noProof/>
              </w:rPr>
              <w:t>Description</w:t>
            </w:r>
            <w:r>
              <w:rPr>
                <w:noProof/>
                <w:webHidden/>
              </w:rPr>
              <w:tab/>
            </w:r>
            <w:r>
              <w:rPr>
                <w:noProof/>
                <w:webHidden/>
              </w:rPr>
              <w:fldChar w:fldCharType="begin"/>
            </w:r>
            <w:r>
              <w:rPr>
                <w:noProof/>
                <w:webHidden/>
              </w:rPr>
              <w:instrText xml:space="preserve"> PAGEREF _Toc402287162 \h </w:instrText>
            </w:r>
            <w:r>
              <w:rPr>
                <w:noProof/>
                <w:webHidden/>
              </w:rPr>
            </w:r>
            <w:r>
              <w:rPr>
                <w:noProof/>
                <w:webHidden/>
              </w:rPr>
              <w:fldChar w:fldCharType="separate"/>
            </w:r>
            <w:r w:rsidR="00EC3CCA">
              <w:rPr>
                <w:noProof/>
                <w:webHidden/>
              </w:rPr>
              <w:t>14</w:t>
            </w:r>
            <w:r>
              <w:rPr>
                <w:noProof/>
                <w:webHidden/>
              </w:rPr>
              <w:fldChar w:fldCharType="end"/>
            </w:r>
          </w:hyperlink>
        </w:p>
        <w:p w:rsidR="00B5210A" w:rsidRDefault="00B5210A">
          <w:pPr>
            <w:pStyle w:val="TOC3"/>
            <w:tabs>
              <w:tab w:val="left" w:pos="1320"/>
              <w:tab w:val="right" w:leader="dot" w:pos="9016"/>
            </w:tabs>
            <w:rPr>
              <w:rFonts w:asciiTheme="minorHAnsi" w:eastAsiaTheme="minorEastAsia" w:hAnsiTheme="minorHAnsi"/>
              <w:noProof/>
              <w:lang w:eastAsia="en-GB"/>
            </w:rPr>
          </w:pPr>
          <w:hyperlink w:anchor="_Toc402287163" w:history="1">
            <w:r w:rsidRPr="00E602CF">
              <w:rPr>
                <w:rStyle w:val="Hyperlink"/>
                <w:noProof/>
              </w:rPr>
              <w:t>5.2.1.</w:t>
            </w:r>
            <w:r>
              <w:rPr>
                <w:rFonts w:asciiTheme="minorHAnsi" w:eastAsiaTheme="minorEastAsia" w:hAnsiTheme="minorHAnsi"/>
                <w:noProof/>
                <w:lang w:eastAsia="en-GB"/>
              </w:rPr>
              <w:tab/>
            </w:r>
            <w:r w:rsidRPr="00E602CF">
              <w:rPr>
                <w:rStyle w:val="Hyperlink"/>
                <w:noProof/>
              </w:rPr>
              <w:t>Species Tables</w:t>
            </w:r>
            <w:r>
              <w:rPr>
                <w:noProof/>
                <w:webHidden/>
              </w:rPr>
              <w:tab/>
            </w:r>
            <w:r>
              <w:rPr>
                <w:noProof/>
                <w:webHidden/>
              </w:rPr>
              <w:fldChar w:fldCharType="begin"/>
            </w:r>
            <w:r>
              <w:rPr>
                <w:noProof/>
                <w:webHidden/>
              </w:rPr>
              <w:instrText xml:space="preserve"> PAGEREF _Toc402287163 \h </w:instrText>
            </w:r>
            <w:r>
              <w:rPr>
                <w:noProof/>
                <w:webHidden/>
              </w:rPr>
            </w:r>
            <w:r>
              <w:rPr>
                <w:noProof/>
                <w:webHidden/>
              </w:rPr>
              <w:fldChar w:fldCharType="separate"/>
            </w:r>
            <w:r w:rsidR="00EC3CCA">
              <w:rPr>
                <w:noProof/>
                <w:webHidden/>
              </w:rPr>
              <w:t>14</w:t>
            </w:r>
            <w:r>
              <w:rPr>
                <w:noProof/>
                <w:webHidden/>
              </w:rPr>
              <w:fldChar w:fldCharType="end"/>
            </w:r>
          </w:hyperlink>
        </w:p>
        <w:p w:rsidR="00B5210A" w:rsidRDefault="00B5210A">
          <w:pPr>
            <w:pStyle w:val="TOC3"/>
            <w:tabs>
              <w:tab w:val="left" w:pos="1320"/>
              <w:tab w:val="right" w:leader="dot" w:pos="9016"/>
            </w:tabs>
            <w:rPr>
              <w:rFonts w:asciiTheme="minorHAnsi" w:eastAsiaTheme="minorEastAsia" w:hAnsiTheme="minorHAnsi"/>
              <w:noProof/>
              <w:lang w:eastAsia="en-GB"/>
            </w:rPr>
          </w:pPr>
          <w:hyperlink w:anchor="_Toc402287164" w:history="1">
            <w:r w:rsidRPr="00E602CF">
              <w:rPr>
                <w:rStyle w:val="Hyperlink"/>
                <w:noProof/>
              </w:rPr>
              <w:t>5.2.2.</w:t>
            </w:r>
            <w:r>
              <w:rPr>
                <w:rFonts w:asciiTheme="minorHAnsi" w:eastAsiaTheme="minorEastAsia" w:hAnsiTheme="minorHAnsi"/>
                <w:noProof/>
                <w:lang w:eastAsia="en-GB"/>
              </w:rPr>
              <w:tab/>
            </w:r>
            <w:r w:rsidRPr="00E602CF">
              <w:rPr>
                <w:rStyle w:val="Hyperlink"/>
                <w:noProof/>
              </w:rPr>
              <w:t>Reserves Table</w:t>
            </w:r>
            <w:r>
              <w:rPr>
                <w:noProof/>
                <w:webHidden/>
              </w:rPr>
              <w:tab/>
            </w:r>
            <w:r>
              <w:rPr>
                <w:noProof/>
                <w:webHidden/>
              </w:rPr>
              <w:fldChar w:fldCharType="begin"/>
            </w:r>
            <w:r>
              <w:rPr>
                <w:noProof/>
                <w:webHidden/>
              </w:rPr>
              <w:instrText xml:space="preserve"> PAGEREF _Toc402287164 \h </w:instrText>
            </w:r>
            <w:r>
              <w:rPr>
                <w:noProof/>
                <w:webHidden/>
              </w:rPr>
            </w:r>
            <w:r>
              <w:rPr>
                <w:noProof/>
                <w:webHidden/>
              </w:rPr>
              <w:fldChar w:fldCharType="separate"/>
            </w:r>
            <w:r w:rsidR="00EC3CCA">
              <w:rPr>
                <w:noProof/>
                <w:webHidden/>
              </w:rPr>
              <w:t>14</w:t>
            </w:r>
            <w:r>
              <w:rPr>
                <w:noProof/>
                <w:webHidden/>
              </w:rPr>
              <w:fldChar w:fldCharType="end"/>
            </w:r>
          </w:hyperlink>
        </w:p>
        <w:p w:rsidR="00B5210A" w:rsidRDefault="00B5210A">
          <w:pPr>
            <w:pStyle w:val="TOC3"/>
            <w:tabs>
              <w:tab w:val="left" w:pos="1320"/>
              <w:tab w:val="right" w:leader="dot" w:pos="9016"/>
            </w:tabs>
            <w:rPr>
              <w:rFonts w:asciiTheme="minorHAnsi" w:eastAsiaTheme="minorEastAsia" w:hAnsiTheme="minorHAnsi"/>
              <w:noProof/>
              <w:lang w:eastAsia="en-GB"/>
            </w:rPr>
          </w:pPr>
          <w:hyperlink w:anchor="_Toc402287165" w:history="1">
            <w:r w:rsidRPr="00E602CF">
              <w:rPr>
                <w:rStyle w:val="Hyperlink"/>
                <w:noProof/>
              </w:rPr>
              <w:t>5.2.3.</w:t>
            </w:r>
            <w:r>
              <w:rPr>
                <w:rFonts w:asciiTheme="minorHAnsi" w:eastAsiaTheme="minorEastAsia" w:hAnsiTheme="minorHAnsi"/>
                <w:noProof/>
                <w:lang w:eastAsia="en-GB"/>
              </w:rPr>
              <w:tab/>
            </w:r>
            <w:r w:rsidRPr="00E602CF">
              <w:rPr>
                <w:rStyle w:val="Hyperlink"/>
                <w:noProof/>
              </w:rPr>
              <w:t>Recordings Table</w:t>
            </w:r>
            <w:r>
              <w:rPr>
                <w:noProof/>
                <w:webHidden/>
              </w:rPr>
              <w:tab/>
            </w:r>
            <w:r>
              <w:rPr>
                <w:noProof/>
                <w:webHidden/>
              </w:rPr>
              <w:fldChar w:fldCharType="begin"/>
            </w:r>
            <w:r>
              <w:rPr>
                <w:noProof/>
                <w:webHidden/>
              </w:rPr>
              <w:instrText xml:space="preserve"> PAGEREF _Toc402287165 \h </w:instrText>
            </w:r>
            <w:r>
              <w:rPr>
                <w:noProof/>
                <w:webHidden/>
              </w:rPr>
            </w:r>
            <w:r>
              <w:rPr>
                <w:noProof/>
                <w:webHidden/>
              </w:rPr>
              <w:fldChar w:fldCharType="separate"/>
            </w:r>
            <w:r w:rsidR="00EC3CCA">
              <w:rPr>
                <w:noProof/>
                <w:webHidden/>
              </w:rPr>
              <w:t>15</w:t>
            </w:r>
            <w:r>
              <w:rPr>
                <w:noProof/>
                <w:webHidden/>
              </w:rPr>
              <w:fldChar w:fldCharType="end"/>
            </w:r>
          </w:hyperlink>
        </w:p>
        <w:p w:rsidR="00B5210A" w:rsidRDefault="00B5210A">
          <w:pPr>
            <w:pStyle w:val="TOC3"/>
            <w:tabs>
              <w:tab w:val="left" w:pos="1320"/>
              <w:tab w:val="right" w:leader="dot" w:pos="9016"/>
            </w:tabs>
            <w:rPr>
              <w:rFonts w:asciiTheme="minorHAnsi" w:eastAsiaTheme="minorEastAsia" w:hAnsiTheme="minorHAnsi"/>
              <w:noProof/>
              <w:lang w:eastAsia="en-GB"/>
            </w:rPr>
          </w:pPr>
          <w:hyperlink w:anchor="_Toc402287166" w:history="1">
            <w:r w:rsidRPr="00E602CF">
              <w:rPr>
                <w:rStyle w:val="Hyperlink"/>
                <w:noProof/>
              </w:rPr>
              <w:t>5.2.4.</w:t>
            </w:r>
            <w:r>
              <w:rPr>
                <w:rFonts w:asciiTheme="minorHAnsi" w:eastAsiaTheme="minorEastAsia" w:hAnsiTheme="minorHAnsi"/>
                <w:noProof/>
                <w:lang w:eastAsia="en-GB"/>
              </w:rPr>
              <w:tab/>
            </w:r>
            <w:r w:rsidRPr="00E602CF">
              <w:rPr>
                <w:rStyle w:val="Hyperlink"/>
                <w:noProof/>
              </w:rPr>
              <w:t>Species Occurrence Table</w:t>
            </w:r>
            <w:r>
              <w:rPr>
                <w:noProof/>
                <w:webHidden/>
              </w:rPr>
              <w:tab/>
            </w:r>
            <w:r>
              <w:rPr>
                <w:noProof/>
                <w:webHidden/>
              </w:rPr>
              <w:fldChar w:fldCharType="begin"/>
            </w:r>
            <w:r>
              <w:rPr>
                <w:noProof/>
                <w:webHidden/>
              </w:rPr>
              <w:instrText xml:space="preserve"> PAGEREF _Toc402287166 \h </w:instrText>
            </w:r>
            <w:r>
              <w:rPr>
                <w:noProof/>
                <w:webHidden/>
              </w:rPr>
            </w:r>
            <w:r>
              <w:rPr>
                <w:noProof/>
                <w:webHidden/>
              </w:rPr>
              <w:fldChar w:fldCharType="separate"/>
            </w:r>
            <w:r w:rsidR="00EC3CCA">
              <w:rPr>
                <w:noProof/>
                <w:webHidden/>
              </w:rPr>
              <w:t>15</w:t>
            </w:r>
            <w:r>
              <w:rPr>
                <w:noProof/>
                <w:webHidden/>
              </w:rPr>
              <w:fldChar w:fldCharType="end"/>
            </w:r>
          </w:hyperlink>
        </w:p>
        <w:p w:rsidR="00B5210A" w:rsidRDefault="00B5210A">
          <w:pPr>
            <w:pStyle w:val="TOC3"/>
            <w:tabs>
              <w:tab w:val="left" w:pos="1320"/>
              <w:tab w:val="right" w:leader="dot" w:pos="9016"/>
            </w:tabs>
            <w:rPr>
              <w:rFonts w:asciiTheme="minorHAnsi" w:eastAsiaTheme="minorEastAsia" w:hAnsiTheme="minorHAnsi"/>
              <w:noProof/>
              <w:lang w:eastAsia="en-GB"/>
            </w:rPr>
          </w:pPr>
          <w:hyperlink w:anchor="_Toc402287167" w:history="1">
            <w:r w:rsidRPr="00E602CF">
              <w:rPr>
                <w:rStyle w:val="Hyperlink"/>
                <w:noProof/>
              </w:rPr>
              <w:t>5.2.5.</w:t>
            </w:r>
            <w:r>
              <w:rPr>
                <w:rFonts w:asciiTheme="minorHAnsi" w:eastAsiaTheme="minorEastAsia" w:hAnsiTheme="minorHAnsi"/>
                <w:noProof/>
                <w:lang w:eastAsia="en-GB"/>
              </w:rPr>
              <w:tab/>
            </w:r>
            <w:r w:rsidRPr="00E602CF">
              <w:rPr>
                <w:rStyle w:val="Hyperlink"/>
                <w:noProof/>
              </w:rPr>
              <w:t>Users Table</w:t>
            </w:r>
            <w:r>
              <w:rPr>
                <w:noProof/>
                <w:webHidden/>
              </w:rPr>
              <w:tab/>
            </w:r>
            <w:r>
              <w:rPr>
                <w:noProof/>
                <w:webHidden/>
              </w:rPr>
              <w:fldChar w:fldCharType="begin"/>
            </w:r>
            <w:r>
              <w:rPr>
                <w:noProof/>
                <w:webHidden/>
              </w:rPr>
              <w:instrText xml:space="preserve"> PAGEREF _Toc402287167 \h </w:instrText>
            </w:r>
            <w:r>
              <w:rPr>
                <w:noProof/>
                <w:webHidden/>
              </w:rPr>
            </w:r>
            <w:r>
              <w:rPr>
                <w:noProof/>
                <w:webHidden/>
              </w:rPr>
              <w:fldChar w:fldCharType="separate"/>
            </w:r>
            <w:r w:rsidR="00EC3CCA">
              <w:rPr>
                <w:noProof/>
                <w:webHidden/>
              </w:rPr>
              <w:t>15</w:t>
            </w:r>
            <w:r>
              <w:rPr>
                <w:noProof/>
                <w:webHidden/>
              </w:rPr>
              <w:fldChar w:fldCharType="end"/>
            </w:r>
          </w:hyperlink>
        </w:p>
        <w:p w:rsidR="00B5210A" w:rsidRDefault="00B5210A">
          <w:pPr>
            <w:pStyle w:val="TOC1"/>
            <w:tabs>
              <w:tab w:val="left" w:pos="440"/>
              <w:tab w:val="right" w:leader="dot" w:pos="9016"/>
            </w:tabs>
            <w:rPr>
              <w:rFonts w:asciiTheme="minorHAnsi" w:eastAsiaTheme="minorEastAsia" w:hAnsiTheme="minorHAnsi"/>
              <w:noProof/>
              <w:lang w:eastAsia="en-GB"/>
            </w:rPr>
          </w:pPr>
          <w:hyperlink w:anchor="_Toc402287168" w:history="1">
            <w:r w:rsidRPr="00E602CF">
              <w:rPr>
                <w:rStyle w:val="Hyperlink"/>
                <w:noProof/>
              </w:rPr>
              <w:t>6.</w:t>
            </w:r>
            <w:r>
              <w:rPr>
                <w:rFonts w:asciiTheme="minorHAnsi" w:eastAsiaTheme="minorEastAsia" w:hAnsiTheme="minorHAnsi"/>
                <w:noProof/>
                <w:lang w:eastAsia="en-GB"/>
              </w:rPr>
              <w:tab/>
            </w:r>
            <w:r w:rsidRPr="00E602CF">
              <w:rPr>
                <w:rStyle w:val="Hyperlink"/>
                <w:noProof/>
              </w:rPr>
              <w:t>Android User Interface Design</w:t>
            </w:r>
            <w:r>
              <w:rPr>
                <w:noProof/>
                <w:webHidden/>
              </w:rPr>
              <w:tab/>
            </w:r>
            <w:r>
              <w:rPr>
                <w:noProof/>
                <w:webHidden/>
              </w:rPr>
              <w:fldChar w:fldCharType="begin"/>
            </w:r>
            <w:r>
              <w:rPr>
                <w:noProof/>
                <w:webHidden/>
              </w:rPr>
              <w:instrText xml:space="preserve"> PAGEREF _Toc402287168 \h </w:instrText>
            </w:r>
            <w:r>
              <w:rPr>
                <w:noProof/>
                <w:webHidden/>
              </w:rPr>
            </w:r>
            <w:r>
              <w:rPr>
                <w:noProof/>
                <w:webHidden/>
              </w:rPr>
              <w:fldChar w:fldCharType="separate"/>
            </w:r>
            <w:r w:rsidR="00EC3CCA">
              <w:rPr>
                <w:noProof/>
                <w:webHidden/>
              </w:rPr>
              <w:t>16</w:t>
            </w:r>
            <w:r>
              <w:rPr>
                <w:noProof/>
                <w:webHidden/>
              </w:rPr>
              <w:fldChar w:fldCharType="end"/>
            </w:r>
          </w:hyperlink>
        </w:p>
        <w:p w:rsidR="00B5210A" w:rsidRDefault="00B5210A">
          <w:pPr>
            <w:pStyle w:val="TOC2"/>
            <w:tabs>
              <w:tab w:val="right" w:leader="dot" w:pos="9016"/>
            </w:tabs>
            <w:rPr>
              <w:rFonts w:asciiTheme="minorHAnsi" w:eastAsiaTheme="minorEastAsia" w:hAnsiTheme="minorHAnsi"/>
              <w:noProof/>
              <w:lang w:eastAsia="en-GB"/>
            </w:rPr>
          </w:pPr>
          <w:hyperlink w:anchor="_Toc402287169" w:history="1">
            <w:r w:rsidRPr="00E602CF">
              <w:rPr>
                <w:rStyle w:val="Hyperlink"/>
                <w:noProof/>
              </w:rPr>
              <w:t>6.2. Main Screen</w:t>
            </w:r>
            <w:r>
              <w:rPr>
                <w:noProof/>
                <w:webHidden/>
              </w:rPr>
              <w:tab/>
            </w:r>
            <w:r>
              <w:rPr>
                <w:noProof/>
                <w:webHidden/>
              </w:rPr>
              <w:fldChar w:fldCharType="begin"/>
            </w:r>
            <w:r>
              <w:rPr>
                <w:noProof/>
                <w:webHidden/>
              </w:rPr>
              <w:instrText xml:space="preserve"> PAGEREF _Toc402287169 \h </w:instrText>
            </w:r>
            <w:r>
              <w:rPr>
                <w:noProof/>
                <w:webHidden/>
              </w:rPr>
            </w:r>
            <w:r>
              <w:rPr>
                <w:noProof/>
                <w:webHidden/>
              </w:rPr>
              <w:fldChar w:fldCharType="separate"/>
            </w:r>
            <w:r w:rsidR="00EC3CCA">
              <w:rPr>
                <w:noProof/>
                <w:webHidden/>
              </w:rPr>
              <w:t>16</w:t>
            </w:r>
            <w:r>
              <w:rPr>
                <w:noProof/>
                <w:webHidden/>
              </w:rPr>
              <w:fldChar w:fldCharType="end"/>
            </w:r>
          </w:hyperlink>
        </w:p>
        <w:p w:rsidR="00B5210A" w:rsidRDefault="00B5210A">
          <w:pPr>
            <w:pStyle w:val="TOC3"/>
            <w:tabs>
              <w:tab w:val="left" w:pos="1320"/>
              <w:tab w:val="right" w:leader="dot" w:pos="9016"/>
            </w:tabs>
            <w:rPr>
              <w:rFonts w:asciiTheme="minorHAnsi" w:eastAsiaTheme="minorEastAsia" w:hAnsiTheme="minorHAnsi"/>
              <w:noProof/>
              <w:lang w:eastAsia="en-GB"/>
            </w:rPr>
          </w:pPr>
          <w:hyperlink w:anchor="_Toc402287170" w:history="1">
            <w:r w:rsidRPr="00E602CF">
              <w:rPr>
                <w:rStyle w:val="Hyperlink"/>
                <w:noProof/>
              </w:rPr>
              <w:t>6.2.1.</w:t>
            </w:r>
            <w:r>
              <w:rPr>
                <w:rFonts w:asciiTheme="minorHAnsi" w:eastAsiaTheme="minorEastAsia" w:hAnsiTheme="minorHAnsi"/>
                <w:noProof/>
                <w:lang w:eastAsia="en-GB"/>
              </w:rPr>
              <w:tab/>
            </w:r>
            <w:r w:rsidRPr="00E602CF">
              <w:rPr>
                <w:rStyle w:val="Hyperlink"/>
                <w:noProof/>
              </w:rPr>
              <w:t>Section A/B</w:t>
            </w:r>
            <w:r>
              <w:rPr>
                <w:noProof/>
                <w:webHidden/>
              </w:rPr>
              <w:tab/>
            </w:r>
            <w:r>
              <w:rPr>
                <w:noProof/>
                <w:webHidden/>
              </w:rPr>
              <w:fldChar w:fldCharType="begin"/>
            </w:r>
            <w:r>
              <w:rPr>
                <w:noProof/>
                <w:webHidden/>
              </w:rPr>
              <w:instrText xml:space="preserve"> PAGEREF _Toc402287170 \h </w:instrText>
            </w:r>
            <w:r>
              <w:rPr>
                <w:noProof/>
                <w:webHidden/>
              </w:rPr>
            </w:r>
            <w:r>
              <w:rPr>
                <w:noProof/>
                <w:webHidden/>
              </w:rPr>
              <w:fldChar w:fldCharType="separate"/>
            </w:r>
            <w:r w:rsidR="00EC3CCA">
              <w:rPr>
                <w:noProof/>
                <w:webHidden/>
              </w:rPr>
              <w:t>16</w:t>
            </w:r>
            <w:r>
              <w:rPr>
                <w:noProof/>
                <w:webHidden/>
              </w:rPr>
              <w:fldChar w:fldCharType="end"/>
            </w:r>
          </w:hyperlink>
        </w:p>
        <w:p w:rsidR="00B5210A" w:rsidRDefault="00B5210A">
          <w:pPr>
            <w:pStyle w:val="TOC3"/>
            <w:tabs>
              <w:tab w:val="right" w:leader="dot" w:pos="9016"/>
            </w:tabs>
            <w:rPr>
              <w:rFonts w:asciiTheme="minorHAnsi" w:eastAsiaTheme="minorEastAsia" w:hAnsiTheme="minorHAnsi"/>
              <w:noProof/>
              <w:lang w:eastAsia="en-GB"/>
            </w:rPr>
          </w:pPr>
          <w:hyperlink w:anchor="_Toc402287171" w:history="1">
            <w:r w:rsidRPr="00E602CF">
              <w:rPr>
                <w:rStyle w:val="Hyperlink"/>
                <w:noProof/>
              </w:rPr>
              <w:t>6.2.2.     Section C</w:t>
            </w:r>
            <w:r>
              <w:rPr>
                <w:noProof/>
                <w:webHidden/>
              </w:rPr>
              <w:tab/>
            </w:r>
            <w:r>
              <w:rPr>
                <w:noProof/>
                <w:webHidden/>
              </w:rPr>
              <w:fldChar w:fldCharType="begin"/>
            </w:r>
            <w:r>
              <w:rPr>
                <w:noProof/>
                <w:webHidden/>
              </w:rPr>
              <w:instrText xml:space="preserve"> PAGEREF _Toc402287171 \h </w:instrText>
            </w:r>
            <w:r>
              <w:rPr>
                <w:noProof/>
                <w:webHidden/>
              </w:rPr>
            </w:r>
            <w:r>
              <w:rPr>
                <w:noProof/>
                <w:webHidden/>
              </w:rPr>
              <w:fldChar w:fldCharType="separate"/>
            </w:r>
            <w:r w:rsidR="00EC3CCA">
              <w:rPr>
                <w:noProof/>
                <w:webHidden/>
              </w:rPr>
              <w:t>16</w:t>
            </w:r>
            <w:r>
              <w:rPr>
                <w:noProof/>
                <w:webHidden/>
              </w:rPr>
              <w:fldChar w:fldCharType="end"/>
            </w:r>
          </w:hyperlink>
        </w:p>
        <w:p w:rsidR="00B5210A" w:rsidRDefault="00B5210A">
          <w:pPr>
            <w:pStyle w:val="TOC3"/>
            <w:tabs>
              <w:tab w:val="right" w:leader="dot" w:pos="9016"/>
            </w:tabs>
            <w:rPr>
              <w:rFonts w:asciiTheme="minorHAnsi" w:eastAsiaTheme="minorEastAsia" w:hAnsiTheme="minorHAnsi"/>
              <w:noProof/>
              <w:lang w:eastAsia="en-GB"/>
            </w:rPr>
          </w:pPr>
          <w:hyperlink w:anchor="_Toc402287172" w:history="1">
            <w:r w:rsidRPr="00E602CF">
              <w:rPr>
                <w:rStyle w:val="Hyperlink"/>
                <w:noProof/>
              </w:rPr>
              <w:t>6.2.3.     Section D</w:t>
            </w:r>
            <w:r>
              <w:rPr>
                <w:noProof/>
                <w:webHidden/>
              </w:rPr>
              <w:tab/>
            </w:r>
            <w:r>
              <w:rPr>
                <w:noProof/>
                <w:webHidden/>
              </w:rPr>
              <w:fldChar w:fldCharType="begin"/>
            </w:r>
            <w:r>
              <w:rPr>
                <w:noProof/>
                <w:webHidden/>
              </w:rPr>
              <w:instrText xml:space="preserve"> PAGEREF _Toc402287172 \h </w:instrText>
            </w:r>
            <w:r>
              <w:rPr>
                <w:noProof/>
                <w:webHidden/>
              </w:rPr>
            </w:r>
            <w:r>
              <w:rPr>
                <w:noProof/>
                <w:webHidden/>
              </w:rPr>
              <w:fldChar w:fldCharType="separate"/>
            </w:r>
            <w:r w:rsidR="00EC3CCA">
              <w:rPr>
                <w:noProof/>
                <w:webHidden/>
              </w:rPr>
              <w:t>16</w:t>
            </w:r>
            <w:r>
              <w:rPr>
                <w:noProof/>
                <w:webHidden/>
              </w:rPr>
              <w:fldChar w:fldCharType="end"/>
            </w:r>
          </w:hyperlink>
        </w:p>
        <w:p w:rsidR="00B5210A" w:rsidRDefault="00B5210A">
          <w:pPr>
            <w:pStyle w:val="TOC2"/>
            <w:tabs>
              <w:tab w:val="right" w:leader="dot" w:pos="9016"/>
            </w:tabs>
            <w:rPr>
              <w:rFonts w:asciiTheme="minorHAnsi" w:eastAsiaTheme="minorEastAsia" w:hAnsiTheme="minorHAnsi"/>
              <w:noProof/>
              <w:lang w:eastAsia="en-GB"/>
            </w:rPr>
          </w:pPr>
          <w:hyperlink w:anchor="_Toc402287173" w:history="1">
            <w:r w:rsidRPr="00E602CF">
              <w:rPr>
                <w:rStyle w:val="Hyperlink"/>
                <w:rFonts w:eastAsia="Arial"/>
                <w:noProof/>
              </w:rPr>
              <w:t>6.3. Login Screen</w:t>
            </w:r>
            <w:r>
              <w:rPr>
                <w:noProof/>
                <w:webHidden/>
              </w:rPr>
              <w:tab/>
            </w:r>
            <w:r>
              <w:rPr>
                <w:noProof/>
                <w:webHidden/>
              </w:rPr>
              <w:fldChar w:fldCharType="begin"/>
            </w:r>
            <w:r>
              <w:rPr>
                <w:noProof/>
                <w:webHidden/>
              </w:rPr>
              <w:instrText xml:space="preserve"> PAGEREF _Toc402287173 \h </w:instrText>
            </w:r>
            <w:r>
              <w:rPr>
                <w:noProof/>
                <w:webHidden/>
              </w:rPr>
            </w:r>
            <w:r>
              <w:rPr>
                <w:noProof/>
                <w:webHidden/>
              </w:rPr>
              <w:fldChar w:fldCharType="separate"/>
            </w:r>
            <w:r w:rsidR="00EC3CCA">
              <w:rPr>
                <w:noProof/>
                <w:webHidden/>
              </w:rPr>
              <w:t>17</w:t>
            </w:r>
            <w:r>
              <w:rPr>
                <w:noProof/>
                <w:webHidden/>
              </w:rPr>
              <w:fldChar w:fldCharType="end"/>
            </w:r>
          </w:hyperlink>
        </w:p>
        <w:p w:rsidR="00B5210A" w:rsidRDefault="00B5210A">
          <w:pPr>
            <w:pStyle w:val="TOC2"/>
            <w:tabs>
              <w:tab w:val="right" w:leader="dot" w:pos="9016"/>
            </w:tabs>
            <w:rPr>
              <w:rFonts w:asciiTheme="minorHAnsi" w:eastAsiaTheme="minorEastAsia" w:hAnsiTheme="minorHAnsi"/>
              <w:noProof/>
              <w:lang w:eastAsia="en-GB"/>
            </w:rPr>
          </w:pPr>
          <w:hyperlink w:anchor="_Toc402287174" w:history="1">
            <w:r w:rsidRPr="00E602CF">
              <w:rPr>
                <w:rStyle w:val="Hyperlink"/>
                <w:rFonts w:eastAsia="Arial"/>
                <w:noProof/>
              </w:rPr>
              <w:t>6.4. Recording Screen</w:t>
            </w:r>
            <w:r>
              <w:rPr>
                <w:noProof/>
                <w:webHidden/>
              </w:rPr>
              <w:tab/>
            </w:r>
            <w:r>
              <w:rPr>
                <w:noProof/>
                <w:webHidden/>
              </w:rPr>
              <w:fldChar w:fldCharType="begin"/>
            </w:r>
            <w:r>
              <w:rPr>
                <w:noProof/>
                <w:webHidden/>
              </w:rPr>
              <w:instrText xml:space="preserve"> PAGEREF _Toc402287174 \h </w:instrText>
            </w:r>
            <w:r>
              <w:rPr>
                <w:noProof/>
                <w:webHidden/>
              </w:rPr>
            </w:r>
            <w:r>
              <w:rPr>
                <w:noProof/>
                <w:webHidden/>
              </w:rPr>
              <w:fldChar w:fldCharType="separate"/>
            </w:r>
            <w:r w:rsidR="00EC3CCA">
              <w:rPr>
                <w:noProof/>
                <w:webHidden/>
              </w:rPr>
              <w:t>18</w:t>
            </w:r>
            <w:r>
              <w:rPr>
                <w:noProof/>
                <w:webHidden/>
              </w:rPr>
              <w:fldChar w:fldCharType="end"/>
            </w:r>
          </w:hyperlink>
        </w:p>
        <w:p w:rsidR="00B5210A" w:rsidRDefault="00B5210A">
          <w:pPr>
            <w:pStyle w:val="TOC1"/>
            <w:tabs>
              <w:tab w:val="left" w:pos="440"/>
              <w:tab w:val="right" w:leader="dot" w:pos="9016"/>
            </w:tabs>
            <w:rPr>
              <w:rFonts w:asciiTheme="minorHAnsi" w:eastAsiaTheme="minorEastAsia" w:hAnsiTheme="minorHAnsi"/>
              <w:noProof/>
              <w:lang w:eastAsia="en-GB"/>
            </w:rPr>
          </w:pPr>
          <w:hyperlink w:anchor="_Toc402287175" w:history="1">
            <w:r w:rsidRPr="00E602CF">
              <w:rPr>
                <w:rStyle w:val="Hyperlink"/>
                <w:noProof/>
                <w:lang w:val="fr-FR"/>
              </w:rPr>
              <w:t>7.</w:t>
            </w:r>
            <w:r>
              <w:rPr>
                <w:rFonts w:asciiTheme="minorHAnsi" w:eastAsiaTheme="minorEastAsia" w:hAnsiTheme="minorHAnsi"/>
                <w:noProof/>
                <w:lang w:eastAsia="en-GB"/>
              </w:rPr>
              <w:tab/>
            </w:r>
            <w:r w:rsidRPr="00E602CF">
              <w:rPr>
                <w:rStyle w:val="Hyperlink"/>
                <w:noProof/>
              </w:rPr>
              <w:t>REFERENCES</w:t>
            </w:r>
            <w:r>
              <w:rPr>
                <w:noProof/>
                <w:webHidden/>
              </w:rPr>
              <w:tab/>
            </w:r>
            <w:r>
              <w:rPr>
                <w:noProof/>
                <w:webHidden/>
              </w:rPr>
              <w:fldChar w:fldCharType="begin"/>
            </w:r>
            <w:r>
              <w:rPr>
                <w:noProof/>
                <w:webHidden/>
              </w:rPr>
              <w:instrText xml:space="preserve"> PAGEREF _Toc402287175 \h </w:instrText>
            </w:r>
            <w:r>
              <w:rPr>
                <w:noProof/>
                <w:webHidden/>
              </w:rPr>
            </w:r>
            <w:r>
              <w:rPr>
                <w:noProof/>
                <w:webHidden/>
              </w:rPr>
              <w:fldChar w:fldCharType="separate"/>
            </w:r>
            <w:r w:rsidR="00EC3CCA">
              <w:rPr>
                <w:noProof/>
                <w:webHidden/>
              </w:rPr>
              <w:t>19</w:t>
            </w:r>
            <w:r>
              <w:rPr>
                <w:noProof/>
                <w:webHidden/>
              </w:rPr>
              <w:fldChar w:fldCharType="end"/>
            </w:r>
          </w:hyperlink>
        </w:p>
        <w:p w:rsidR="00B5210A" w:rsidRDefault="00B5210A">
          <w:pPr>
            <w:pStyle w:val="TOC1"/>
            <w:tabs>
              <w:tab w:val="left" w:pos="440"/>
              <w:tab w:val="right" w:leader="dot" w:pos="9016"/>
            </w:tabs>
            <w:rPr>
              <w:rFonts w:asciiTheme="minorHAnsi" w:eastAsiaTheme="minorEastAsia" w:hAnsiTheme="minorHAnsi"/>
              <w:noProof/>
              <w:lang w:eastAsia="en-GB"/>
            </w:rPr>
          </w:pPr>
          <w:hyperlink w:anchor="_Toc402287176" w:history="1">
            <w:r w:rsidRPr="00E602CF">
              <w:rPr>
                <w:rStyle w:val="Hyperlink"/>
                <w:noProof/>
              </w:rPr>
              <w:t>8.</w:t>
            </w:r>
            <w:r>
              <w:rPr>
                <w:rFonts w:asciiTheme="minorHAnsi" w:eastAsiaTheme="minorEastAsia" w:hAnsiTheme="minorHAnsi"/>
                <w:noProof/>
                <w:lang w:eastAsia="en-GB"/>
              </w:rPr>
              <w:tab/>
            </w:r>
            <w:r w:rsidRPr="00E602CF">
              <w:rPr>
                <w:rStyle w:val="Hyperlink"/>
                <w:noProof/>
              </w:rPr>
              <w:t>DOCUMENT HISTORY</w:t>
            </w:r>
            <w:r>
              <w:rPr>
                <w:noProof/>
                <w:webHidden/>
              </w:rPr>
              <w:tab/>
            </w:r>
            <w:r>
              <w:rPr>
                <w:noProof/>
                <w:webHidden/>
              </w:rPr>
              <w:fldChar w:fldCharType="begin"/>
            </w:r>
            <w:r>
              <w:rPr>
                <w:noProof/>
                <w:webHidden/>
              </w:rPr>
              <w:instrText xml:space="preserve"> PAGEREF _Toc402287176 \h </w:instrText>
            </w:r>
            <w:r>
              <w:rPr>
                <w:noProof/>
                <w:webHidden/>
              </w:rPr>
            </w:r>
            <w:r>
              <w:rPr>
                <w:noProof/>
                <w:webHidden/>
              </w:rPr>
              <w:fldChar w:fldCharType="separate"/>
            </w:r>
            <w:r w:rsidR="00EC3CCA">
              <w:rPr>
                <w:noProof/>
                <w:webHidden/>
              </w:rPr>
              <w:t>19</w:t>
            </w:r>
            <w:r>
              <w:rPr>
                <w:noProof/>
                <w:webHidden/>
              </w:rPr>
              <w:fldChar w:fldCharType="end"/>
            </w:r>
          </w:hyperlink>
        </w:p>
        <w:p w:rsidR="00403EE8" w:rsidRPr="002C2979" w:rsidRDefault="00403EE8">
          <w:pPr>
            <w:rPr>
              <w:rFonts w:cs="Arial"/>
            </w:rPr>
          </w:pPr>
          <w:r w:rsidRPr="002C2979">
            <w:rPr>
              <w:rFonts w:cs="Arial"/>
              <w:b/>
              <w:bCs/>
              <w:noProof/>
            </w:rPr>
            <w:fldChar w:fldCharType="end"/>
          </w:r>
        </w:p>
      </w:sdtContent>
    </w:sdt>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211306" w:rsidRPr="002C2979" w:rsidRDefault="00211306" w:rsidP="00460442">
      <w:pPr>
        <w:rPr>
          <w:rFonts w:cs="Arial"/>
        </w:rPr>
      </w:pPr>
    </w:p>
    <w:p w:rsidR="00460442" w:rsidRPr="002C2979" w:rsidRDefault="00460442" w:rsidP="008C6E08">
      <w:pPr>
        <w:rPr>
          <w:rFonts w:cs="Arial"/>
        </w:rPr>
      </w:pPr>
    </w:p>
    <w:p w:rsidR="008C6E08" w:rsidRPr="002C2979" w:rsidRDefault="008C6E08" w:rsidP="008C6E08">
      <w:pPr>
        <w:jc w:val="center"/>
        <w:rPr>
          <w:rFonts w:cs="Arial"/>
          <w:u w:val="single"/>
        </w:rPr>
      </w:pPr>
    </w:p>
    <w:p w:rsidR="008C6E08" w:rsidRPr="002C2979" w:rsidRDefault="008C6E08" w:rsidP="008C6E08">
      <w:pPr>
        <w:jc w:val="center"/>
        <w:rPr>
          <w:rFonts w:cs="Arial"/>
        </w:rPr>
      </w:pPr>
    </w:p>
    <w:p w:rsidR="008C6E08" w:rsidRPr="009F514A" w:rsidRDefault="000A1243" w:rsidP="009F514A">
      <w:pPr>
        <w:pStyle w:val="Heading1"/>
        <w:rPr>
          <w:rFonts w:cs="Arial"/>
        </w:rPr>
      </w:pPr>
      <w:r w:rsidRPr="002C2979">
        <w:rPr>
          <w:rFonts w:cs="Arial"/>
        </w:rPr>
        <w:br w:type="page"/>
      </w:r>
      <w:bookmarkStart w:id="0" w:name="_Toc402287142"/>
      <w:r w:rsidR="008C6E08" w:rsidRPr="002C2979">
        <w:lastRenderedPageBreak/>
        <w:t>Introduction</w:t>
      </w:r>
      <w:bookmarkEnd w:id="0"/>
    </w:p>
    <w:p w:rsidR="008C6E08" w:rsidRPr="002C2979" w:rsidRDefault="008C6E08" w:rsidP="00124385">
      <w:pPr>
        <w:pStyle w:val="Heading2"/>
        <w:numPr>
          <w:ilvl w:val="1"/>
          <w:numId w:val="12"/>
        </w:numPr>
        <w:rPr>
          <w:rFonts w:cs="Arial"/>
        </w:rPr>
      </w:pPr>
      <w:bookmarkStart w:id="1" w:name="_Toc402287143"/>
      <w:r w:rsidRPr="002C2979">
        <w:rPr>
          <w:rFonts w:cs="Arial"/>
        </w:rPr>
        <w:t>Purpose of Document</w:t>
      </w:r>
      <w:bookmarkEnd w:id="1"/>
    </w:p>
    <w:p w:rsidR="00124385" w:rsidRPr="002C2979" w:rsidRDefault="00124385" w:rsidP="00124385">
      <w:r w:rsidRPr="002C2979">
        <w:t>The</w:t>
      </w:r>
      <w:r>
        <w:t xml:space="preserve"> purpose of this document is to be an individual part of the final project plan, this is being kept as a separate document to allow for version control and drafting of this particular section.</w:t>
      </w:r>
    </w:p>
    <w:p w:rsidR="008C6E08" w:rsidRPr="002C2979" w:rsidRDefault="008C6E08" w:rsidP="00124385">
      <w:pPr>
        <w:pStyle w:val="Heading2"/>
        <w:numPr>
          <w:ilvl w:val="1"/>
          <w:numId w:val="12"/>
        </w:numPr>
        <w:rPr>
          <w:rFonts w:cs="Arial"/>
        </w:rPr>
      </w:pPr>
      <w:bookmarkStart w:id="2" w:name="_Toc402287144"/>
      <w:r w:rsidRPr="002C2979">
        <w:rPr>
          <w:rFonts w:cs="Arial"/>
        </w:rPr>
        <w:t>Scope</w:t>
      </w:r>
      <w:bookmarkEnd w:id="2"/>
    </w:p>
    <w:p w:rsidR="008C6E08" w:rsidRPr="002C2979" w:rsidRDefault="00E71CFE" w:rsidP="0075280D">
      <w:pPr>
        <w:rPr>
          <w:rFonts w:cs="Arial"/>
        </w:rPr>
      </w:pPr>
      <w:r w:rsidRPr="002C2979">
        <w:rPr>
          <w:rFonts w:cs="Arial"/>
        </w:rPr>
        <w:t>This document aims to be</w:t>
      </w:r>
      <w:r w:rsidR="0084088C">
        <w:rPr>
          <w:rFonts w:cs="Arial"/>
        </w:rPr>
        <w:t xml:space="preserve"> an overview of the User Interface Designs for the Website, Database and Android Application </w:t>
      </w:r>
    </w:p>
    <w:p w:rsidR="008C6E08" w:rsidRPr="002C2979" w:rsidRDefault="008C6E08" w:rsidP="0084088C">
      <w:pPr>
        <w:pStyle w:val="Heading2"/>
        <w:numPr>
          <w:ilvl w:val="1"/>
          <w:numId w:val="12"/>
        </w:numPr>
        <w:rPr>
          <w:rFonts w:cs="Arial"/>
          <w:u w:val="single"/>
        </w:rPr>
      </w:pPr>
      <w:bookmarkStart w:id="3" w:name="_Toc402287145"/>
      <w:r w:rsidRPr="002C2979">
        <w:rPr>
          <w:rFonts w:cs="Arial"/>
        </w:rPr>
        <w:t>Objectives</w:t>
      </w:r>
      <w:bookmarkEnd w:id="3"/>
    </w:p>
    <w:p w:rsidR="0075280D" w:rsidRDefault="00460442" w:rsidP="0075280D">
      <w:pPr>
        <w:rPr>
          <w:rFonts w:cs="Arial"/>
        </w:rPr>
      </w:pPr>
      <w:r w:rsidRPr="002C2979">
        <w:rPr>
          <w:rFonts w:cs="Arial"/>
        </w:rPr>
        <w:t>This document covers:</w:t>
      </w:r>
    </w:p>
    <w:p w:rsidR="00E71CFE" w:rsidRDefault="0084088C" w:rsidP="0075280D">
      <w:pPr>
        <w:pStyle w:val="ListParagraph"/>
        <w:numPr>
          <w:ilvl w:val="0"/>
          <w:numId w:val="1"/>
        </w:numPr>
        <w:rPr>
          <w:rFonts w:cs="Arial"/>
        </w:rPr>
      </w:pPr>
      <w:r>
        <w:rPr>
          <w:rFonts w:cs="Arial"/>
        </w:rPr>
        <w:t>Colour (Theme) choices</w:t>
      </w:r>
    </w:p>
    <w:p w:rsidR="0084088C" w:rsidRDefault="0084088C" w:rsidP="0075280D">
      <w:pPr>
        <w:pStyle w:val="ListParagraph"/>
        <w:numPr>
          <w:ilvl w:val="0"/>
          <w:numId w:val="1"/>
        </w:numPr>
        <w:rPr>
          <w:rFonts w:cs="Arial"/>
        </w:rPr>
      </w:pPr>
      <w:r>
        <w:rPr>
          <w:rFonts w:cs="Arial"/>
        </w:rPr>
        <w:t>Website User Interface Designs</w:t>
      </w:r>
    </w:p>
    <w:p w:rsidR="0084088C" w:rsidRDefault="0084088C" w:rsidP="0075280D">
      <w:pPr>
        <w:pStyle w:val="ListParagraph"/>
        <w:numPr>
          <w:ilvl w:val="0"/>
          <w:numId w:val="1"/>
        </w:numPr>
        <w:rPr>
          <w:rFonts w:cs="Arial"/>
        </w:rPr>
      </w:pPr>
      <w:r>
        <w:rPr>
          <w:rFonts w:cs="Arial"/>
        </w:rPr>
        <w:t xml:space="preserve">Database Schema and Explanation </w:t>
      </w:r>
    </w:p>
    <w:p w:rsidR="0084088C" w:rsidRPr="002C2979" w:rsidRDefault="0084088C" w:rsidP="0075280D">
      <w:pPr>
        <w:pStyle w:val="ListParagraph"/>
        <w:numPr>
          <w:ilvl w:val="0"/>
          <w:numId w:val="1"/>
        </w:numPr>
        <w:rPr>
          <w:rFonts w:cs="Arial"/>
        </w:rPr>
      </w:pPr>
      <w:r>
        <w:rPr>
          <w:rFonts w:cs="Arial"/>
        </w:rPr>
        <w:t>Android Application User Interface Designs</w:t>
      </w:r>
    </w:p>
    <w:p w:rsidR="00E71CFE" w:rsidRDefault="00E71CFE"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Pr="002C2979" w:rsidRDefault="0084088C" w:rsidP="00E71CFE">
      <w:pPr>
        <w:rPr>
          <w:rFonts w:cs="Arial"/>
        </w:rPr>
      </w:pPr>
    </w:p>
    <w:p w:rsidR="00211306" w:rsidRDefault="0084088C" w:rsidP="0075280D">
      <w:pPr>
        <w:pStyle w:val="Heading1"/>
      </w:pPr>
      <w:bookmarkStart w:id="4" w:name="_Toc402287146"/>
      <w:r>
        <w:lastRenderedPageBreak/>
        <w:t>Colour Swatches</w:t>
      </w:r>
      <w:bookmarkEnd w:id="4"/>
    </w:p>
    <w:p w:rsidR="0084088C" w:rsidRDefault="0084088C" w:rsidP="0084088C">
      <w:pPr>
        <w:spacing w:after="345"/>
        <w:ind w:left="-10" w:right="-10"/>
      </w:pPr>
      <w:r>
        <w:rPr>
          <w:noProof/>
          <w:lang w:eastAsia="en-GB"/>
        </w:rPr>
        <mc:AlternateContent>
          <mc:Choice Requires="wpg">
            <w:drawing>
              <wp:inline distT="0" distB="0" distL="0" distR="0" wp14:anchorId="438774AD" wp14:editId="3E93D69B">
                <wp:extent cx="6132756" cy="5715000"/>
                <wp:effectExtent l="0" t="0" r="20955" b="19050"/>
                <wp:docPr id="885" name="Group 885"/>
                <wp:cNvGraphicFramePr/>
                <a:graphic xmlns:a="http://schemas.openxmlformats.org/drawingml/2006/main">
                  <a:graphicData uri="http://schemas.microsoft.com/office/word/2010/wordprocessingGroup">
                    <wpg:wgp>
                      <wpg:cNvGrpSpPr/>
                      <wpg:grpSpPr>
                        <a:xfrm>
                          <a:off x="0" y="0"/>
                          <a:ext cx="6132756" cy="5715000"/>
                          <a:chOff x="0" y="0"/>
                          <a:chExt cx="6132756" cy="4200290"/>
                        </a:xfrm>
                      </wpg:grpSpPr>
                      <wps:wsp>
                        <wps:cNvPr id="1037" name="Shape 1037"/>
                        <wps:cNvSpPr/>
                        <wps:spPr>
                          <a:xfrm>
                            <a:off x="9525" y="28575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41B49A"/>
                          </a:fillRef>
                          <a:effectRef idx="0">
                            <a:scrgbClr r="0" g="0" b="0"/>
                          </a:effectRef>
                          <a:fontRef idx="none"/>
                        </wps:style>
                        <wps:bodyPr/>
                      </wps:wsp>
                      <wps:wsp>
                        <wps:cNvPr id="1038" name="Shape 1038"/>
                        <wps:cNvSpPr/>
                        <wps:spPr>
                          <a:xfrm>
                            <a:off x="1538746" y="28575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39" name="Shape 1039"/>
                        <wps:cNvSpPr/>
                        <wps:spPr>
                          <a:xfrm>
                            <a:off x="3067966" y="28575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4597186" y="28575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 name="Rectangle 32"/>
                        <wps:cNvSpPr/>
                        <wps:spPr>
                          <a:xfrm>
                            <a:off x="66675" y="88900"/>
                            <a:ext cx="788708" cy="168910"/>
                          </a:xfrm>
                          <a:prstGeom prst="rect">
                            <a:avLst/>
                          </a:prstGeom>
                          <a:ln>
                            <a:noFill/>
                          </a:ln>
                        </wps:spPr>
                        <wps:txbx>
                          <w:txbxContent>
                            <w:p w:rsidR="00F7333F" w:rsidRDefault="00F7333F" w:rsidP="0084088C">
                              <w:r>
                                <w:rPr>
                                  <w:rFonts w:eastAsia="Arial" w:cs="Arial"/>
                                  <w:sz w:val="20"/>
                                </w:rPr>
                                <w:t>Swatch #0</w:t>
                              </w:r>
                            </w:p>
                          </w:txbxContent>
                        </wps:txbx>
                        <wps:bodyPr horzOverflow="overflow" vert="horz" lIns="0" tIns="0" rIns="0" bIns="0" rtlCol="0">
                          <a:noAutofit/>
                        </wps:bodyPr>
                      </wps:wsp>
                      <wps:wsp>
                        <wps:cNvPr id="33" name="Shape 33"/>
                        <wps:cNvSpPr/>
                        <wps:spPr>
                          <a:xfrm>
                            <a:off x="1538745" y="27940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3067966" y="27940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4597186" y="27940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3175" y="28575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1538745" y="28575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3067966" y="28575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4597186" y="28575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9525" y="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9525" y="28575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2" name="Shape 42"/>
                        <wps:cNvSpPr/>
                        <wps:spPr>
                          <a:xfrm>
                            <a:off x="6126406" y="0"/>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3" name="Shape 43"/>
                        <wps:cNvSpPr/>
                        <wps:spPr>
                          <a:xfrm>
                            <a:off x="3175" y="6350"/>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3175" y="56515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1538745" y="56515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3067966" y="56515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4597186" y="56515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9525" y="1138004"/>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BD3E2F"/>
                          </a:fillRef>
                          <a:effectRef idx="0">
                            <a:scrgbClr r="0" g="0" b="0"/>
                          </a:effectRef>
                          <a:fontRef idx="none"/>
                        </wps:style>
                        <wps:bodyPr/>
                      </wps:wsp>
                      <wps:wsp>
                        <wps:cNvPr id="1042" name="Shape 1042"/>
                        <wps:cNvSpPr/>
                        <wps:spPr>
                          <a:xfrm>
                            <a:off x="1538746" y="1138004"/>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43" name="Shape 1043"/>
                        <wps:cNvSpPr/>
                        <wps:spPr>
                          <a:xfrm>
                            <a:off x="3067966" y="1138004"/>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 name="Shape 1044"/>
                        <wps:cNvSpPr/>
                        <wps:spPr>
                          <a:xfrm>
                            <a:off x="4597186" y="1138004"/>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 name="Rectangle 53"/>
                        <wps:cNvSpPr/>
                        <wps:spPr>
                          <a:xfrm>
                            <a:off x="66675" y="941154"/>
                            <a:ext cx="788708" cy="168910"/>
                          </a:xfrm>
                          <a:prstGeom prst="rect">
                            <a:avLst/>
                          </a:prstGeom>
                          <a:ln>
                            <a:noFill/>
                          </a:ln>
                        </wps:spPr>
                        <wps:txbx>
                          <w:txbxContent>
                            <w:p w:rsidR="00F7333F" w:rsidRDefault="00F7333F" w:rsidP="0084088C">
                              <w:r>
                                <w:rPr>
                                  <w:rFonts w:eastAsia="Arial" w:cs="Arial"/>
                                  <w:sz w:val="20"/>
                                </w:rPr>
                                <w:t>Swatch #1</w:t>
                              </w:r>
                            </w:p>
                          </w:txbxContent>
                        </wps:txbx>
                        <wps:bodyPr horzOverflow="overflow" vert="horz" lIns="0" tIns="0" rIns="0" bIns="0" rtlCol="0">
                          <a:noAutofit/>
                        </wps:bodyPr>
                      </wps:wsp>
                      <wps:wsp>
                        <wps:cNvPr id="54" name="Shape 54"/>
                        <wps:cNvSpPr/>
                        <wps:spPr>
                          <a:xfrm>
                            <a:off x="1538745" y="1131654"/>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3067966" y="1131654"/>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4597186" y="1131654"/>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3175" y="1138004"/>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1538745" y="1138004"/>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3067966" y="1138004"/>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4597186" y="1138004"/>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9525" y="852254"/>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9525" y="1138004"/>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6126406" y="852254"/>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4" name="Shape 64"/>
                        <wps:cNvSpPr/>
                        <wps:spPr>
                          <a:xfrm>
                            <a:off x="3175" y="858604"/>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3175" y="1417404"/>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1538745" y="1417404"/>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3067966" y="1417404"/>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4597186" y="1417404"/>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9525" y="2056912"/>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D07E00"/>
                          </a:fillRef>
                          <a:effectRef idx="0">
                            <a:scrgbClr r="0" g="0" b="0"/>
                          </a:effectRef>
                          <a:fontRef idx="none"/>
                        </wps:style>
                        <wps:bodyPr/>
                      </wps:wsp>
                      <wps:wsp>
                        <wps:cNvPr id="1046" name="Shape 1046"/>
                        <wps:cNvSpPr/>
                        <wps:spPr>
                          <a:xfrm>
                            <a:off x="1538746" y="2056912"/>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47" name="Shape 1047"/>
                        <wps:cNvSpPr/>
                        <wps:spPr>
                          <a:xfrm>
                            <a:off x="3067966" y="2056912"/>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4597186" y="2056912"/>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 name="Rectangle 74"/>
                        <wps:cNvSpPr/>
                        <wps:spPr>
                          <a:xfrm>
                            <a:off x="66675" y="1860062"/>
                            <a:ext cx="788708" cy="168910"/>
                          </a:xfrm>
                          <a:prstGeom prst="rect">
                            <a:avLst/>
                          </a:prstGeom>
                          <a:ln>
                            <a:noFill/>
                          </a:ln>
                        </wps:spPr>
                        <wps:txbx>
                          <w:txbxContent>
                            <w:p w:rsidR="00F7333F" w:rsidRDefault="00F7333F" w:rsidP="0084088C">
                              <w:r>
                                <w:rPr>
                                  <w:rFonts w:eastAsia="Arial" w:cs="Arial"/>
                                  <w:sz w:val="20"/>
                                </w:rPr>
                                <w:t>Swatch #2</w:t>
                              </w:r>
                            </w:p>
                          </w:txbxContent>
                        </wps:txbx>
                        <wps:bodyPr horzOverflow="overflow" vert="horz" lIns="0" tIns="0" rIns="0" bIns="0" rtlCol="0">
                          <a:noAutofit/>
                        </wps:bodyPr>
                      </wps:wsp>
                      <wps:wsp>
                        <wps:cNvPr id="75" name="Shape 75"/>
                        <wps:cNvSpPr/>
                        <wps:spPr>
                          <a:xfrm>
                            <a:off x="1538745" y="2050562"/>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3067966" y="2050562"/>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4597186" y="2050562"/>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3175" y="2056912"/>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1538745" y="2056912"/>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3067966" y="2056912"/>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1" name="Shape 81"/>
                        <wps:cNvSpPr/>
                        <wps:spPr>
                          <a:xfrm>
                            <a:off x="4597186" y="2056912"/>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2" name="Shape 82"/>
                        <wps:cNvSpPr/>
                        <wps:spPr>
                          <a:xfrm>
                            <a:off x="9525" y="1771162"/>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9525" y="2056912"/>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6126406" y="1771162"/>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3175" y="1777512"/>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3175" y="2336313"/>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1538745" y="2336313"/>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3067966" y="2336313"/>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4597186" y="2336313"/>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9525" y="3003283"/>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1050" name="Shape 1050"/>
                        <wps:cNvSpPr/>
                        <wps:spPr>
                          <a:xfrm>
                            <a:off x="1538746" y="3003283"/>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51" name="Shape 1051"/>
                        <wps:cNvSpPr/>
                        <wps:spPr>
                          <a:xfrm>
                            <a:off x="3067966" y="3003283"/>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 name="Shape 1052"/>
                        <wps:cNvSpPr/>
                        <wps:spPr>
                          <a:xfrm>
                            <a:off x="4597186" y="3003283"/>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 name="Rectangle 95"/>
                        <wps:cNvSpPr/>
                        <wps:spPr>
                          <a:xfrm>
                            <a:off x="66675" y="2806433"/>
                            <a:ext cx="788708" cy="168910"/>
                          </a:xfrm>
                          <a:prstGeom prst="rect">
                            <a:avLst/>
                          </a:prstGeom>
                          <a:ln>
                            <a:noFill/>
                          </a:ln>
                        </wps:spPr>
                        <wps:txbx>
                          <w:txbxContent>
                            <w:p w:rsidR="00F7333F" w:rsidRDefault="00F7333F" w:rsidP="0084088C">
                              <w:r>
                                <w:rPr>
                                  <w:rFonts w:eastAsia="Arial" w:cs="Arial"/>
                                  <w:sz w:val="20"/>
                                </w:rPr>
                                <w:t>Swatch #3</w:t>
                              </w:r>
                            </w:p>
                          </w:txbxContent>
                        </wps:txbx>
                        <wps:bodyPr horzOverflow="overflow" vert="horz" lIns="0" tIns="0" rIns="0" bIns="0" rtlCol="0">
                          <a:noAutofit/>
                        </wps:bodyPr>
                      </wps:wsp>
                      <wps:wsp>
                        <wps:cNvPr id="96" name="Shape 96"/>
                        <wps:cNvSpPr/>
                        <wps:spPr>
                          <a:xfrm>
                            <a:off x="1538745" y="2996933"/>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7" name="Shape 97"/>
                        <wps:cNvSpPr/>
                        <wps:spPr>
                          <a:xfrm>
                            <a:off x="3067966" y="2996933"/>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8" name="Shape 98"/>
                        <wps:cNvSpPr/>
                        <wps:spPr>
                          <a:xfrm>
                            <a:off x="4597186" y="2996933"/>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9" name="Shape 99"/>
                        <wps:cNvSpPr/>
                        <wps:spPr>
                          <a:xfrm>
                            <a:off x="3175" y="3003283"/>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0" name="Shape 100"/>
                        <wps:cNvSpPr/>
                        <wps:spPr>
                          <a:xfrm>
                            <a:off x="1538745" y="3003283"/>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1" name="Shape 101"/>
                        <wps:cNvSpPr/>
                        <wps:spPr>
                          <a:xfrm>
                            <a:off x="3067966" y="3003283"/>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2" name="Shape 102"/>
                        <wps:cNvSpPr/>
                        <wps:spPr>
                          <a:xfrm>
                            <a:off x="4597186" y="3003283"/>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3" name="Shape 103"/>
                        <wps:cNvSpPr/>
                        <wps:spPr>
                          <a:xfrm>
                            <a:off x="9525" y="2717533"/>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9525" y="3003283"/>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6126406" y="2717533"/>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3175" y="2723883"/>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3175" y="3282683"/>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1538745" y="3282683"/>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067966" y="3282683"/>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4597186" y="3282683"/>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6350" y="391454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669900"/>
                          </a:fillRef>
                          <a:effectRef idx="0">
                            <a:scrgbClr r="0" g="0" b="0"/>
                          </a:effectRef>
                          <a:fontRef idx="none"/>
                        </wps:style>
                        <wps:bodyPr/>
                      </wps:wsp>
                      <wps:wsp>
                        <wps:cNvPr id="1054" name="Shape 1054"/>
                        <wps:cNvSpPr/>
                        <wps:spPr>
                          <a:xfrm>
                            <a:off x="1535571" y="391454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7EC021"/>
                          </a:fillRef>
                          <a:effectRef idx="0">
                            <a:scrgbClr r="0" g="0" b="0"/>
                          </a:effectRef>
                          <a:fontRef idx="none"/>
                        </wps:style>
                        <wps:bodyPr/>
                      </wps:wsp>
                      <wps:wsp>
                        <wps:cNvPr id="1055" name="Shape 1055"/>
                        <wps:cNvSpPr/>
                        <wps:spPr>
                          <a:xfrm>
                            <a:off x="3064791" y="391454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56" name="Shape 1056"/>
                        <wps:cNvSpPr/>
                        <wps:spPr>
                          <a:xfrm>
                            <a:off x="4594011" y="391454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 name="Rectangle 116"/>
                        <wps:cNvSpPr/>
                        <wps:spPr>
                          <a:xfrm>
                            <a:off x="63500" y="3717690"/>
                            <a:ext cx="788708" cy="168910"/>
                          </a:xfrm>
                          <a:prstGeom prst="rect">
                            <a:avLst/>
                          </a:prstGeom>
                          <a:ln>
                            <a:noFill/>
                          </a:ln>
                        </wps:spPr>
                        <wps:txbx>
                          <w:txbxContent>
                            <w:p w:rsidR="00F7333F" w:rsidRDefault="00F7333F" w:rsidP="0084088C">
                              <w:r>
                                <w:rPr>
                                  <w:rFonts w:eastAsia="Arial" w:cs="Arial"/>
                                  <w:sz w:val="20"/>
                                </w:rPr>
                                <w:t>Swatch #4</w:t>
                              </w:r>
                            </w:p>
                          </w:txbxContent>
                        </wps:txbx>
                        <wps:bodyPr horzOverflow="overflow" vert="horz" lIns="0" tIns="0" rIns="0" bIns="0" rtlCol="0">
                          <a:noAutofit/>
                        </wps:bodyPr>
                      </wps:wsp>
                      <wps:wsp>
                        <wps:cNvPr id="117" name="Shape 117"/>
                        <wps:cNvSpPr/>
                        <wps:spPr>
                          <a:xfrm>
                            <a:off x="1535570" y="390819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3064791" y="390819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4594011" y="390819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0" y="391454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1535570" y="391454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3064791" y="391454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4594011" y="391454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6350" y="362879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6350" y="391454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6123231" y="3628790"/>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0" y="3635140"/>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0" y="419394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1535570" y="419394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3064791" y="419394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4594011" y="419394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8774AD" id="Group 885" o:spid="_x0000_s1026" style="width:482.9pt;height:450pt;mso-position-horizontal-relative:char;mso-position-vertical-relative:line" coordsize="61327,4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">
                <v:shape id="Shape 1037" o:spid="_x0000_s1027" style="position:absolute;left:95;top:2857;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kGF8QA&#10;AADdAAAADwAAAGRycy9kb3ducmV2LnhtbERPTWsCMRC9F/ofwgi9dRMVqm43SrEU7EWoevE23Uw3&#10;SzeTdRPX7b83QsHbPN7nFKvBNaKnLtSeNYwzBYK49KbmSsNh//E8BxEissHGM2n4owCr5eNDgbnx&#10;F/6ifhcrkUI45KjBxtjmUobSksOQ+ZY4cT++cxgT7CppOrykcNfIiVIv0mHNqcFiS2tL5e/u7DQc&#10;p9YN/WmrZu+nuPlezLefuD9r/TQa3l5BRBriXfzv3pg0X01ncPsmnS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pBhfEAAAA3QAAAA8AAAAAAAAAAAAAAAAAmAIAAGRycy9k&#10;b3ducmV2LnhtbFBLBQYAAAAABAAEAPUAAACJAwAAAAA=&#10;" path="m,l1529221,r,279400l,279400,,e" fillcolor="#41b49a" stroked="f" strokeweight="0">
                  <v:stroke miterlimit="83231f" joinstyle="miter"/>
                  <v:path arrowok="t" textboxrect="0,0,1529221,279400"/>
                </v:shape>
                <v:shape id="Shape 1038" o:spid="_x0000_s1028" style="position:absolute;left:15387;top:2857;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oA8gA&#10;AADdAAAADwAAAGRycy9kb3ducmV2LnhtbESPS0/DQAyE70j8h5WRuNENDzVt2m2FoJV6I31cenOz&#10;bhKR9Ybs0oT+enxA4mZrxjOf58vBNepCXag9G3gcJaCIC29rLg0c9uuHCagQkS02nsnADwVYLm5v&#10;5phZ3/OWLrtYKgnhkKGBKsY20zoUFTkMI98Si3b2ncMoa1dq22Ev4a7RT0ky1g5rloYKW3qrqPjc&#10;fTsDHy8Tvdrnp/fpNe23aZ5/HdN6bMz93fA6AxVpiP/mv+uNFfzkWXDlGx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degDyAAAAN0AAAAPAAAAAAAAAAAAAAAAAJgCAABk&#10;cnMvZG93bnJldi54bWxQSwUGAAAAAAQABAD1AAAAjQMAAAAA&#10;" path="m,l1529220,r,279400l,279400,,e" fillcolor="#e5e5e5" stroked="f" strokeweight="0">
                  <v:stroke miterlimit="83231f" joinstyle="miter"/>
                  <v:path arrowok="t" textboxrect="0,0,1529220,279400"/>
                </v:shape>
                <v:shape id="Shape 1039" o:spid="_x0000_s1029" style="position:absolute;left:30679;top:2857;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6JsUA&#10;AADdAAAADwAAAGRycy9kb3ducmV2LnhtbERPTWvCQBC9C/6HZQq96UaLpaZugkgthRZELehxyE6T&#10;0OxszG6T2F/vCoK3ebzPWaS9qURLjSstK5iMIxDEmdUl5wq+9+vRCwjnkTVWlknBmRykyXCwwFjb&#10;jrfU7nwuQgi7GBUU3texlC4ryKAb25o4cD+2MegDbHKpG+xCuKnkNIqepcGSQ0OBNa0Kyn53f0bB&#10;8evTH/43p/m+W0r9PttOurd2rdTjQ798BeGp93fxzf2hw/zoaQ7Xb8IJMr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DomxQAAAN0AAAAPAAAAAAAAAAAAAAAAAJgCAABkcnMv&#10;ZG93bnJldi54bWxQSwUGAAAAAAQABAD1AAAAigMAAAAA&#10;" path="m,l1529221,r,279400l,279400,,e" fillcolor="black" stroked="f" strokeweight="0">
                  <v:stroke miterlimit="83231f" joinstyle="miter"/>
                  <v:path arrowok="t" textboxrect="0,0,1529221,279400"/>
                </v:shape>
                <v:shape id="Shape 1040" o:spid="_x0000_s1030" style="position:absolute;left:45971;top:2857;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uYMQA&#10;AADdAAAADwAAAGRycy9kb3ducmV2LnhtbESPT2vDMAzF74N+B6NCb6u9sY2S1S2j0NFLC/17FrGW&#10;hMZyantN9u2nw2A3iff03k/z5eBbdaeYmsAWnqYGFHEZXMOVhdNx/TgDlTKywzYwWfihBMvF6GGO&#10;hQs97+l+yJWSEE4FWqhz7gqtU1mTxzQNHbFoXyF6zLLGSruIvYT7Vj8b86Y9NiwNNXa0qqm8Hr69&#10;hdftZUVx08fz5bTnz6vZ0Y121k7Gw8c7qExD/jf/XW+c4JsX4ZdvZAS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P7mDEAAAA3QAAAA8AAAAAAAAAAAAAAAAAmAIAAGRycy9k&#10;b3ducmV2LnhtbFBLBQYAAAAABAAEAPUAAACJAwAAAAA=&#10;" path="m,l1529220,r,279400l,279400,,e" stroked="f" strokeweight="0">
                  <v:stroke miterlimit="83231f" joinstyle="miter"/>
                  <v:path arrowok="t" textboxrect="0,0,1529220,279400"/>
                </v:shape>
                <v:rect id="Rectangle 32" o:spid="_x0000_s1031" style="position:absolute;left:666;top:889;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F7333F" w:rsidRDefault="00F7333F" w:rsidP="0084088C">
                        <w:r>
                          <w:rPr>
                            <w:rFonts w:eastAsia="Arial" w:cs="Arial"/>
                            <w:sz w:val="20"/>
                          </w:rPr>
                          <w:t>Swatch #0</w:t>
                        </w:r>
                      </w:p>
                    </w:txbxContent>
                  </v:textbox>
                </v:rect>
                <v:shape id="Shape 33" o:spid="_x0000_s1032" style="position:absolute;left:15387;top:2794;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4P8EA&#10;AADbAAAADwAAAGRycy9kb3ducmV2LnhtbESPQYvCMBSE74L/ITzBm6ZWWKQaRRTBgy5YvXh7NM+2&#10;2LyUJrX1328WBI/DzHzDrDa9qcSLGldaVjCbRiCIM6tLzhXcrofJAoTzyBory6TgTQ426+FghYm2&#10;HV/olfpcBAi7BBUU3teJlC4ryKCb2po4eA/bGPRBNrnUDXYBbioZR9GPNFhyWCiwpl1B2TNtjYLz&#10;7tDHfr+NTtJ27T1u379nkyo1HvXbJQhPvf+GP+2jVjCfw/+X8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MOD/BAAAA2wAAAA8AAAAAAAAAAAAAAAAAmAIAAGRycy9kb3du&#10;cmV2LnhtbFBLBQYAAAAABAAEAPUAAACGAwAAAAA=&#10;" path="m,l,292100e" filled="f" strokeweight="1pt">
                  <v:stroke miterlimit="1" joinstyle="miter"/>
                  <v:path arrowok="t" textboxrect="0,0,0,292100"/>
                </v:shape>
                <v:shape id="Shape 34" o:spid="_x0000_s1033" style="position:absolute;left:30679;top:2794;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gS8QA&#10;AADbAAAADwAAAGRycy9kb3ducmV2LnhtbESPQWuDQBSE74X8h+UFemvW2FKCcQ3BIPTQFGpyye3h&#10;vqjEfSvuGs2/7xYKPQ4z8w2T7mbTiTsNrrWsYL2KQBBXVrdcKzifipcNCOeRNXaWScGDHOyyxVOK&#10;ibYTf9O99LUIEHYJKmi87xMpXdWQQbeyPXHwrnYw6IMcaqkHnALcdDKOondpsOWw0GBPeUPVrRyN&#10;gmNezLE/7KNPaafxEo+Pr6MplXpezvstCE+z/w//tT+0gtc3+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loEvEAAAA2wAAAA8AAAAAAAAAAAAAAAAAmAIAAGRycy9k&#10;b3ducmV2LnhtbFBLBQYAAAAABAAEAPUAAACJAwAAAAA=&#10;" path="m,l,292100e" filled="f" strokeweight="1pt">
                  <v:stroke miterlimit="1" joinstyle="miter"/>
                  <v:path arrowok="t" textboxrect="0,0,0,292100"/>
                </v:shape>
                <v:shape id="Shape 35" o:spid="_x0000_s1034" style="position:absolute;left:45971;top:2794;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kF0MQA&#10;AADbAAAADwAAAGRycy9kb3ducmV2LnhtbESPQWuDQBSE74X8h+UFemvWWFqCcQ3BIPTQFGpyye3h&#10;vqjEfSvuGs2/7xYKPQ4z8w2T7mbTiTsNrrWsYL2KQBBXVrdcKzifipcNCOeRNXaWScGDHOyyxVOK&#10;ibYTf9O99LUIEHYJKmi87xMpXdWQQbeyPXHwrnYw6IMcaqkHnALcdDKOondpsOWw0GBPeUPVrRyN&#10;gmNezLE/7KNPaafxEo+Pr6MplXpezvstCE+z/w//tT+0gtc3+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pBdDEAAAA2wAAAA8AAAAAAAAAAAAAAAAAmAIAAGRycy9k&#10;b3ducmV2LnhtbFBLBQYAAAAABAAEAPUAAACJAwAAAAA=&#10;" path="m,l,292100e" filled="f" strokeweight="1pt">
                  <v:stroke miterlimit="1" joinstyle="miter"/>
                  <v:path arrowok="t" textboxrect="0,0,0,292100"/>
                </v:shape>
                <v:shape id="Shape 36" o:spid="_x0000_s1035" style="position:absolute;left:31;top:2857;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5zgMUA&#10;AADbAAAADwAAAGRycy9kb3ducmV2LnhtbESPT2vCQBTE74V+h+UVehHdWKnEmI0UobR4qmkv3p7Z&#10;lz80+zbsbjV+e1coeBxm5jdMvhlNL07kfGdZwXyWgCCurO64UfDz/T5NQfiArLG3TAou5GFTPD7k&#10;mGl75j2dytCICGGfoYI2hCGT0lctGfQzOxBHr7bOYIjSNVI7PEe46eVLkiylwY7jQosDbVuqfss/&#10;o+DDfB13dEjHVb+oL5N69zop3UGp56fxbQ0i0Bju4f/2p1awWMLtS/wB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nOAxQAAANsAAAAPAAAAAAAAAAAAAAAAAJgCAABkcnMv&#10;ZG93bnJldi54bWxQSwUGAAAAAAQABAD1AAAAigMAAAAA&#10;" path="m,l1535570,e" filled="f" strokeweight="1pt">
                  <v:stroke miterlimit="1" joinstyle="miter"/>
                  <v:path arrowok="t" textboxrect="0,0,1535570,0"/>
                </v:shape>
                <v:shape id="Shape 37" o:spid="_x0000_s1036" style="position:absolute;left:15387;top:2857;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9cQA&#10;AADbAAAADwAAAGRycy9kb3ducmV2LnhtbESPW4vCMBSE3xf2P4Sz4Jumq+KlGmURCoogeHnx7dgc&#10;22JzUpKo9d+bhYV9HGbmG2a+bE0tHuR8ZVnBdy8BQZxbXXGh4HTMuhMQPiBrrC2Tghd5WC4+P+aY&#10;avvkPT0OoRARwj5FBWUITSqlz0sy6Hu2IY7e1TqDIUpXSO3wGeGmlv0kGUmDFceFEhtalZTfDnej&#10;YLjqZ+ttuznbjR5dnJzefZPtlOp8tT8zEIHa8B/+a6+1gsEYfr/EHy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vXEAAAA2wAAAA8AAAAAAAAAAAAAAAAAmAIAAGRycy9k&#10;b3ducmV2LnhtbFBLBQYAAAAABAAEAPUAAACJAwAAAAA=&#10;" path="m,l1529221,e" filled="f" strokeweight="1pt">
                  <v:stroke miterlimit="1" joinstyle="miter"/>
                  <v:path arrowok="t" textboxrect="0,0,1529221,0"/>
                </v:shape>
                <v:shape id="Shape 38" o:spid="_x0000_s1037" style="position:absolute;left:30679;top:2857;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qhMIA&#10;AADbAAAADwAAAGRycy9kb3ducmV2LnhtbERP3WrCMBS+F/YO4Qi7s6mr1tE1FSkbOHSCbg9waI5t&#10;sTkpTVa7t18uBrv8+P7z7WQ6MdLgWssKllEMgriyuuVawdfn2+IZhPPIGjvLpOCHHGyLh1mOmbZ3&#10;PtN48bUIIewyVNB432dSuqohgy6yPXHgrnYw6AMcaqkHvIdw08mnOE6lwZZDQ4M9lQ1Vt8u3UXA6&#10;Hl53x2TVfbzTJnXndRlrVyr1OJ92LyA8Tf5f/OfeawVJGBu+h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2qEwgAAANsAAAAPAAAAAAAAAAAAAAAAAJgCAABkcnMvZG93&#10;bnJldi54bWxQSwUGAAAAAAQABAD1AAAAhwMAAAAA&#10;" path="m,l1529220,e" filled="f" strokeweight="1pt">
                  <v:stroke miterlimit="1" joinstyle="miter"/>
                  <v:path arrowok="t" textboxrect="0,0,1529220,0"/>
                </v:shape>
                <v:shape id="Shape 39" o:spid="_x0000_s1038" style="position:absolute;left:45971;top:2857;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O0IcIA&#10;AADbAAAADwAAAGRycy9kb3ducmV2LnhtbESPT4vCMBTE78J+h/AWvGnqH4p2jbKIouBFu+ueH82z&#10;Ldu8lCba+u2NIHgcZuY3zGLVmUrcqHGlZQWjYQSCOLO65FzB7892MAPhPLLGyjIpuJOD1fKjt8BE&#10;25ZPdEt9LgKEXYIKCu/rREqXFWTQDW1NHLyLbQz6IJtc6gbbADeVHEdRLA2WHBYKrGldUPafXo2C&#10;azw1/jDqYrfZ85j+zsd8d2mV6n92318gPHX+HX6191rBZA7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7QhwgAAANsAAAAPAAAAAAAAAAAAAAAAAJgCAABkcnMvZG93&#10;bnJldi54bWxQSwUGAAAAAAQABAD1AAAAhwMAAAAA&#10;" path="m,l1535571,e" filled="f" strokeweight="1pt">
                  <v:stroke miterlimit="1" joinstyle="miter"/>
                  <v:path arrowok="t" textboxrect="0,0,1535571,0"/>
                </v:shape>
                <v:shape id="Shape 40" o:spid="_x0000_s1039" style="position:absolute;left:95;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08EA&#10;AADbAAAADwAAAGRycy9kb3ducmV2LnhtbERPz2vCMBS+C/4P4Qm7yEwdZUhnFBGUsZvdDvP21jyb&#10;zualJFlb//vlIHj8+H6vt6NtRU8+NI4VLBcZCOLK6YZrBV+fh+cViBCRNbaOScGNAmw308kaC+0G&#10;PlFfxlqkEA4FKjAxdoWUoTJkMSxcR5y4i/MWY4K+ltrjkMJtK1+y7FVabDg1GOxob6i6ln9Wwc/3&#10;/FR+HLLGXfzNDL/7/Nifc6WeZuPuDUSkMT7Ed/e7VpCn9elL+g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YcNPBAAAA2wAAAA8AAAAAAAAAAAAAAAAAmAIAAGRycy9kb3du&#10;cmV2LnhtbFBLBQYAAAAABAAEAPUAAACGAwAAAAA=&#10;" path="m,l,285750e" filled="f" strokeweight="1pt">
                  <v:stroke miterlimit="1" joinstyle="miter"/>
                  <v:path arrowok="t" textboxrect="0,0,0,285750"/>
                </v:shape>
                <v:shape id="Shape 41" o:spid="_x0000_s1040" style="position:absolute;left:95;top:2857;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VSMUA&#10;AADbAAAADwAAAGRycy9kb3ducmV2LnhtbESPQWvCQBSE70L/w/IKvYhuLKFIdJUiWEpvpj3U2zP7&#10;zMZm34bdbRL/fbcgeBxm5htmvR1tK3ryoXGsYDHPQBBXTjdcK/j63M+WIEJE1tg6JgVXCrDdPEzW&#10;WGg38IH6MtYiQTgUqMDE2BVShsqQxTB3HXHyzs5bjEn6WmqPQ4LbVj5n2Yu02HBaMNjRzlD1U/5a&#10;Bafv6aH82GeNO/urGS67/K0/5ko9PY6vKxCRxngP39rvWkG+gP8v6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NVIxQAAANsAAAAPAAAAAAAAAAAAAAAAAJgCAABkcnMv&#10;ZG93bnJldi54bWxQSwUGAAAAAAQABAD1AAAAigMAAAAA&#10;" path="m,l,285750e" filled="f" strokeweight="1pt">
                  <v:stroke miterlimit="1" joinstyle="miter"/>
                  <v:path arrowok="t" textboxrect="0,0,0,285750"/>
                </v:shape>
                <v:shape id="Shape 42" o:spid="_x0000_s1041" style="position:absolute;left:61264;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1EmcIA&#10;AADbAAAADwAAAGRycy9kb3ducmV2LnhtbESPQYvCMBSE7wv+h/CEva2p7q5KNYoUBPfmqgjeHs2z&#10;LTYvoYm2/nsjCB6HmW+GmS87U4sbNb6yrGA4SEAQ51ZXXCg47NdfUxA+IGusLZOCO3lYLnofc0y1&#10;bfmfbrtQiFjCPkUFZQguldLnJRn0A+uIo3e2jcEQZVNI3WAby00tR0kylgYrjgslOspKyi+7q1Hw&#10;s/oOWYbttPObv8m6cm57Ov4q9dnvVjMQgbrwDr/ojY7cC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SZwgAAANsAAAAPAAAAAAAAAAAAAAAAAJgCAABkcnMvZG93&#10;bnJldi54bWxQSwUGAAAAAAQABAD1AAAAhwMAAAAA&#10;" path="m,l,571500e" filled="f" strokeweight="1pt">
                  <v:stroke miterlimit="1" joinstyle="miter"/>
                  <v:path arrowok="t" textboxrect="0,0,0,571500"/>
                </v:shape>
                <v:shape id="Shape 43" o:spid="_x0000_s1042" style="position:absolute;left:31;top:63;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QGcQA&#10;AADbAAAADwAAAGRycy9kb3ducmV2LnhtbESPQWvCQBSE70L/w/IK3szGKlJSVymCqfWktvb8mn1N&#10;YrNv092txn/vCoLHYWa+YabzzjTiSM7XlhUMkxQEcWF1zaWCz4/l4BmED8gaG8uk4Ewe5rOH3hQz&#10;bU+8peMulCJC2GeooAqhzaT0RUUGfWJb4uj9WGcwROlKqR2eItw08ilNJ9JgzXGhwpYWFRW/u3+j&#10;IN8c3PJrsX+jUU6H73z49773a6X6j93rC4hAXbiHb+2VVjAewfVL/AF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TEBnEAAAA2wAAAA8AAAAAAAAAAAAAAAAAmAIAAGRycy9k&#10;b3ducmV2LnhtbFBLBQYAAAAABAAEAPUAAACJAwAAAAA=&#10;" path="m,l6129581,e" filled="f" strokeweight="1pt">
                  <v:stroke miterlimit="1" joinstyle="miter"/>
                  <v:path arrowok="t" textboxrect="0,0,6129581,0"/>
                </v:shape>
                <v:shape id="Shape 44" o:spid="_x0000_s1043" style="position:absolute;left:31;top:5651;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7EcUA&#10;AADbAAAADwAAAGRycy9kb3ducmV2LnhtbESPT2sCMRTE70K/Q3hCL+Jm26roulFKobR4alcv3p6b&#10;t39w87Ikqa7fvikUPA4z8xsm3w6mExdyvrWs4ClJQRCXVrdcKzjs36dLED4ga+wsk4IbedhuHkY5&#10;Ztpe+ZsuRahFhLDPUEETQp9J6cuGDPrE9sTRq6wzGKJ0tdQOrxFuOvmcpgtpsOW40GBPbw2V5+LH&#10;KPgwX6cdHZfDqnupbpNqN58U7qjU43h4XYMINIR7+L/9qRXMZv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jsRxQAAANsAAAAPAAAAAAAAAAAAAAAAAJgCAABkcnMv&#10;ZG93bnJldi54bWxQSwUGAAAAAAQABAD1AAAAigMAAAAA&#10;" path="m,l1535570,e" filled="f" strokeweight="1pt">
                  <v:stroke miterlimit="1" joinstyle="miter"/>
                  <v:path arrowok="t" textboxrect="0,0,1535570,0"/>
                </v:shape>
                <v:shape id="Shape 45" o:spid="_x0000_s1044" style="position:absolute;left:15387;top:5651;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9WZMQA&#10;AADbAAAADwAAAGRycy9kb3ducmV2LnhtbESPQWvCQBSE7wX/w/IEb81GsdLGrCJCICIUanvp7TX7&#10;TILZt2F3NfHfu4VCj8PMN8Pk29F04kbOt5YVzJMUBHFldcu1gq/P4vkVhA/IGjvLpOBOHrabyVOO&#10;mbYDf9DtFGoRS9hnqKAJoc+k9FVDBn1ie+Lona0zGKJ0tdQOh1huOrlI05U02HJcaLCnfUPV5XQ1&#10;Cpb7RVEex8O3PejVj5NvV98X70rNpuNuDSLQGP7Df3SpI/cCv1/i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mTEAAAA2wAAAA8AAAAAAAAAAAAAAAAAmAIAAGRycy9k&#10;b3ducmV2LnhtbFBLBQYAAAAABAAEAPUAAACJAwAAAAA=&#10;" path="m,l1529221,e" filled="f" strokeweight="1pt">
                  <v:stroke miterlimit="1" joinstyle="miter"/>
                  <v:path arrowok="t" textboxrect="0,0,1529221,0"/>
                </v:shape>
                <v:shape id="Shape 46" o:spid="_x0000_s1045" style="position:absolute;left:30679;top:5651;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oEMQA&#10;AADbAAAADwAAAGRycy9kb3ducmV2LnhtbESP0WrCQBRE3wv+w3KFvjUbrU1LdBUJFipVIbYfcMle&#10;k2D2btjdavr3bqHg4zAzZ5jFajCduJDzrWUFkyQFQVxZ3XKt4Pvr/ekNhA/IGjvLpOCXPKyWo4cF&#10;5tpeuaTLMdQiQtjnqKAJoc+l9FVDBn1ie+LonawzGKJ0tdQOrxFuOjlN00wabDkuNNhT0VB1Pv4Y&#10;BYfd52a9e551+y29Zr58KVLtC6Uex8N6DiLQEO7h//aHVjDL4O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eKBDEAAAA2wAAAA8AAAAAAAAAAAAAAAAAmAIAAGRycy9k&#10;b3ducmV2LnhtbFBLBQYAAAAABAAEAPUAAACJAwAAAAA=&#10;" path="m,l1529220,e" filled="f" strokeweight="1pt">
                  <v:stroke miterlimit="1" joinstyle="miter"/>
                  <v:path arrowok="t" textboxrect="0,0,1529220,0"/>
                </v:shape>
                <v:shape id="Shape 47" o:spid="_x0000_s1046" style="position:absolute;left:45971;top:5651;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b2tcMA&#10;AADbAAAADwAAAGRycy9kb3ducmV2LnhtbESPzWrDMBCE74G+g9hCb4mcYJziWDYlpNTQS5MmOS/W&#10;+odaK2Mpsfv2VaHQ4zAz3zBZMZte3Gl0nWUF61UEgriyuuNGwfnzdfkMwnlkjb1lUvBNDor8YZFh&#10;qu3ER7qffCMChF2KClrvh1RKV7Vk0K3sQBy82o4GfZBjI/WIU4CbXm6iKJEGOw4LLQ60b6n6Ot2M&#10;glsSG/++nhN3KHlD18tH81ZPSj09zi87EJ5m/x/+a5daQbyF3y/hB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b2tcMAAADbAAAADwAAAAAAAAAAAAAAAACYAgAAZHJzL2Rv&#10;d25yZXYueG1sUEsFBgAAAAAEAAQA9QAAAIgDAAAAAA==&#10;" path="m,l1535571,e" filled="f" strokeweight="1pt">
                  <v:stroke miterlimit="1" joinstyle="miter"/>
                  <v:path arrowok="t" textboxrect="0,0,1535571,0"/>
                </v:shape>
                <v:shape id="Shape 1041" o:spid="_x0000_s1047" style="position:absolute;left:95;top:11380;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E5sQA&#10;AADdAAAADwAAAGRycy9kb3ducmV2LnhtbERPTU8CMRC9k/gfmjHxJi1qQFcKEYiREA6KxPNkO+42&#10;bKebtrDLv7ckJtzm5X3OdN67RpwoROtZw2ioQBCX3liuNOy/3++fQcSEbLDxTBrOFGE+uxlMsTC+&#10;4y867VIlcgjHAjXUKbWFlLGsyWEc+pY4c78+OEwZhkqagF0Od418UGosHVrODTW2tKypPOyOToM9&#10;TLbrRXj8sd1mrz5fqtXx/LHS+u62f3sFkahPV/G/e23yfPU0gss3+QQ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XxObEAAAA3QAAAA8AAAAAAAAAAAAAAAAAmAIAAGRycy9k&#10;b3ducmV2LnhtbFBLBQYAAAAABAAEAPUAAACJAwAAAAA=&#10;" path="m,l1529221,r,279400l,279400,,e" fillcolor="#bd3e2f" stroked="f" strokeweight="0">
                  <v:stroke miterlimit="83231f" joinstyle="miter"/>
                  <v:path arrowok="t" textboxrect="0,0,1529221,279400"/>
                </v:shape>
                <v:shape id="Shape 1042" o:spid="_x0000_s1048" style="position:absolute;left:15387;top:11380;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slMQA&#10;AADdAAAADwAAAGRycy9kb3ducmV2LnhtbERPS2vCQBC+C/0PyxS86aYixqauIj7AW6P20ts0O01C&#10;s7Mxu5ror+8Kgrf5+J4zW3SmEhdqXGlZwdswAkGcWV1yruDruB1MQTiPrLGyTAqu5GAxf+nNMNG2&#10;5T1dDj4XIYRdggoK7+tESpcVZNANbU0cuF/bGPQBNrnUDbYh3FRyFEUTabDk0FBgTauCsr/D2Sj4&#10;HE/l5pj+rN9vcbuP0/T0HZcTpfqv3fIDhKfOP8UP906H+dF4BPdvwgl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brJTEAAAA3QAAAA8AAAAAAAAAAAAAAAAAmAIAAGRycy9k&#10;b3ducmV2LnhtbFBLBQYAAAAABAAEAPUAAACJAwAAAAA=&#10;" path="m,l1529220,r,279400l,279400,,e" fillcolor="#e5e5e5" stroked="f" strokeweight="0">
                  <v:stroke miterlimit="83231f" joinstyle="miter"/>
                  <v:path arrowok="t" textboxrect="0,0,1529220,279400"/>
                </v:shape>
                <v:shape id="Shape 1043" o:spid="_x0000_s1049" style="position:absolute;left:30679;top:11380;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J+scYA&#10;AADdAAAADwAAAGRycy9kb3ducmV2LnhtbERP22rCQBB9L/Qflin41my8VGrqKiIqBQXxAu3jkJ0m&#10;wexszK5J2q/vCoW+zeFcZzrvTCkaql1hWUE/ikEQp1YXnCk4n9bPryCcR9ZYWiYF3+RgPnt8mGKi&#10;bcsHao4+EyGEXYIKcu+rREqX5mTQRbYiDtyXrQ36AOtM6hrbEG5KOYjjsTRYcGjIsaJlTunleDMK&#10;Pndb//Gzv05O7ULqzcuh366atVK9p27xBsJT5//Ff+53HebHoyHcvw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J+scYAAADdAAAADwAAAAAAAAAAAAAAAACYAgAAZHJz&#10;L2Rvd25yZXYueG1sUEsFBgAAAAAEAAQA9QAAAIsDAAAAAA==&#10;" path="m,l1529221,r,279400l,279400,,e" fillcolor="black" stroked="f" strokeweight="0">
                  <v:stroke miterlimit="83231f" joinstyle="miter"/>
                  <v:path arrowok="t" textboxrect="0,0,1529221,279400"/>
                </v:shape>
                <v:shape id="Shape 1044" o:spid="_x0000_s1050" style="position:absolute;left:45971;top:11380;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oY8EA&#10;AADdAAAADwAAAGRycy9kb3ducmV2LnhtbERPS2sCMRC+F/wPYYTeaqLYIqtRRFC8KPg8D5txd3Ez&#10;WZPUXf99Uyj0Nh/fc2aLztbiST5UjjUMBwoEce5MxYWG82n9MQERIrLB2jFpeFGAxbz3NsPMuJYP&#10;9DzGQqQQDhlqKGNsMilDXpLFMHANceJuzluMCfpCGo9tCre1HCn1JS1WnBpKbGhVUn4/flsNn7vr&#10;ivy29Zfr+cCbu9rTg/Zav/e75RREpC7+i//cW5Pmq/EYfr9JJ8j5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6GPBAAAA3QAAAA8AAAAAAAAAAAAAAAAAmAIAAGRycy9kb3du&#10;cmV2LnhtbFBLBQYAAAAABAAEAPUAAACGAwAAAAA=&#10;" path="m,l1529220,r,279400l,279400,,e" stroked="f" strokeweight="0">
                  <v:stroke miterlimit="83231f" joinstyle="miter"/>
                  <v:path arrowok="t" textboxrect="0,0,1529220,279400"/>
                </v:shape>
                <v:rect id="Rectangle 53" o:spid="_x0000_s1051" style="position:absolute;left:666;top:9411;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F7333F" w:rsidRDefault="00F7333F" w:rsidP="0084088C">
                        <w:r>
                          <w:rPr>
                            <w:rFonts w:eastAsia="Arial" w:cs="Arial"/>
                            <w:sz w:val="20"/>
                          </w:rPr>
                          <w:t>Swatch #1</w:t>
                        </w:r>
                      </w:p>
                    </w:txbxContent>
                  </v:textbox>
                </v:rect>
                <v:shape id="Shape 54" o:spid="_x0000_s1052" style="position:absolute;left:15387;top:11316;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68QA&#10;AADbAAAADwAAAGRycy9kb3ducmV2LnhtbESPQWuDQBSE74X8h+UFemvWSFuCcQ3BIPTQFGpyye3h&#10;vqjEfSvuGs2/7xYKPQ4z8w2T7mbTiTsNrrWsYL2KQBBXVrdcKzifipcNCOeRNXaWScGDHOyyxVOK&#10;ibYTf9O99LUIEHYJKmi87xMpXdWQQbeyPXHwrnYw6IMcaqkHnALcdDKOondpsOWw0GBPeUPVrRyN&#10;gmNezLE/7KNPaafxEo+Pr6MplXpezvstCE+z/w//tT+0grdX+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RevEAAAA2wAAAA8AAAAAAAAAAAAAAAAAmAIAAGRycy9k&#10;b3ducmV2LnhtbFBLBQYAAAAABAAEAPUAAACJAwAAAAA=&#10;" path="m,l,292100e" filled="f" strokeweight="1pt">
                  <v:stroke miterlimit="1" joinstyle="miter"/>
                  <v:path arrowok="t" textboxrect="0,0,0,292100"/>
                </v:shape>
                <v:shape id="Shape 55" o:spid="_x0000_s1053" style="position:absolute;left:30679;top:11316;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bgcMEA&#10;AADbAAAADwAAAGRycy9kb3ducmV2LnhtbESPQYvCMBSE74L/ITzBm6YWXKQaRRTBgy5YvXh7NM+2&#10;2LyUJrX1328WBI/DzHzDrDa9qcSLGldaVjCbRiCIM6tLzhXcrofJAoTzyBory6TgTQ426+FghYm2&#10;HV/olfpcBAi7BBUU3teJlC4ryKCb2po4eA/bGPRBNrnUDXYBbioZR9GPNFhyWCiwpl1B2TNtjYLz&#10;7tDHfr+NTtJ27T1u379nkyo1HvXbJQhPvf+GP+2jVjCfw/+X8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24HDBAAAA2wAAAA8AAAAAAAAAAAAAAAAAmAIAAGRycy9kb3du&#10;cmV2LnhtbFBLBQYAAAAABAAEAPUAAACGAwAAAAA=&#10;" path="m,l,292100e" filled="f" strokeweight="1pt">
                  <v:stroke miterlimit="1" joinstyle="miter"/>
                  <v:path arrowok="t" textboxrect="0,0,0,292100"/>
                </v:shape>
                <v:shape id="Shape 56" o:spid="_x0000_s1054" style="position:absolute;left:45971;top:11316;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B8MA&#10;AADbAAAADwAAAGRycy9kb3ducmV2LnhtbESPQWuDQBSE74X+h+UVeqtrhIRiXSWkBHqIgZpeenu4&#10;rypx34q7Rv333UChx2FmvmGyYjG9uNHoOssKNlEMgri2uuNGwdfl+PIKwnlkjb1lUrCSgyJ/fMgw&#10;1XbmT7pVvhEBwi5FBa33Qyqlq1sy6CI7EAfvx44GfZBjI/WIc4CbXiZxvJMGOw4LLQ50aKm+VpNR&#10;UB6OS+Lf9/FJ2nn6Tqb1XJpKqeenZf8GwtPi/8N/7Q+tYLuD+5fw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R+B8MAAADbAAAADwAAAAAAAAAAAAAAAACYAgAAZHJzL2Rv&#10;d25yZXYueG1sUEsFBgAAAAAEAAQA9QAAAIgDAAAAAA==&#10;" path="m,l,292100e" filled="f" strokeweight="1pt">
                  <v:stroke miterlimit="1" joinstyle="miter"/>
                  <v:path arrowok="t" textboxrect="0,0,0,292100"/>
                </v:shape>
                <v:shape id="Shape 57" o:spid="_x0000_s1055" style="position:absolute;left:31;top:11380;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0zu8UA&#10;AADbAAAADwAAAGRycy9kb3ducmV2LnhtbESPS2vDMBCE74H+B7GBXkIstyUvx0oohdKSU+vkktvG&#10;Wj+ItTKSmjj/vioUchxm5hsm3w6mExdyvrWs4ClJQRCXVrdcKzjs36dLED4ga+wsk4IbedhuHkY5&#10;Ztpe+ZsuRahFhLDPUEETQp9J6cuGDPrE9sTRq6wzGKJ0tdQOrxFuOvmcpnNpsOW40GBPbw2V5+LH&#10;KPgwX6cdHZfDqnupbpNqN5sU7qjU43h4XYMINIR7+L/9qRXMFv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TO7xQAAANsAAAAPAAAAAAAAAAAAAAAAAJgCAABkcnMv&#10;ZG93bnJldi54bWxQSwUGAAAAAAQABAD1AAAAigMAAAAA&#10;" path="m,l1535570,e" filled="f" strokeweight="1pt">
                  <v:stroke miterlimit="1" joinstyle="miter"/>
                  <v:path arrowok="t" textboxrect="0,0,1535570,0"/>
                </v:shape>
                <v:shape id="Shape 58" o:spid="_x0000_s1056" style="position:absolute;left:15387;top:11380;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vJ8IA&#10;AADbAAAADwAAAGRycy9kb3ducmV2LnhtbERPz2vCMBS+C/4P4Qm7aWqZsnVNiwiFijCY7rLbW/PW&#10;ljUvJYm1+++Xw2DHj+93Xs5mEBM531tWsN0kIIgbq3tuFbxfq/UTCB+QNQ6WScEPeSiL5SLHTNs7&#10;v9F0Ca2IIewzVNCFMGZS+qYjg35jR+LIfVlnMEToWqkd3mO4GWSaJHtpsOfY0OFIx46a78vNKHg8&#10;plV9nk8f9qT3n04+3/xYvSr1sJoPLyACzeFf/OeutYJdHBu/x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28nwgAAANsAAAAPAAAAAAAAAAAAAAAAAJgCAABkcnMvZG93&#10;bnJldi54bWxQSwUGAAAAAAQABAD1AAAAhwMAAAAA&#10;" path="m,l1529221,e" filled="f" strokeweight="1pt">
                  <v:stroke miterlimit="1" joinstyle="miter"/>
                  <v:path arrowok="t" textboxrect="0,0,1529221,0"/>
                </v:shape>
                <v:shape id="Shape 59" o:spid="_x0000_s1057" style="position:absolute;left:30679;top:11380;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qv8UA&#10;AADbAAAADwAAAGRycy9kb3ducmV2LnhtbESP22rDMBBE3wv9B7GFvjVy2tzqRjHGNNCQCyTtByzW&#10;xja1VsZSbffvo0Agj8PMnGGWyWBq0VHrKssKxqMIBHFudcWFgp/v9csChPPIGmvLpOCfHCSrx4cl&#10;xtr2fKTu5AsRIOxiVFB638RSurwkg25kG+LgnW1r0AfZFlK32Ae4qeVrFM2kwYrDQokNZSXlv6c/&#10;o+Cw236mu7dJvd/QfOaO0yzSLlPq+WlIP0B4Gvw9fGt/aQXTd7h+CT9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Cq/xQAAANsAAAAPAAAAAAAAAAAAAAAAAJgCAABkcnMv&#10;ZG93bnJldi54bWxQSwUGAAAAAAQABAD1AAAAigMAAAAA&#10;" path="m,l1529220,e" filled="f" strokeweight="1pt">
                  <v:stroke miterlimit="1" joinstyle="miter"/>
                  <v:path arrowok="t" textboxrect="0,0,1529220,0"/>
                </v:shape>
                <v:shape id="Shape 60" o:spid="_x0000_s1058" style="position:absolute;left:45971;top:11380;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yobsA&#10;AADbAAAADwAAAGRycy9kb3ducmV2LnhtbERPSwrCMBDdC94hjOBOU0WKVKOIKApu/K+HZmyLzaQ0&#10;0dbbm4Xg8vH+82VrSvGm2hWWFYyGEQji1OqCMwXXy3YwBeE8ssbSMin4kIPlotuZY6Jtwyd6n30m&#10;Qgi7BBXk3leJlC7NyaAb2oo4cA9bG/QB1pnUNTYh3JRyHEWxNFhwaMixonVO6fP8Mgpe8cT4w6iN&#10;3WbPY7rfjtnu0SjV77WrGQhPrf+Lf+69VhCH9eFL+AFy8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X6MqG7AAAA2wAAAA8AAAAAAAAAAAAAAAAAmAIAAGRycy9kb3ducmV2Lnht&#10;bFBLBQYAAAAABAAEAPUAAACAAwAAAAA=&#10;" path="m,l1535571,e" filled="f" strokeweight="1pt">
                  <v:stroke miterlimit="1" joinstyle="miter"/>
                  <v:path arrowok="t" textboxrect="0,0,1535571,0"/>
                </v:shape>
                <v:shape id="Shape 61" o:spid="_x0000_s1059" style="position:absolute;left:95;top:8522;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JKMQA&#10;AADbAAAADwAAAGRycy9kb3ducmV2LnhtbESPQWsCMRSE70L/Q3iFXkSzFpGyGqUIFunNrYd6e26e&#10;m9XNy5LE3fXfN4VCj8PMfMOsNoNtREc+1I4VzKYZCOLS6ZorBcev3eQNRIjIGhvHpOBBATbrp9EK&#10;c+16PlBXxEokCIccFZgY21zKUBqyGKauJU7exXmLMUlfSe2xT3DbyNcsW0iLNacFgy1tDZW34m4V&#10;nL/Hh+Jzl9Xu4h+mv27nH91prtTL8/C+BBFpiP/hv/ZeK1jM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iSjEAAAA2wAAAA8AAAAAAAAAAAAAAAAAmAIAAGRycy9k&#10;b3ducmV2LnhtbFBLBQYAAAAABAAEAPUAAACJAwAAAAA=&#10;" path="m,l,285750e" filled="f" strokeweight="1pt">
                  <v:stroke miterlimit="1" joinstyle="miter"/>
                  <v:path arrowok="t" textboxrect="0,0,0,285750"/>
                </v:shape>
                <v:shape id="Shape 62" o:spid="_x0000_s1060" style="position:absolute;left:95;top:11380;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XX8QA&#10;AADbAAAADwAAAGRycy9kb3ducmV2LnhtbESPQWsCMRSE70L/Q3iFXkSzFZGyGqUISunNrYd6e26e&#10;m9XNy5LE3fXfN4VCj8PMfMOsNoNtREc+1I4VvE4zEMSl0zVXCo5fu8kbiBCRNTaOScGDAmzWT6MV&#10;5tr1fKCuiJVIEA45KjAxtrmUoTRkMUxdS5y8i/MWY5K+ktpjn+C2kbMsW0iLNacFgy1tDZW34m4V&#10;nL/Hh+Jzl9Xu4h+mv27n++40V+rleXhfgog0xP/wX/tDK1jM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zF1/EAAAA2wAAAA8AAAAAAAAAAAAAAAAAmAIAAGRycy9k&#10;b3ducmV2LnhtbFBLBQYAAAAABAAEAPUAAACJAwAAAAA=&#10;" path="m,l,285750e" filled="f" strokeweight="1pt">
                  <v:stroke miterlimit="1" joinstyle="miter"/>
                  <v:path arrowok="t" textboxrect="0,0,0,285750"/>
                </v:shape>
                <v:shape id="Shape 63" o:spid="_x0000_s1061" style="position:absolute;left:61264;top:8522;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9YsIA&#10;AADbAAAADwAAAGRycy9kb3ducmV2LnhtbESPT4vCMBTE78J+h/AWvGm661+qUaQg6E3dRfD2aJ5t&#10;sXkJTbTdb78RBI/DzPyGWa47U4sHNb6yrOBrmIAgzq2uuFDw+7MdzEH4gKyxtkwK/sjDevXRW2Kq&#10;bctHepxCISKEfYoKyhBcKqXPSzLoh9YRR+9qG4MhyqaQusE2wk0tv5NkKg1WHBdKdJSVlN9Od6Ng&#10;vBmFLMN23vndfratnDtczhOl+p/dZgEiUBfe4Vd7pxVMR/D8E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L1iwgAAANsAAAAPAAAAAAAAAAAAAAAAAJgCAABkcnMvZG93&#10;bnJldi54bWxQSwUGAAAAAAQABAD1AAAAhwMAAAAA&#10;" path="m,l,571500e" filled="f" strokeweight="1pt">
                  <v:stroke miterlimit="1" joinstyle="miter"/>
                  <v:path arrowok="t" textboxrect="0,0,0,571500"/>
                </v:shape>
                <v:shape id="Shape 64" o:spid="_x0000_s1062" style="position:absolute;left:31;top:8586;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DcQA&#10;AADbAAAADwAAAGRycy9kb3ducmV2LnhtbESPQWvCQBSE70L/w/IK3szGKlJSVymCsfaktvb8mn1N&#10;YrNv4+5W03/vCoLHYWa+YabzzjTiRM7XlhUMkxQEcWF1zaWCz4/l4BmED8gaG8uk4J88zGcPvSlm&#10;2p55S6ddKEWEsM9QQRVCm0npi4oM+sS2xNH7sc5giNKVUjs8R7hp5FOaTqTBmuNChS0tKip+d39G&#10;Qb45uOXXYr+iUU6H73x4XO/9u1L9x+71BUSgLtzDt/abVjAZw/VL/AF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P1A3EAAAA2wAAAA8AAAAAAAAAAAAAAAAAmAIAAGRycy9k&#10;b3ducmV2LnhtbFBLBQYAAAAABAAEAPUAAACJAwAAAAA=&#10;" path="m,l6129581,e" filled="f" strokeweight="1pt">
                  <v:stroke miterlimit="1" joinstyle="miter"/>
                  <v:path arrowok="t" textboxrect="0,0,6129581,0"/>
                </v:shape>
                <v:shape id="Shape 65" o:spid="_x0000_s1063" style="position:absolute;left:31;top:14174;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6sUA&#10;AADbAAAADwAAAGRycy9kb3ducmV2LnhtbESPT2vCQBTE74V+h+UVehHdWFFizEaKUFo81bQXb8/s&#10;yx+afRt2txq/vVsoeBxm5jdMvh1NL87kfGdZwXyWgCCurO64UfD99TZNQfiArLG3TAqu5GFbPD7k&#10;mGl74QOdy9CICGGfoYI2hCGT0lctGfQzOxBHr7bOYIjSNVI7vES46eVLkqykwY7jQosD7Vqqfspf&#10;o+DdfJ72dEzHdb+or5N6v5yU7qjU89P4ugERaAz38H/7QytYLeHvS/wB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8LqxQAAANsAAAAPAAAAAAAAAAAAAAAAAJgCAABkcnMv&#10;ZG93bnJldi54bWxQSwUGAAAAAAQABAD1AAAAigMAAAAA&#10;" path="m,l1535570,e" filled="f" strokeweight="1pt">
                  <v:stroke miterlimit="1" joinstyle="miter"/>
                  <v:path arrowok="t" textboxrect="0,0,1535570,0"/>
                </v:shape>
                <v:shape id="Shape 66" o:spid="_x0000_s1064" style="position:absolute;left:15387;top:14174;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Uc8IA&#10;AADbAAAADwAAAGRycy9kb3ducmV2LnhtbESPQYvCMBSE74L/IbwFb5quSHGrURahoAiCupe9vW2e&#10;bdnmpSSp1n9vBMHjMDPfMMt1bxpxJedrywo+JwkI4sLqmksFP+d8PAfhA7LGxjIpuJOH9Wo4WGKm&#10;7Y2PdD2FUkQI+wwVVCG0mZS+qMign9iWOHoX6wyGKF0ptcNbhJtGTpMklQZrjgsVtrSpqPg/dUbB&#10;bDPNt/t+92t3Ov1z8qvzbX5QavTRfy9ABOrDO/xqb7WCNIX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JRzwgAAANsAAAAPAAAAAAAAAAAAAAAAAJgCAABkcnMvZG93&#10;bnJldi54bWxQSwUGAAAAAAQABAD1AAAAhwMAAAAA&#10;" path="m,l1529221,e" filled="f" strokeweight="1pt">
                  <v:stroke miterlimit="1" joinstyle="miter"/>
                  <v:path arrowok="t" textboxrect="0,0,1529221,0"/>
                </v:shape>
                <v:shape id="Shape 67" o:spid="_x0000_s1065" style="position:absolute;left:30679;top:14174;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R68QA&#10;AADbAAAADwAAAGRycy9kb3ducmV2LnhtbESP0WrCQBRE3wv+w3IF3+pG28aSuoYQWqhUBW0/4JK9&#10;JsHs3ZBdk/Tv3ULBx2FmzjDrdDSN6KlztWUFi3kEgriwuuZSwc/3x+MrCOeRNTaWScEvOUg3k4c1&#10;JtoOfKT+5EsRIOwSVFB53yZSuqIig25uW+LgnW1n0AfZlVJ3OAS4aeQyimJpsOawUGFLeUXF5XQ1&#10;Cg67r/ds9/Tc7Le0it3xJY+0y5WaTcfsDYSn0d/D/+1PrSBewd+X8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n0evEAAAA2wAAAA8AAAAAAAAAAAAAAAAAmAIAAGRycy9k&#10;b3ducmV2LnhtbFBLBQYAAAAABAAEAPUAAACJAwAAAAA=&#10;" path="m,l1529220,e" filled="f" strokeweight="1pt">
                  <v:stroke miterlimit="1" joinstyle="miter"/>
                  <v:path arrowok="t" textboxrect="0,0,1529220,0"/>
                </v:shape>
                <v:shape id="Shape 68" o:spid="_x0000_s1066" style="position:absolute;left:45971;top:14174;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w+p7sA&#10;AADbAAAADwAAAGRycy9kb3ducmV2LnhtbERPSwrCMBDdC94hjOBOU0WKVKOIKApu/K+HZmyLzaQ0&#10;0dbbm4Xg8vH+82VrSvGm2hWWFYyGEQji1OqCMwXXy3YwBeE8ssbSMin4kIPlotuZY6Jtwyd6n30m&#10;Qgi7BBXk3leJlC7NyaAb2oo4cA9bG/QB1pnUNTYh3JRyHEWxNFhwaMixonVO6fP8Mgpe8cT4w6iN&#10;3WbPY7rfjtnu0SjV77WrGQhPrf+Lf+69VhCHseFL+AFy8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uMPqe7AAAA2wAAAA8AAAAAAAAAAAAAAAAAmAIAAGRycy9kb3ducmV2Lnht&#10;bFBLBQYAAAAABAAEAPUAAACAAwAAAAA=&#10;" path="m,l1535571,e" filled="f" strokeweight="1pt">
                  <v:stroke miterlimit="1" joinstyle="miter"/>
                  <v:path arrowok="t" textboxrect="0,0,1535571,0"/>
                </v:shape>
                <v:shape id="Shape 1045" o:spid="_x0000_s1067" style="position:absolute;left:95;top:20569;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2ssIA&#10;AADdAAAADwAAAGRycy9kb3ducmV2LnhtbERP3WrCMBS+H+wdwhG8m6nDjdEZRcYEvdHN+gCH5qwp&#10;bU5KEm316c1A8O58fL9nvhxsK87kQ+1YwXSSgSAuna65UnAs1i8fIEJE1tg6JgUXCrBcPD/NMdeu&#10;5186H2IlUgiHHBWYGLtcylAashgmriNO3J/zFmOCvpLaY5/CbStfs+xdWqw5NRjs6MtQ2RxOVsF1&#10;f/TbvukL3pvG/nzvVkUdKqXGo2H1CSLSEB/iu3uj0/xs9gb/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CXaywgAAAN0AAAAPAAAAAAAAAAAAAAAAAJgCAABkcnMvZG93&#10;bnJldi54bWxQSwUGAAAAAAQABAD1AAAAhwMAAAAA&#10;" path="m,l1529221,r,279400l,279400,,e" fillcolor="#d07e00" stroked="f" strokeweight="0">
                  <v:stroke miterlimit="83231f" joinstyle="miter"/>
                  <v:path arrowok="t" textboxrect="0,0,1529221,279400"/>
                </v:shape>
                <v:shape id="Shape 1046" o:spid="_x0000_s1068" style="position:absolute;left:15387;top:20569;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ql8QA&#10;AADdAAAADwAAAGRycy9kb3ducmV2LnhtbERPTWvCQBC9C/0PywjedGORxEZXKa0Fb43aS29jdkyC&#10;2dk0uzXRX98VhN7m8T5nue5NLS7UusqygukkAkGcW11xoeDr8DGeg3AeWWNtmRRcycF69TRYYqpt&#10;xzu67H0hQgi7FBWU3jeplC4vyaCb2IY4cCfbGvQBtoXULXYh3NTyOYpiabDi0FBiQ28l5ef9r1Hw&#10;OZvLzSE7vr/ckm6XZNnPd1LFSo2G/esChKfe/4sf7q0O86NZDPdvw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gqpfEAAAA3QAAAA8AAAAAAAAAAAAAAAAAmAIAAGRycy9k&#10;b3ducmV2LnhtbFBLBQYAAAAABAAEAPUAAACJAwAAAAA=&#10;" path="m,l1529220,r,279400l,279400,,e" fillcolor="#e5e5e5" stroked="f" strokeweight="0">
                  <v:stroke miterlimit="83231f" joinstyle="miter"/>
                  <v:path arrowok="t" textboxrect="0,0,1529220,279400"/>
                </v:shape>
                <v:shape id="Shape 1047" o:spid="_x0000_s1069" style="position:absolute;left:30679;top:20569;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4ssUA&#10;AADdAAAADwAAAGRycy9kb3ducmV2LnhtbERP22rCQBB9L/Qflin41mwUrTV1FRGVgoJ4gfZxyE6T&#10;YHY2Ztck7dd3hULf5nCuM513phQN1a6wrKAfxSCIU6sLzhScT+vnVxDOI2ssLZOCb3Iwnz0+TDHR&#10;tuUDNUefiRDCLkEFufdVIqVLczLoIlsRB+7L1gZ9gHUmdY1tCDelHMTxizRYcGjIsaJlTunleDMK&#10;Pndb//Gzv05O7ULqzejQb1fNWqneU7d4A+Gp8//iP/e7DvPj4Rju34QT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XiyxQAAAN0AAAAPAAAAAAAAAAAAAAAAAJgCAABkcnMv&#10;ZG93bnJldi54bWxQSwUGAAAAAAQABAD1AAAAigMAAAAA&#10;" path="m,l1529221,r,279400l,279400,,e" fillcolor="black" stroked="f" strokeweight="0">
                  <v:stroke miterlimit="83231f" joinstyle="miter"/>
                  <v:path arrowok="t" textboxrect="0,0,1529221,279400"/>
                </v:shape>
                <v:shape id="Shape 1048" o:spid="_x0000_s1070" style="position:absolute;left:45971;top:20569;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iZsQA&#10;AADdAAAADwAAAGRycy9kb3ducmV2LnhtbESPT2vDMAzF74N+B6NCb6u9sY2S1S2j0NFLC/17FrGW&#10;hMZyantN9u2nw2A3iff03k/z5eBbdaeYmsAWnqYGFHEZXMOVhdNx/TgDlTKywzYwWfihBMvF6GGO&#10;hQs97+l+yJWSEE4FWqhz7gqtU1mTxzQNHbFoXyF6zLLGSruIvYT7Vj8b86Y9NiwNNXa0qqm8Hr69&#10;hdftZUVx08fz5bTnz6vZ0Y121k7Gw8c7qExD/jf/XW+c4JsXwZVvZAS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54mbEAAAA3QAAAA8AAAAAAAAAAAAAAAAAmAIAAGRycy9k&#10;b3ducmV2LnhtbFBLBQYAAAAABAAEAPUAAACJAwAAAAA=&#10;" path="m,l1529220,r,279400l,279400,,e" stroked="f" strokeweight="0">
                  <v:stroke miterlimit="83231f" joinstyle="miter"/>
                  <v:path arrowok="t" textboxrect="0,0,1529220,279400"/>
                </v:shape>
                <v:rect id="Rectangle 74" o:spid="_x0000_s1071" style="position:absolute;left:666;top:18600;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F7333F" w:rsidRDefault="00F7333F" w:rsidP="0084088C">
                        <w:r>
                          <w:rPr>
                            <w:rFonts w:eastAsia="Arial" w:cs="Arial"/>
                            <w:sz w:val="20"/>
                          </w:rPr>
                          <w:t>Swatch #2</w:t>
                        </w:r>
                      </w:p>
                    </w:txbxContent>
                  </v:textbox>
                </v:rect>
                <v:shape id="Shape 75" o:spid="_x0000_s1072" style="position:absolute;left:15387;top:20505;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8EMQA&#10;AADbAAAADwAAAGRycy9kb3ducmV2LnhtbESPQWuDQBSE74X8h+UFemvWCG2DcQ3BIPTQFGpyye3h&#10;vqjEfSvuGs2/7xYKPQ4z8w2T7mbTiTsNrrWsYL2KQBBXVrdcKzifipcNCOeRNXaWScGDHOyyxVOK&#10;ibYTf9O99LUIEHYJKmi87xMpXdWQQbeyPXHwrnYw6IMcaqkHnALcdDKOojdpsOWw0GBPeUPVrRyN&#10;gmNezLE/7KNPaafxEo+Pr6MplXpezvstCE+z/w//tT+0gvdX+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DvBDEAAAA2wAAAA8AAAAAAAAAAAAAAAAAmAIAAGRycy9k&#10;b3ducmV2LnhtbFBLBQYAAAAABAAEAPUAAACJAwAAAAA=&#10;" path="m,l,292100e" filled="f" strokeweight="1pt">
                  <v:stroke miterlimit="1" joinstyle="miter"/>
                  <v:path arrowok="t" textboxrect="0,0,0,292100"/>
                </v:shape>
                <v:shape id="Shape 76" o:spid="_x0000_s1073" style="position:absolute;left:30679;top:20505;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EiZ8IA&#10;AADbAAAADwAAAGRycy9kb3ducmV2LnhtbESPQYvCMBSE74L/ITzBm6b24Eo1iiiCB12wevH2aJ5t&#10;sXkpTWrrv98sCB6HmfmGWW16U4kXNa60rGA2jUAQZ1aXnCu4XQ+TBQjnkTVWlknBmxxs1sPBChNt&#10;O77QK/W5CBB2CSoovK8TKV1WkEE3tTVx8B62MeiDbHKpG+wC3FQyjqK5NFhyWCiwpl1B2TNtjYLz&#10;7tDHfr+NTtJ27T1u379nkyo1HvXbJQhPvf+GP+2jVvAzh/8v4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0SJnwgAAANsAAAAPAAAAAAAAAAAAAAAAAJgCAABkcnMvZG93&#10;bnJldi54bWxQSwUGAAAAAAQABAD1AAAAhwMAAAAA&#10;" path="m,l,292100e" filled="f" strokeweight="1pt">
                  <v:stroke miterlimit="1" joinstyle="miter"/>
                  <v:path arrowok="t" textboxrect="0,0,0,292100"/>
                </v:shape>
                <v:shape id="Shape 77" o:spid="_x0000_s1074" style="position:absolute;left:45971;top:20505;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2H/MMA&#10;AADbAAAADwAAAGRycy9kb3ducmV2LnhtbESPQWuDQBSE74X+h+UVeqtrPCTFukpICfQQAzW99PZw&#10;X1XivhV3jfrvu4FCj8PMfMNkxWJ6caPRdZYVbKIYBHFtdceNgq/L8eUVhPPIGnvLpGAlB0X++JBh&#10;qu3Mn3SrfCMChF2KClrvh1RKV7dk0EV2IA7ejx0N+iDHRuoR5wA3vUzieCsNdhwWWhzo0FJ9rSaj&#10;oDwcl8S/7+OTtPP0nUzruTSVUs9Py/4NhKfF/4f/2h9awW4H9y/h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2H/MMAAADbAAAADwAAAAAAAAAAAAAAAACYAgAAZHJzL2Rv&#10;d25yZXYueG1sUEsFBgAAAAAEAAQA9QAAAIgDAAAAAA==&#10;" path="m,l,292100e" filled="f" strokeweight="1pt">
                  <v:stroke miterlimit="1" joinstyle="miter"/>
                  <v:path arrowok="t" textboxrect="0,0,0,292100"/>
                </v:shape>
                <v:shape id="Shape 78" o:spid="_x0000_s1075" style="position:absolute;left:31;top:20569;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f7qcIA&#10;AADbAAAADwAAAGRycy9kb3ducmV2LnhtbERPy2rCQBTdF/yH4QrdSJ3YUpummUgplIorjW7cXTM3&#10;D8zcCTNTjX/vLApdHs47X42mFxdyvrOsYDFPQBBXVnfcKDjsv59SED4ga+wtk4IbeVgVk4ccM22v&#10;vKNLGRoRQ9hnqKANYcik9FVLBv3cDsSRq60zGCJ0jdQOrzHc9PI5SZbSYMexocWBvlqqzuWvUfBj&#10;tqcNHdPxvX+pb7N68zor3VGpx+n4+QEi0Bj+xX/utVbwFsfGL/EHy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upwgAAANsAAAAPAAAAAAAAAAAAAAAAAJgCAABkcnMvZG93&#10;bnJldi54bWxQSwUGAAAAAAQABAD1AAAAhwMAAAAA&#10;" path="m,l1535570,e" filled="f" strokeweight="1pt">
                  <v:stroke miterlimit="1" joinstyle="miter"/>
                  <v:path arrowok="t" textboxrect="0,0,1535570,0"/>
                </v:shape>
                <v:shape id="Shape 79" o:spid="_x0000_s1076" style="position:absolute;left:15387;top:20569;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6W3MMA&#10;AADbAAAADwAAAGRycy9kb3ducmV2LnhtbESPT4vCMBTE78J+h/AWvGm6svinGmURCsqCYPXi7dk8&#10;27LNS0mi1m+/EQSPw8z8hlmsOtOIGzlfW1bwNUxAEBdW11wqOB6ywRSED8gaG8uk4EEeVsuP3gJT&#10;be+8p1seShEh7FNUUIXQplL6oiKDfmhb4uhdrDMYonSl1A7vEW4aOUqSsTRYc1yosKV1RcVffjUK&#10;vtejbPPbbU92q8dnJ2dX32Y7pfqf3c8cRKAuvMOv9kYrmMzg+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6W3MMAAADbAAAADwAAAAAAAAAAAAAAAACYAgAAZHJzL2Rv&#10;d25yZXYueG1sUEsFBgAAAAAEAAQA9QAAAIgDAAAAAA==&#10;" path="m,l1529221,e" filled="f" strokeweight="1pt">
                  <v:stroke miterlimit="1" joinstyle="miter"/>
                  <v:path arrowok="t" textboxrect="0,0,1529221,0"/>
                </v:shape>
                <v:shape id="Shape 80" o:spid="_x0000_s1077" style="position:absolute;left:30679;top:20569;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vZcAA&#10;AADbAAAADwAAAGRycy9kb3ducmV2LnhtbERPy4rCMBTdC/5DuII7TdUZLbVRpDgwMir4+IBLc22L&#10;zU1pMtr5+8lCcHk473TdmVo8qHWVZQWTcQSCOLe64kLB9fI1ikE4j6yxtkwK/sjBetXvpZho++QT&#10;Pc6+ECGEXYIKSu+bREqXl2TQjW1DHLibbQ36ANtC6hafIdzUchpFc2mw4tBQYkNZSfn9/GsUHPc/&#10;281+9lEfdrSYu9NnFmmXKTUcdJslCE+df4tf7m+tIA7rw5fw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UKvZcAAAADbAAAADwAAAAAAAAAAAAAAAACYAgAAZHJzL2Rvd25y&#10;ZXYueG1sUEsFBgAAAAAEAAQA9QAAAIUDAAAAAA==&#10;" path="m,l1529220,e" filled="f" strokeweight="1pt">
                  <v:stroke miterlimit="1" joinstyle="miter"/>
                  <v:path arrowok="t" textboxrect="0,0,1529220,0"/>
                </v:shape>
                <v:shape id="Shape 81" o:spid="_x0000_s1078" style="position:absolute;left:45971;top:20569;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xwMMA&#10;AADbAAAADwAAAGRycy9kb3ducmV2LnhtbESPS2vDMBCE74X+B7GB3hrZppjgRDYhtNTQS+s8zou1&#10;fhBrZSwldv99VSj0OMzMN8yuWMwg7jS53rKCeB2BIK6t7rlVcDq+PW9AOI+scbBMCr7JQZE/Puww&#10;03bmL7pXvhUBwi5DBZ33Yyalqzsy6NZ2JA5eYyeDPsiplXrCOcDNIJMoSqXBnsNChyMdOqqv1c0o&#10;uKUvxn/ES+peS07ocv5s35tZqafVst+C8LT4//Bfu9QKNjH8fgk/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pxwMMAAADbAAAADwAAAAAAAAAAAAAAAACYAgAAZHJzL2Rv&#10;d25yZXYueG1sUEsFBgAAAAAEAAQA9QAAAIgDAAAAAA==&#10;" path="m,l1535571,e" filled="f" strokeweight="1pt">
                  <v:stroke miterlimit="1" joinstyle="miter"/>
                  <v:path arrowok="t" textboxrect="0,0,1535571,0"/>
                </v:shape>
                <v:shape id="Shape 82" o:spid="_x0000_s1079" style="position:absolute;left:95;top:17711;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pcQA&#10;AADbAAAADwAAAGRycy9kb3ducmV2LnhtbESPQWsCMRSE74X+h/AKXopmK1JkNUoRLMWbWw/t7bl5&#10;btZuXpYk3V3/vREEj8PMfMMs14NtREc+1I4VvE0yEMSl0zVXCg7f2/EcRIjIGhvHpOBCAdar56cl&#10;5tr1vKeuiJVIEA45KjAxtrmUoTRkMUxcS5y8k/MWY5K+ktpjn+C2kdMse5cWa04LBlvaGCr/in+r&#10;4Pjzui9226x2J38x/Xkz++x+Z0qNXoaPBYhIQ3yE7+0vrWA+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8aXEAAAA2wAAAA8AAAAAAAAAAAAAAAAAmAIAAGRycy9k&#10;b3ducmV2LnhtbFBLBQYAAAAABAAEAPUAAACJAwAAAAA=&#10;" path="m,l,285750e" filled="f" strokeweight="1pt">
                  <v:stroke miterlimit="1" joinstyle="miter"/>
                  <v:path arrowok="t" textboxrect="0,0,0,285750"/>
                </v:shape>
                <v:shape id="Shape 83" o:spid="_x0000_s1080" style="position:absolute;left:95;top:20569;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NUPsUA&#10;AADbAAAADwAAAGRycy9kb3ducmV2LnhtbESPQWsCMRSE74X+h/AKvRTNtkqR1ShFsBRvrj3o7bl5&#10;btZuXpYk3V3/vREKPQ4z8w2zWA22ER35UDtW8DrOQBCXTtdcKfjeb0YzECEia2wck4IrBVgtHx8W&#10;mGvX8466IlYiQTjkqMDE2OZShtKQxTB2LXHyzs5bjEn6SmqPfYLbRr5l2bu0WHNaMNjS2lD5U/xa&#10;BafDy67YbrLanf3V9Jf19LM7TpV6fho+5iAiDfE//Nf+0gpmE7h/S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1Q+xQAAANsAAAAPAAAAAAAAAAAAAAAAAJgCAABkcnMv&#10;ZG93bnJldi54bWxQSwUGAAAAAAQABAD1AAAAigMAAAAA&#10;" path="m,l,285750e" filled="f" strokeweight="1pt">
                  <v:stroke miterlimit="1" joinstyle="miter"/>
                  <v:path arrowok="t" textboxrect="0,0,0,285750"/>
                </v:shape>
                <v:shape id="Shape 84" o:spid="_x0000_s1081" style="position:absolute;left:61264;top:17711;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7MQA&#10;AADbAAAADwAAAGRycy9kb3ducmV2LnhtbESPzWrDMBCE74W+g9hCbo3cJmmNG9kEQyC55acUelus&#10;rW1qrYSlxM7bR4FAjsPMfMMsi9F04ky9by0reJsmIIgrq1uuFXwf168pCB+QNXaWScGFPBT589MS&#10;M20H3tP5EGoRIewzVNCE4DIpfdWQQT+1jjh6f7Y3GKLsa6l7HCLcdPI9ST6kwZbjQoOOyoaq/8PJ&#10;KJivZqEscUhHv9l+rlvndr8/C6UmL+PqC0SgMTzC9/ZGK0jncPsSf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w+zEAAAA2wAAAA8AAAAAAAAAAAAAAAAAmAIAAGRycy9k&#10;b3ducmV2LnhtbFBLBQYAAAAABAAEAPUAAACJAwAAAAA=&#10;" path="m,l,571500e" filled="f" strokeweight="1pt">
                  <v:stroke miterlimit="1" joinstyle="miter"/>
                  <v:path arrowok="t" textboxrect="0,0,0,571500"/>
                </v:shape>
                <v:shape id="Shape 85" o:spid="_x0000_s1082" style="position:absolute;left:31;top:17775;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bMQA&#10;AADbAAAADwAAAGRycy9kb3ducmV2LnhtbESPS2/CMBCE75X6H6ytxK1xALVCAYMQEunjVJ7nJV6S&#10;QLxObRfSf19XQuI4mplvNJNZZxpxIedrywr6SQqCuLC65lLBdrN8HoHwAVljY5kU/JKH2fTxYYKZ&#10;tlde0WUdShEh7DNUUIXQZlL6oiKDPrEtcfSO1hkMUbpSaofXCDeNHKTpqzRYc1yosKVFRcV5/WMU&#10;5F8nt9wvdm80zOl0yPvfHzv/qVTvqZuPQQTqwj18a79rBaMX+P8Sf4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Pl2zEAAAA2wAAAA8AAAAAAAAAAAAAAAAAmAIAAGRycy9k&#10;b3ducmV2LnhtbFBLBQYAAAAABAAEAPUAAACJAwAAAAA=&#10;" path="m,l6129581,e" filled="f" strokeweight="1pt">
                  <v:stroke miterlimit="1" joinstyle="miter"/>
                  <v:path arrowok="t" textboxrect="0,0,6129581,0"/>
                </v:shape>
                <v:shape id="Shape 86" o:spid="_x0000_s1083" style="position:absolute;left:31;top:23363;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6Z8QA&#10;AADbAAAADwAAAGRycy9kb3ducmV2LnhtbESPT2sCMRTE74LfITzBi2jWFmVdjSKFYvHUbr14e27e&#10;/sHNy5Kkun77plDwOMzMb5jNrjetuJHzjWUF81kCgriwuuFKwen7fZqC8AFZY2uZFDzIw247HGww&#10;0/bOX3TLQyUihH2GCuoQukxKX9Rk0M9sRxy90jqDIUpXSe3wHuGmlS9JspQGG44LNXb0VlNxzX+M&#10;goP5vBzpnPar9rV8TMrjYpK7s1LjUb9fgwjUh2f4v/2hFaRL+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humfEAAAA2wAAAA8AAAAAAAAAAAAAAAAAmAIAAGRycy9k&#10;b3ducmV2LnhtbFBLBQYAAAAABAAEAPUAAACJAwAAAAA=&#10;" path="m,l1535570,e" filled="f" strokeweight="1pt">
                  <v:stroke miterlimit="1" joinstyle="miter"/>
                  <v:path arrowok="t" textboxrect="0,0,1535570,0"/>
                </v:shape>
                <v:shape id="Shape 87" o:spid="_x0000_s1084" style="position:absolute;left:15387;top:23363;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jXEsMA&#10;AADbAAAADwAAAGRycy9kb3ducmV2LnhtbESPT4vCMBTE78J+h/AWvGm6svinGmURCsqCYPXi7dk8&#10;27LNS0mi1m+/EQSPw8z8hlmsOtOIGzlfW1bwNUxAEBdW11wqOB6ywRSED8gaG8uk4EEeVsuP3gJT&#10;be+8p1seShEh7FNUUIXQplL6oiKDfmhb4uhdrDMYonSl1A7vEW4aOUqSsTRYc1yosKV1RcVffjUK&#10;vtejbPPbbU92q8dnJ2dX32Y7pfqf3c8cRKAuvMOv9kYrmE7g+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jXEsMAAADbAAAADwAAAAAAAAAAAAAAAACYAgAAZHJzL2Rv&#10;d25yZXYueG1sUEsFBgAAAAAEAAQA9QAAAIgDAAAAAA==&#10;" path="m,l1529221,e" filled="f" strokeweight="1pt">
                  <v:stroke miterlimit="1" joinstyle="miter"/>
                  <v:path arrowok="t" textboxrect="0,0,1529221,0"/>
                </v:shape>
                <v:shape id="Shape 88" o:spid="_x0000_s1085" style="position:absolute;left:30679;top:23363;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jY8AA&#10;AADbAAAADwAAAGRycy9kb3ducmV2LnhtbERPy4rCMBTdC/5DuII7TdUZLbVRpDgwMir4+IBLc22L&#10;zU1pMtr5+8lCcHk473TdmVo8qHWVZQWTcQSCOLe64kLB9fI1ikE4j6yxtkwK/sjBetXvpZho++QT&#10;Pc6+ECGEXYIKSu+bREqXl2TQjW1DHLibbQ36ANtC6hafIdzUchpFc2mw4tBQYkNZSfn9/GsUHPc/&#10;281+9lEfdrSYu9NnFmmXKTUcdJslCE+df4tf7m+tIA5jw5fw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SjY8AAAADbAAAADwAAAAAAAAAAAAAAAACYAgAAZHJzL2Rvd25y&#10;ZXYueG1sUEsFBgAAAAAEAAQA9QAAAIUDAAAAAA==&#10;" path="m,l1529220,e" filled="f" strokeweight="1pt">
                  <v:stroke miterlimit="1" joinstyle="miter"/>
                  <v:path arrowok="t" textboxrect="0,0,1529220,0"/>
                </v:shape>
                <v:shape id="Shape 89" o:spid="_x0000_s1086" style="position:absolute;left:45971;top:23363;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9xsMA&#10;AADbAAAADwAAAGRycy9kb3ducmV2LnhtbESPzWrDMBCE74W8g9hAb42cUIzjWDYlpNSQS5u0OS/W&#10;+odaK2Mpsfv2VaDQ4zAz3zBZMZte3Gh0nWUF61UEgriyuuNGwef59SkB4Tyyxt4yKfghB0W+eMgw&#10;1XbiD7qdfCMChF2KClrvh1RKV7Vk0K3sQBy82o4GfZBjI/WIU4CbXm6iKJYGOw4LLQ60b6n6Pl2N&#10;gmv8bPxxPcfuUPKGLl/vzVs9KfW4nF92IDzN/j/81y61gmQL9y/h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x9xsMAAADbAAAADwAAAAAAAAAAAAAAAACYAgAAZHJzL2Rv&#10;d25yZXYueG1sUEsFBgAAAAAEAAQA9QAAAIgDAAAAAA==&#10;" path="m,l1535571,e" filled="f" strokeweight="1pt">
                  <v:stroke miterlimit="1" joinstyle="miter"/>
                  <v:path arrowok="t" textboxrect="0,0,1535571,0"/>
                </v:shape>
                <v:shape id="Shape 1049" o:spid="_x0000_s1087" style="position:absolute;left:95;top:30032;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z7cMA&#10;AADdAAAADwAAAGRycy9kb3ducmV2LnhtbERPS4vCMBC+L/gfwgh7W1NFF62mIoqsoBdfB29DM31g&#10;M6lN1PrvzcLC3ubje85s3ppKPKhxpWUF/V4Egji1uuRcwem4/hqDcB5ZY2WZFLzIwTzpfMww1vbJ&#10;e3ocfC5CCLsYFRTe17GULi3IoOvZmjhwmW0M+gCbXOoGnyHcVHIQRd/SYMmhocCalgWl18PdKDD3&#10;1fZqTpmW6W6Ynzc/l93Nj5T67LaLKQhPrf8X/7k3OsyPhhP4/SacIJ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0z7cMAAADdAAAADwAAAAAAAAAAAAAAAACYAgAAZHJzL2Rv&#10;d25yZXYueG1sUEsFBgAAAAAEAAQA9QAAAIgDAAAAAA==&#10;" path="m,l1529221,r,279400l,279400,,e" fillcolor="#545454" stroked="f" strokeweight="0">
                  <v:stroke miterlimit="83231f" joinstyle="miter"/>
                  <v:path arrowok="t" textboxrect="0,0,1529221,279400"/>
                </v:shape>
                <v:shape id="Shape 1050" o:spid="_x0000_s1088" style="position:absolute;left:15387;top:30032;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wBpcgA&#10;AADdAAAADwAAAGRycy9kb3ducmV2LnhtbESPzU7DQAyE70i8w8pI3OgGBE2bdlshaKXeSH8uvblZ&#10;N4nIekN2aUKfHh+QuNma8czn+XJwjbpQF2rPBh5HCSjiwtuaSwOH/fphAipEZIuNZzLwQwGWi9ub&#10;OWbW97ylyy6WSkI4ZGigirHNtA5FRQ7DyLfEop195zDK2pXadthLuGv0U5KMtcOapaHClt4qKj53&#10;387Ax/NEr/b56X16Tfttmudfx7QeG3N/N7zOQEUa4r/573pjBT95EX75Rkb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3AGlyAAAAN0AAAAPAAAAAAAAAAAAAAAAAJgCAABk&#10;cnMvZG93bnJldi54bWxQSwUGAAAAAAQABAD1AAAAjQMAAAAA&#10;" path="m,l1529220,r,279400l,279400,,e" fillcolor="#e5e5e5" stroked="f" strokeweight="0">
                  <v:stroke miterlimit="83231f" joinstyle="miter"/>
                  <v:path arrowok="t" textboxrect="0,0,1529220,279400"/>
                </v:shape>
                <v:shape id="Shape 1051" o:spid="_x0000_s1089" style="position:absolute;left:30679;top:30032;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TgMUA&#10;AADdAAAADwAAAGRycy9kb3ducmV2LnhtbERPTWvCQBC9C/0Pywi96SYFpY2uIZRaChWKWtDjkB2T&#10;YHY2zW6T6K93hUJv83ifs0wHU4uOWldZVhBPIxDEudUVFwq+9+vJMwjnkTXWlknBhRykq4fREhNt&#10;e95St/OFCCHsElRQet8kUrq8JINuahviwJ1sa9AH2BZSt9iHcFPLpyiaS4MVh4YSG3otKT/vfo2C&#10;4+bTH65fPy/7PpP6fbaN+7durdTjeMgWIDwN/l/85/7QYX40i+H+TThB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dOAxQAAAN0AAAAPAAAAAAAAAAAAAAAAAJgCAABkcnMv&#10;ZG93bnJldi54bWxQSwUGAAAAAAQABAD1AAAAigMAAAAA&#10;" path="m,l1529221,r,279400l,279400,,e" fillcolor="black" stroked="f" strokeweight="0">
                  <v:stroke miterlimit="83231f" joinstyle="miter"/>
                  <v:path arrowok="t" textboxrect="0,0,1529221,279400"/>
                </v:shape>
                <v:shape id="Shape 1052" o:spid="_x0000_s1090" style="position:absolute;left:45971;top:30032;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DUcAA&#10;AADdAAAADwAAAGRycy9kb3ducmV2LnhtbERPTYvCMBC9L/gfwgje1kTBZalGEcHFi4Kueh6asS02&#10;k5pkbf33ZkHwNo/3ObNFZ2txJx8qxxpGQwWCOHem4kLD8Xf9+Q0iRGSDtWPS8KAAi3nvY4aZcS3v&#10;6X6IhUghHDLUUMbYZFKGvCSLYega4sRdnLcYE/SFNB7bFG5rOVbqS1qsODWU2NCqpPx6+LMaJtvz&#10;ivym9afzcc8/V7WjG+20HvS75RREpC6+xS/3xqT5ajKG/2/SC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hDUcAAAADdAAAADwAAAAAAAAAAAAAAAACYAgAAZHJzL2Rvd25y&#10;ZXYueG1sUEsFBgAAAAAEAAQA9QAAAIUDAAAAAA==&#10;" path="m,l1529220,r,279400l,279400,,e" stroked="f" strokeweight="0">
                  <v:stroke miterlimit="83231f" joinstyle="miter"/>
                  <v:path arrowok="t" textboxrect="0,0,1529220,279400"/>
                </v:shape>
                <v:rect id="Rectangle 95" o:spid="_x0000_s1091" style="position:absolute;left:666;top:28064;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F7333F" w:rsidRDefault="00F7333F" w:rsidP="0084088C">
                        <w:r>
                          <w:rPr>
                            <w:rFonts w:eastAsia="Arial" w:cs="Arial"/>
                            <w:sz w:val="20"/>
                          </w:rPr>
                          <w:t>Swatch #3</w:t>
                        </w:r>
                      </w:p>
                    </w:txbxContent>
                  </v:textbox>
                </v:rect>
                <v:shape id="Shape 96" o:spid="_x0000_s1092" style="position:absolute;left:15387;top:29969;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3EncIA&#10;AADbAAAADwAAAGRycy9kb3ducmV2LnhtbESPQYvCMBSE74L/ITzBm6b2IGs1iiiCB12wevH2aJ5t&#10;sXkpTWrrv98sCB6HmfmGWW16U4kXNa60rGA2jUAQZ1aXnCu4XQ+THxDOI2usLJOCNznYrIeDFSba&#10;dnyhV+pzESDsElRQeF8nUrqsIINuamvi4D1sY9AH2eRSN9gFuKlkHEVzabDksFBgTbuCsmfaGgXn&#10;3aGP/X4bnaTt2nvcvn/PJlVqPOq3SxCeev8Nf9pHrWAxh/8v4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3cSdwgAAANsAAAAPAAAAAAAAAAAAAAAAAJgCAABkcnMvZG93&#10;bnJldi54bWxQSwUGAAAAAAQABAD1AAAAhwMAAAAA&#10;" path="m,l,292100e" filled="f" strokeweight="1pt">
                  <v:stroke miterlimit="1" joinstyle="miter"/>
                  <v:path arrowok="t" textboxrect="0,0,0,292100"/>
                </v:shape>
                <v:shape id="Shape 97" o:spid="_x0000_s1093" style="position:absolute;left:30679;top:29969;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FhBsQA&#10;AADbAAAADwAAAGRycy9kb3ducmV2LnhtbESPQWuDQBSE74X8h+UFemvWeGgb4xqCQeihKdTkktvD&#10;fVGJ+1bcNZp/3y0Uehxm5hsm3c2mE3caXGtZwXoVgSCurG65VnA+FS/vIJxH1thZJgUPcrDLFk8p&#10;JtpO/E330tciQNglqKDxvk+kdFVDBt3K9sTBu9rBoA9yqKUecApw08k4il6lwZbDQoM95Q1Vt3I0&#10;Co55Mcf+sI8+pZ3GSzw+vo6mVOp5Oe+3IDzN/j/81/7QCjZv8Psl/AC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YQbEAAAA2wAAAA8AAAAAAAAAAAAAAAAAmAIAAGRycy9k&#10;b3ducmV2LnhtbFBLBQYAAAAABAAEAPUAAACJAwAAAAA=&#10;" path="m,l,292100e" filled="f" strokeweight="1pt">
                  <v:stroke miterlimit="1" joinstyle="miter"/>
                  <v:path arrowok="t" textboxrect="0,0,0,292100"/>
                </v:shape>
                <v:shape id="Shape 98" o:spid="_x0000_s1094" style="position:absolute;left:45971;top:29969;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71dL4A&#10;AADbAAAADwAAAGRycy9kb3ducmV2LnhtbERPvcrCMBTdP/AdwhXcPlM7iFajiCI4qGB1cbs017bY&#10;3JQmtfXtzSA4Hs7/ct2bSryocaVlBZNxBII4s7rkXMHtuv+fgXAeWWNlmRS8ycF6NfhbYqJtxxd6&#10;pT4XIYRdggoK7+tESpcVZNCNbU0cuIdtDPoAm1zqBrsQbioZR9FUGiw5NBRY07ag7Jm2RsFpu+9j&#10;v9tER2m79h637/PJpEqNhv1mAcJT73/ir/ugFczD2PA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UO9XS+AAAA2wAAAA8AAAAAAAAAAAAAAAAAmAIAAGRycy9kb3ducmV2&#10;LnhtbFBLBQYAAAAABAAEAPUAAACDAwAAAAA=&#10;" path="m,l,292100e" filled="f" strokeweight="1pt">
                  <v:stroke miterlimit="1" joinstyle="miter"/>
                  <v:path arrowok="t" textboxrect="0,0,0,292100"/>
                </v:shape>
                <v:shape id="Shape 99" o:spid="_x0000_s1095" style="position:absolute;left:31;top:30032;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e4yMQA&#10;AADbAAAADwAAAGRycy9kb3ducmV2LnhtbESPT2sCMRTE74LfIbyCF6nZKi3uahQpFMVT3fbi7bl5&#10;+4duXpYk1fXbG0HwOMzMb5jlujetOJPzjWUFb5MEBHFhdcOVgt+fr9c5CB+QNbaWScGVPKxXw8ES&#10;M20vfKBzHioRIewzVFCH0GVS+qImg35iO+LoldYZDFG6SmqHlwg3rZwmyYc02HBcqLGjz5qKv/zf&#10;KNia79OejvM+bWfldVzu38e5Oyo1euk3CxCB+vAMP9o7rSBN4f4l/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uMjEAAAA2wAAAA8AAAAAAAAAAAAAAAAAmAIAAGRycy9k&#10;b3ducmV2LnhtbFBLBQYAAAAABAAEAPUAAACJAwAAAAA=&#10;" path="m,l1535570,e" filled="f" strokeweight="1pt">
                  <v:stroke miterlimit="1" joinstyle="miter"/>
                  <v:path arrowok="t" textboxrect="0,0,1535570,0"/>
                </v:shape>
                <v:shape id="Shape 100" o:spid="_x0000_s1096" style="position:absolute;left:15387;top:30032;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CMUA&#10;AADcAAAADwAAAGRycy9kb3ducmV2LnhtbESPT2vCQBDF7wW/wzJCb82mUsSmrlKEgCIU/HPpbZod&#10;k2B2NuyuGr995yB4m+G9ee838+XgOnWlEFvPBt6zHBRx5W3LtYHjoXybgYoJ2WLnmQzcKcJyMXqZ&#10;Y2H9jXd03adaSQjHAg00KfWF1rFqyGHMfE8s2skHh0nWUGsb8CbhrtOTPJ9qhy1LQ4M9rRqqzvuL&#10;M/CxmpTr7bD59Rs7/Qv68xL78seY1/Hw/QUq0ZCe5sf12gp+LvjyjE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78IxQAAANwAAAAPAAAAAAAAAAAAAAAAAJgCAABkcnMv&#10;ZG93bnJldi54bWxQSwUGAAAAAAQABAD1AAAAigMAAAAA&#10;" path="m,l1529221,e" filled="f" strokeweight="1pt">
                  <v:stroke miterlimit="1" joinstyle="miter"/>
                  <v:path arrowok="t" textboxrect="0,0,1529221,0"/>
                </v:shape>
                <v:shape id="Shape 101" o:spid="_x0000_s1097" style="position:absolute;left:30679;top:30032;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PT8IA&#10;AADcAAAADwAAAGRycy9kb3ducmV2LnhtbERP22rCQBB9L/gPyxR8q7veUkldRYKCUlvQ+gFDdpqE&#10;ZmdDdtX4925B8G0O5zrzZWdrcaHWV441DAcKBHHuTMWFhtPP5m0Gwgdkg7Vj0nAjD8tF72WOqXFX&#10;PtDlGAoRQ9inqKEMoUml9HlJFv3ANcSR+3WtxRBhW0jT4jWG21qOlEqkxYpjQ4kNZSXlf8ez1fC9&#10;/1yv9uNJ/bWj98QfppkyPtO6/9qtPkAE6sJT/HBvTZyvhvD/TLx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s9PwgAAANwAAAAPAAAAAAAAAAAAAAAAAJgCAABkcnMvZG93&#10;bnJldi54bWxQSwUGAAAAAAQABAD1AAAAhwMAAAAA&#10;" path="m,l1529220,e" filled="f" strokeweight="1pt">
                  <v:stroke miterlimit="1" joinstyle="miter"/>
                  <v:path arrowok="t" textboxrect="0,0,1529220,0"/>
                </v:shape>
                <v:shape id="Shape 102" o:spid="_x0000_s1098" style="position:absolute;left:45971;top:30032;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u0NsEA&#10;AADcAAAADwAAAGRycy9kb3ducmV2LnhtbERPyWrDMBC9B/IPYgK9JbJNMcGJbEpJaKCXNl3OgzVe&#10;iDUylrz076tCIbd5vHWOxWI6MdHgWssK4l0Egri0uuVawefHebsH4Tyyxs4yKfghB0W+Xh0x03bm&#10;d5quvhYhhF2GChrv+0xKVzZk0O1sTxy4yg4GfYBDLfWAcwg3nUyiKJUGWw4NDfb03FB5u45GwZg+&#10;Gv8aL6k7XTih76+3+qWalXrYLE8HEJ4Wfxf/uy86zI8S+HsmXC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LtDbBAAAA3AAAAA8AAAAAAAAAAAAAAAAAmAIAAGRycy9kb3du&#10;cmV2LnhtbFBLBQYAAAAABAAEAPUAAACGAwAAAAA=&#10;" path="m,l1535571,e" filled="f" strokeweight="1pt">
                  <v:stroke miterlimit="1" joinstyle="miter"/>
                  <v:path arrowok="t" textboxrect="0,0,1535571,0"/>
                </v:shape>
                <v:shape id="Shape 103" o:spid="_x0000_s1099" style="position:absolute;left:95;top:27175;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JsMA&#10;AADcAAAADwAAAGRycy9kb3ducmV2LnhtbERPTUsDMRC9C/6HMEIvYhNtEVmbFilUSm/d9qC3cTPd&#10;rG4mSxJ3t/++KQje5vE+Z7EaXSt6CrHxrOFxqkAQV940XGs4HjYPLyBiQjbYeiYNZ4qwWt7eLLAw&#10;fuA99WWqRQ7hWKAGm1JXSBkrSw7j1HfEmTv54DBlGGppAg453LXySaln6bDh3GCxo7Wl6qf8dRq+&#10;Pu735W6jGn8KZzt8r+fv/edc68nd+PYKItGY/sV/7q3J89UMrs/kC+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9JsMAAADcAAAADwAAAAAAAAAAAAAAAACYAgAAZHJzL2Rv&#10;d25yZXYueG1sUEsFBgAAAAAEAAQA9QAAAIgDAAAAAA==&#10;" path="m,l,285750e" filled="f" strokeweight="1pt">
                  <v:stroke miterlimit="1" joinstyle="miter"/>
                  <v:path arrowok="t" textboxrect="0,0,0,285750"/>
                </v:shape>
                <v:shape id="Shape 104" o:spid="_x0000_s1100" style="position:absolute;left:95;top:30032;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lUsMA&#10;AADcAAAADwAAAGRycy9kb3ducmV2LnhtbERPTUsDMRC9C/0PYQQvYpPKImXbtEihIt669lBv0810&#10;s7qZLEnc3f57Iwje5vE+Z72dXCcGCrH1rGExVyCIa29abjQc3/cPSxAxIRvsPJOGK0XYbmY3ayyN&#10;H/lAQ5UakUM4lqjBptSXUsbaksM49z1x5i4+OEwZhkaagGMOd518VOpJOmw5N1jsaWep/qq+nYbz&#10;6f5Qve1V6y/hasfPXfEyfBRa391OzysQiab0L/5zv5o8XxXw+0y+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glUsMAAADcAAAADwAAAAAAAAAAAAAAAACYAgAAZHJzL2Rv&#10;d25yZXYueG1sUEsFBgAAAAAEAAQA9QAAAIgDAAAAAA==&#10;" path="m,l,285750e" filled="f" strokeweight="1pt">
                  <v:stroke miterlimit="1" joinstyle="miter"/>
                  <v:path arrowok="t" textboxrect="0,0,0,285750"/>
                </v:shape>
                <v:shape id="Shape 105" o:spid="_x0000_s1101" style="position:absolute;left:61264;top:27175;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4ksEA&#10;AADcAAAADwAAAGRycy9kb3ducmV2LnhtbERPS4vCMBC+L/gfwgje1lRdH1SjSEFwb66K4G1oxrbY&#10;TEITbf33mwVhb/PxPWe16UwtntT4yrKC0TABQZxbXXGh4HzafS5A+ICssbZMCl7kYbPufaww1bbl&#10;H3oeQyFiCPsUFZQhuFRKn5dk0A+tI47czTYGQ4RNIXWDbQw3tRwnyUwarDg2lOgoKym/Hx9Gwdd2&#10;ErIM20Xn99/zXeXc4XqZKjXod9sliEBd+Be/3Xsd5ydT+HsmXi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l+JLBAAAA3AAAAA8AAAAAAAAAAAAAAAAAmAIAAGRycy9kb3du&#10;cmV2LnhtbFBLBQYAAAAABAAEAPUAAACGAwAAAAA=&#10;" path="m,l,571500e" filled="f" strokeweight="1pt">
                  <v:stroke miterlimit="1" joinstyle="miter"/>
                  <v:path arrowok="t" textboxrect="0,0,0,571500"/>
                </v:shape>
                <v:shape id="Shape 106" o:spid="_x0000_s1102" style="position:absolute;left:31;top:27238;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FAsIA&#10;AADcAAAADwAAAGRycy9kb3ducmV2LnhtbERPS2vCQBC+C/0PyxS86cYWRKKrFCHp46RWPY/ZaRKb&#10;nU131xj/fbcg9DYf33MWq940oiPna8sKJuMEBHFhdc2lgv1nNpqB8AFZY2OZFNzIw2r5MFhgqu2V&#10;t9TtQiliCPsUFVQhtKmUvqjIoB/bljhyX9YZDBG6UmqH1xhuGvmUJFNpsObYUGFL64qK793FKMg3&#10;Z5cd14dXes7pfMonP+8H/6HU8LF/mYMI1Id/8d39puP8ZAp/z8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8UCwgAAANwAAAAPAAAAAAAAAAAAAAAAAJgCAABkcnMvZG93&#10;bnJldi54bWxQSwUGAAAAAAQABAD1AAAAhwMAAAAA&#10;" path="m,l6129581,e" filled="f" strokeweight="1pt">
                  <v:stroke miterlimit="1" joinstyle="miter"/>
                  <v:path arrowok="t" textboxrect="0,0,6129581,0"/>
                </v:shape>
                <v:shape id="Shape 107" o:spid="_x0000_s1103" style="position:absolute;left:31;top:32826;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evysIA&#10;AADcAAAADwAAAGRycy9kb3ducmV2LnhtbERPS2sCMRC+C/0PYQq9iGarWHVrlCKUiie7evE2bmYf&#10;dDNZklTXf28Ewdt8fM9ZrDrTiDM5X1tW8D5MQBDnVtdcKjjsvwczED4ga2wsk4IreVgtX3oLTLW9&#10;8C+ds1CKGMI+RQVVCG0qpc8rMuiHtiWOXGGdwRChK6V2eInhppGjJPmQBmuODRW2tK4o/8v+jYIf&#10;sztt6Tjr5s24uPaL7aSfuaNSb6/d1yeIQF14ih/ujY7zkyncn4kX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h6/KwgAAANwAAAAPAAAAAAAAAAAAAAAAAJgCAABkcnMvZG93&#10;bnJldi54bWxQSwUGAAAAAAQABAD1AAAAhwMAAAAA&#10;" path="m,l1535570,e" filled="f" strokeweight="1pt">
                  <v:stroke miterlimit="1" joinstyle="miter"/>
                  <v:path arrowok="t" textboxrect="0,0,1535570,0"/>
                </v:shape>
                <v:shape id="Shape 108" o:spid="_x0000_s1104" style="position:absolute;left:15387;top:32826;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zDsUA&#10;AADcAAAADwAAAGRycy9kb3ducmV2LnhtbESPT2vCQBDF7wW/wzJCb82mUsSmrlKEgCIU/HPpbZod&#10;k2B2NuyuGr995yB4m+G9ee838+XgOnWlEFvPBt6zHBRx5W3LtYHjoXybgYoJ2WLnmQzcKcJyMXqZ&#10;Y2H9jXd03adaSQjHAg00KfWF1rFqyGHMfE8s2skHh0nWUGsb8CbhrtOTPJ9qhy1LQ4M9rRqqzvuL&#10;M/CxmpTr7bD59Rs7/Qv68xL78seY1/Hw/QUq0ZCe5sf12gp+LrTyjE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MOxQAAANwAAAAPAAAAAAAAAAAAAAAAAJgCAABkcnMv&#10;ZG93bnJldi54bWxQSwUGAAAAAAQABAD1AAAAigMAAAAA&#10;" path="m,l1529221,e" filled="f" strokeweight="1pt">
                  <v:stroke miterlimit="1" joinstyle="miter"/>
                  <v:path arrowok="t" textboxrect="0,0,1529221,0"/>
                </v:shape>
                <v:shape id="Shape 109" o:spid="_x0000_s1105" style="position:absolute;left:30679;top:32826;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DScMA&#10;AADcAAAADwAAAGRycy9kb3ducmV2LnhtbERP3WrCMBS+H/gO4Qi7m4mbc642FSkKDt1A3QMcmmNb&#10;bE5Kk2l9ezMY7O58fL8nXfS2ERfqfO1Yw3ikQBAXztRcavg+rp9mIHxANtg4Jg038rDIBg8pJsZd&#10;eU+XQyhFDGGfoIYqhDaR0hcVWfQj1xJH7uQ6iyHCrpSmw2sMt418VmoqLdYcGypsKa+oOB9+rIav&#10;3Xa13L1Mms8Pepv6/WuujM+1fhz2yzmIQH34F/+5NybOV+/w+0y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zDScMAAADcAAAADwAAAAAAAAAAAAAAAACYAgAAZHJzL2Rv&#10;d25yZXYueG1sUEsFBgAAAAAEAAQA9QAAAIgDAAAAAA==&#10;" path="m,l1529220,e" filled="f" strokeweight="1pt">
                  <v:stroke miterlimit="1" joinstyle="miter"/>
                  <v:path arrowok="t" textboxrect="0,0,1529220,0"/>
                </v:shape>
                <v:shape id="Shape 110" o:spid="_x0000_s1106" style="position:absolute;left:45971;top:32826;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ZB8QA&#10;AADcAAAADwAAAGRycy9kb3ducmV2LnhtbESPT2vCQBDF7wW/wzKF3ppNpARJXUWKotBL/dfzkB2T&#10;YHY2ZFeTfvvOQfA2w3vz3m/my9G16k59aDwbyJIUFHHpbcOVgdNx8z4DFSKyxdYzGfijAMvF5GWO&#10;hfUD7+l+iJWSEA4FGqhj7AqtQ1mTw5D4jli0i+8dRln7StseBwl3rZ6maa4dNiwNNXb0VVN5Pdyc&#10;gVv+4eJ3NuZhveMp/Z5/qu1lMObtdVx9goo0xqf5cb2zgp8JvjwjE+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GQfEAAAA3AAAAA8AAAAAAAAAAAAAAAAAmAIAAGRycy9k&#10;b3ducmV2LnhtbFBLBQYAAAAABAAEAPUAAACJAwAAAAA=&#10;" path="m,l1535571,e" filled="f" strokeweight="1pt">
                  <v:stroke miterlimit="1" joinstyle="miter"/>
                  <v:path arrowok="t" textboxrect="0,0,1535571,0"/>
                </v:shape>
                <v:shape id="Shape 1053" o:spid="_x0000_s1107" style="position:absolute;left:63;top:39145;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y8cQA&#10;AADdAAAADwAAAGRycy9kb3ducmV2LnhtbERP22oCMRB9F/yHMEJflpq0xSKrUdRWKH0QvHzAsBl3&#10;VzeTJUl169ebQsG3OZzrTOedbcSFfKgda3gZKhDEhTM1lxoO+/XzGESIyAYbx6ThlwLMZ/3eFHPj&#10;rrylyy6WIoVwyFFDFWObSxmKiiyGoWuJE3d03mJM0JfSeLymcNvIV6XepcWaU0OFLa0qKs67H6th&#10;o/aHbH2S29XH8vY5ztrsm/1G66dBt5iAiNTFh/jf/WXSfDV6g79v0gl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svHEAAAA3QAAAA8AAAAAAAAAAAAAAAAAmAIAAGRycy9k&#10;b3ducmV2LnhtbFBLBQYAAAAABAAEAPUAAACJAwAAAAA=&#10;" path="m,l1529221,r,279400l,279400,,e" fillcolor="#690" stroked="f" strokeweight="0">
                  <v:stroke miterlimit="83231f" joinstyle="miter"/>
                  <v:path arrowok="t" textboxrect="0,0,1529221,279400"/>
                </v:shape>
                <v:shape id="Shape 1054" o:spid="_x0000_s1108" style="position:absolute;left:15355;top:39145;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3PcMA&#10;AADdAAAADwAAAGRycy9kb3ducmV2LnhtbERP32vCMBB+F/wfwg32pulmK6MaRQaDPQjDOvD1aM62&#10;mFxKErXrX78MBr7dx/fz1tvBGnEjHzrHCl7mGQji2umOGwXfx4/ZG4gQkTUax6TghwJsN9PJGkvt&#10;7nygWxUbkUI4lKigjbEvpQx1SxbD3PXEiTs7bzEm6BupPd5TuDXyNcuW0mLHqaHFnt5bqi/V1Soo&#10;ls3X4rS/7nPj69PiPB7RxFGp56dhtwIRaYgP8b/7U6f5WZHD3zfpB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V3PcMAAADdAAAADwAAAAAAAAAAAAAAAACYAgAAZHJzL2Rv&#10;d25yZXYueG1sUEsFBgAAAAAEAAQA9QAAAIgDAAAAAA==&#10;" path="m,l1529220,r,279400l,279400,,e" fillcolor="#7ec021" stroked="f" strokeweight="0">
                  <v:stroke miterlimit="83231f" joinstyle="miter"/>
                  <v:path arrowok="t" textboxrect="0,0,1529220,279400"/>
                </v:shape>
                <v:shape id="Shape 1055" o:spid="_x0000_s1109" style="position:absolute;left:30647;top:39145;width:15293;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8bwsUA&#10;AADdAAAADwAAAGRycy9kb3ducmV2LnhtbERPTWvCQBC9F/wPyxR6KbrRsiLRVWxBiBQPjbbnITsm&#10;odnZkN3G1F/vFoTe5vE+Z7UZbCN66nztWMN0koAgLpypudRwOu7GCxA+IBtsHJOGX/KwWY8eVpga&#10;d+EP6vNQihjCPkUNVQhtKqUvKrLoJ64ljtzZdRZDhF0pTYeXGG4bOUuSubRYc2yosKW3iorv/Mdq&#10;mH+q92ynvmbP6pAV07zfv1xf91o/PQ7bJYhAQ/gX392ZifMTpeDvm3iC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nxvCxQAAAN0AAAAPAAAAAAAAAAAAAAAAAJgCAABkcnMv&#10;ZG93bnJldi54bWxQSwUGAAAAAAQABAD1AAAAigMAAAAA&#10;" path="m,l1529221,r,279400l,279400,,e" fillcolor="#e5e5e5" stroked="f" strokeweight="0">
                  <v:stroke miterlimit="83231f" joinstyle="miter"/>
                  <v:path arrowok="t" textboxrect="0,0,1529221,279400"/>
                </v:shape>
                <v:shape id="Shape 1056" o:spid="_x0000_s1110" style="position:absolute;left:45940;top:39145;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FUsAA&#10;AADdAAAADwAAAGRycy9kb3ducmV2LnhtbERPTYvCMBC9L/gfwgh7WxMXlKUaRQQXLwq66nloxrbY&#10;TGoSbfffG0HwNo/3OdN5Z2txJx8qxxqGAwWCOHem4kLD4W/19QMiRGSDtWPS8E8B5rPexxQz41re&#10;0X0fC5FCOGSooYyxyaQMeUkWw8A1xIk7O28xJugLaTy2KdzW8lupsbRYcWoosaFlSfllf7MaRpvT&#10;kvy69cfTYce/F7WlK221/ux3iwmISF18i1/utUnz1WgMz2/SCXL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NFUsAAAADdAAAADwAAAAAAAAAAAAAAAACYAgAAZHJzL2Rvd25y&#10;ZXYueG1sUEsFBgAAAAAEAAQA9QAAAIUDAAAAAA==&#10;" path="m,l1529220,r,279400l,279400,,e" stroked="f" strokeweight="0">
                  <v:stroke miterlimit="83231f" joinstyle="miter"/>
                  <v:path arrowok="t" textboxrect="0,0,1529220,279400"/>
                </v:shape>
                <v:rect id="Rectangle 116" o:spid="_x0000_s1111" style="position:absolute;left:635;top:37176;width:7887;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F7333F" w:rsidRDefault="00F7333F" w:rsidP="0084088C">
                        <w:r>
                          <w:rPr>
                            <w:rFonts w:eastAsia="Arial" w:cs="Arial"/>
                            <w:sz w:val="20"/>
                          </w:rPr>
                          <w:t>Swatch #4</w:t>
                        </w:r>
                      </w:p>
                    </w:txbxContent>
                  </v:textbox>
                </v:rect>
                <v:shape id="Shape 117" o:spid="_x0000_s1112" style="position:absolute;left:15355;top:39081;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Mj8AA&#10;AADcAAAADwAAAGRycy9kb3ducmV2LnhtbERPTYvCMBC9L/gfwgje1tQeVKpRRBH2sApWL96GZmyL&#10;zaQ0qa3/3giCt3m8z1mue1OJBzWutKxgMo5AEGdWl5wruJz3v3MQziNrrCyTgic5WK8GP0tMtO34&#10;RI/U5yKEsEtQQeF9nUjpsoIMurGtiQN3s41BH2CTS91gF8JNJeMomkqDJYeGAmvaFpTd09YoOGz3&#10;fex3m+hf2q69xu3zeDCpUqNhv1mA8NT7r/jj/tNh/mQG72fCB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bMj8AAAADcAAAADwAAAAAAAAAAAAAAAACYAgAAZHJzL2Rvd25y&#10;ZXYueG1sUEsFBgAAAAAEAAQA9QAAAIUDAAAAAA==&#10;" path="m,l,292100e" filled="f" strokeweight="1pt">
                  <v:stroke miterlimit="1" joinstyle="miter"/>
                  <v:path arrowok="t" textboxrect="0,0,0,292100"/>
                </v:shape>
                <v:shape id="Shape 118" o:spid="_x0000_s1113" style="position:absolute;left:30647;top:39081;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Y/cQA&#10;AADcAAAADwAAAGRycy9kb3ducmV2LnhtbESPQYvCQAyF74L/YciCt3VqD4tURxEXwcMq2PXiLXSy&#10;bdlOpnSmtv57cxC8JbyX976st6Nr1J26UHs2sJgnoIgLb2suDVx/D59LUCEiW2w8k4EHBdhuppM1&#10;ZtYPfKF7HkslIRwyNFDF2GZah6Iih2HuW2LR/nznMMraldp2OEi4a3SaJF/aYc3SUGFL+4qK/7x3&#10;Bk77w5jG713yo/3Q39L+cT653JjZx7hbgYo0xrf5dX20gr8QWnlGJt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JWP3EAAAA3AAAAA8AAAAAAAAAAAAAAAAAmAIAAGRycy9k&#10;b3ducmV2LnhtbFBLBQYAAAAABAAEAPUAAACJAwAAAAA=&#10;" path="m,l,292100e" filled="f" strokeweight="1pt">
                  <v:stroke miterlimit="1" joinstyle="miter"/>
                  <v:path arrowok="t" textboxrect="0,0,0,292100"/>
                </v:shape>
                <v:shape id="Shape 119" o:spid="_x0000_s1114" style="position:absolute;left:45940;top:39081;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9ZsAA&#10;AADcAAAADwAAAGRycy9kb3ducmV2LnhtbERPTYvCMBC9L/gfwgje1tQeRKtRRBH2sApWL96GZmyL&#10;zaQ0qa3/3giCt3m8z1mue1OJBzWutKxgMo5AEGdWl5wruJz3vzMQziNrrCyTgic5WK8GP0tMtO34&#10;RI/U5yKEsEtQQeF9nUjpsoIMurGtiQN3s41BH2CTS91gF8JNJeMomkqDJYeGAmvaFpTd09YoOGz3&#10;fex3m+hf2q69xu3zeDCpUqNhv1mA8NT7r/jj/tNh/mQO72fCB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X9ZsAAAADcAAAADwAAAAAAAAAAAAAAAACYAgAAZHJzL2Rvd25y&#10;ZXYueG1sUEsFBgAAAAAEAAQA9QAAAIUDAAAAAA==&#10;" path="m,l,292100e" filled="f" strokeweight="1pt">
                  <v:stroke miterlimit="1" joinstyle="miter"/>
                  <v:path arrowok="t" textboxrect="0,0,0,292100"/>
                </v:shape>
                <v:shape id="Shape 120" o:spid="_x0000_s1115" style="position:absolute;top:39145;width:15355;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tr3sYA&#10;AADcAAAADwAAAGRycy9kb3ducmV2LnhtbESPT2sCQQzF74V+hyEFL6KzVVp06yilIIonu+3FW7qT&#10;/UN3MsvMqOu3bw4Fbwnv5b1fVpvBdepCIbaeDTxPM1DEpbct1wa+v7aTBaiYkC12nsnAjSJs1o8P&#10;K8ytv/InXYpUKwnhmKOBJqU+1zqWDTmMU98Ti1b54DDJGmptA14l3HV6lmWv2mHL0tBgTx8Nlb/F&#10;2RnYuePPgU6LYdnNq9u4OryMi3AyZvQ0vL+BSjSku/n/em8Ffyb48oxM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9tr3sYAAADcAAAADwAAAAAAAAAAAAAAAACYAgAAZHJz&#10;L2Rvd25yZXYueG1sUEsFBgAAAAAEAAQA9QAAAIsDAAAAAA==&#10;" path="m,l1535570,e" filled="f" strokeweight="1pt">
                  <v:stroke miterlimit="1" joinstyle="miter"/>
                  <v:path arrowok="t" textboxrect="0,0,1535570,0"/>
                </v:shape>
                <v:shape id="Shape 121" o:spid="_x0000_s1116" style="position:absolute;left:15355;top:39145;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G88AA&#10;AADcAAAADwAAAGRycy9kb3ducmV2LnhtbERPTYvCMBC9L/gfwgje1tQislajiFBQBEF3L97GZmyL&#10;zaQkUeu/N4Kwt3m8z5kvO9OIOzlfW1YwGiYgiAuray4V/P3m3z8gfEDW2FgmBU/ysFz0vuaYafvg&#10;A92PoRQxhH2GCqoQ2kxKX1Rk0A9tSxy5i3UGQ4SulNrhI4abRqZJMpEGa44NFba0rqi4Hm9GwXid&#10;5ptdtz3ZrZ6cnZzefJvvlRr0u9UMRKAu/Is/7o2O89MRvJ+JF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JG88AAAADcAAAADwAAAAAAAAAAAAAAAACYAgAAZHJzL2Rvd25y&#10;ZXYueG1sUEsFBgAAAAAEAAQA9QAAAIUDAAAAAA==&#10;" path="m,l1529221,e" filled="f" strokeweight="1pt">
                  <v:stroke miterlimit="1" joinstyle="miter"/>
                  <v:path arrowok="t" textboxrect="0,0,1529221,0"/>
                </v:shape>
                <v:shape id="Shape 122" o:spid="_x0000_s1117" style="position:absolute;left:30647;top:39145;width:15293;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NWMMA&#10;AADcAAAADwAAAGRycy9kb3ducmV2LnhtbERP22rCQBB9L/Qflin0rdk01rSkriJBQfEC2n7AkJ0m&#10;odnZsLvV9O9dQfBtDuc6k9lgOnEi51vLCl6TFARxZXXLtYLvr+XLBwgfkDV2lknBP3mYTR8fJlho&#10;e+YDnY6hFjGEfYEKmhD6QkpfNWTQJ7YnjtyPdQZDhK6W2uE5hptOZmmaS4Mtx4YGeyobqn6Pf0bB&#10;frtZzLejt263pvfcH8Zlqn2p1PPTMP8EEWgId/HNvdJxfpbB9Zl4gZ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0NWMMAAADcAAAADwAAAAAAAAAAAAAAAACYAgAAZHJzL2Rv&#10;d25yZXYueG1sUEsFBgAAAAAEAAQA9QAAAIgDAAAAAA==&#10;" path="m,l1529220,e" filled="f" strokeweight="1pt">
                  <v:stroke miterlimit="1" joinstyle="miter"/>
                  <v:path arrowok="t" textboxrect="0,0,1529220,0"/>
                </v:shape>
                <v:shape id="Shape 123" o:spid="_x0000_s1118" style="position:absolute;left:45940;top:39145;width:15355;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JNzcIA&#10;AADcAAAADwAAAGRycy9kb3ducmV2LnhtbERPS2vCQBC+F/wPyxR6azamEiTNKkWUCr3YaHsesmMS&#10;mp0N2c2j/74rCL3Nx/ecfDubVozUu8aygmUUgyAurW64UnA5H57XIJxH1thaJgW/5GC7WTzkmGk7&#10;8SeNha9ECGGXoYLa+y6T0pU1GXSR7YgDd7W9QR9gX0nd4xTCTSuTOE6lwYZDQ40d7Woqf4rBKBjS&#10;lfEfyzl1+yMn9P11qt6vk1JPj/PbKwhPs/8X391HHeYnL3B7Jlw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8k3NwgAAANwAAAAPAAAAAAAAAAAAAAAAAJgCAABkcnMvZG93&#10;bnJldi54bWxQSwUGAAAAAAQABAD1AAAAhwMAAAAA&#10;" path="m,l1535571,e" filled="f" strokeweight="1pt">
                  <v:stroke miterlimit="1" joinstyle="miter"/>
                  <v:path arrowok="t" textboxrect="0,0,1535571,0"/>
                </v:shape>
                <v:shape id="Shape 124" o:spid="_x0000_s1119" style="position:absolute;left:63;top:36287;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15MsMA&#10;AADcAAAADwAAAGRycy9kb3ducmV2LnhtbERPTWvCQBC9F/oflil4KbqphFKiqxTBIt5Me2hvY3bM&#10;xmZnw+6axH/vCoXe5vE+Z7kebSt68qFxrOBlloEgrpxuuFbw9bmdvoEIEVlj65gUXCnAevX4sMRC&#10;u4EP1JexFimEQ4EKTIxdIWWoDFkMM9cRJ+7kvMWYoK+l9jikcNvKeZa9SosNpwaDHW0MVb/lxSo4&#10;fj8fyv02a9zJX81w3uQf/U+u1ORpfF+AiDTGf/Gfe6fT/HkO92fS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15MsMAAADcAAAADwAAAAAAAAAAAAAAAACYAgAAZHJzL2Rv&#10;d25yZXYueG1sUEsFBgAAAAAEAAQA9QAAAIgDAAAAAA==&#10;" path="m,l,285750e" filled="f" strokeweight="1pt">
                  <v:stroke miterlimit="1" joinstyle="miter"/>
                  <v:path arrowok="t" textboxrect="0,0,0,285750"/>
                </v:shape>
                <v:shape id="Shape 125" o:spid="_x0000_s1120" style="position:absolute;left:63;top:39145;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qcMA&#10;AADcAAAADwAAAGRycy9kb3ducmV2LnhtbERPTWsCMRC9F/ofwhS8FM1WbJHVKEWwSG+uPbS3cTNu&#10;VjeTJUl313/fCEJv83ifs1wPthEd+VA7VvAyyUAQl07XXCn4OmzHcxAhImtsHJOCKwVYrx4flphr&#10;1/OeuiJWIoVwyFGBibHNpQylIYth4lrixJ2ctxgT9JXUHvsUbhs5zbI3abHm1GCwpY2h8lL8WgXH&#10;7+d98bnNanfyV9OfN7OP7mem1OhpeF+AiDTEf/HdvdNp/vQVbs+k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cqcMAAADcAAAADwAAAAAAAAAAAAAAAACYAgAAZHJzL2Rv&#10;d25yZXYueG1sUEsFBgAAAAAEAAQA9QAAAIgDAAAAAA==&#10;" path="m,l,285750e" filled="f" strokeweight="1pt">
                  <v:stroke miterlimit="1" joinstyle="miter"/>
                  <v:path arrowok="t" textboxrect="0,0,0,285750"/>
                </v:shape>
                <v:shape id="Shape 126" o:spid="_x0000_s1121" style="position:absolute;left:61232;top:36287;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6hcIA&#10;AADcAAAADwAAAGRycy9kb3ducmV2LnhtbERPyWrDMBC9B/oPYgq5xXKz1bhRQjAEnFuTlkJugzWx&#10;Ta2RsFTb/fuqUOhtHm+d3WEynRio961lBU9JCoK4srrlWsH722mRgfABWWNnmRR8k4fD/mG2w1zb&#10;kS80XEMtYgj7HBU0IbhcSl81ZNAn1hFH7m57gyHCvpa6xzGGm04u03QrDbYcGxp0VDRUfV6/jIL1&#10;cRWKAsds8uX5+dQ693r72Cg1f5yOLyACTeFf/OcudZy/3MLvM/EC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jqFwgAAANwAAAAPAAAAAAAAAAAAAAAAAJgCAABkcnMvZG93&#10;bnJldi54bWxQSwUGAAAAAAQABAD1AAAAhwMAAAAA&#10;" path="m,l,571500e" filled="f" strokeweight="1pt">
                  <v:stroke miterlimit="1" joinstyle="miter"/>
                  <v:path arrowok="t" textboxrect="0,0,0,571500"/>
                </v:shape>
                <v:shape id="Shape 127" o:spid="_x0000_s1122" style="position:absolute;top:36351;width:61295;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8+cMA&#10;AADcAAAADwAAAGRycy9kb3ducmV2LnhtbERPTWvCQBC9C/0PyxR6MxsVtKSuUgRj60lt7XmanSax&#10;2dl0d6vx37uC4G0e73Om88404kjO15YVDJIUBHFhdc2lgs+PZf8ZhA/IGhvLpOBMHuazh94UM21P&#10;vKXjLpQihrDPUEEVQptJ6YuKDPrEtsSR+7HOYIjQlVI7PMVw08hhmo6lwZpjQ4UtLSoqfnf/RkG+&#10;Objl12K/olFOh+988Pe+92ulnh671xcQgbpwF9/cbzrOH07g+ky8QM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I8+cMAAADcAAAADwAAAAAAAAAAAAAAAACYAgAAZHJzL2Rv&#10;d25yZXYueG1sUEsFBgAAAAAEAAQA9QAAAIgDAAAAAA==&#10;" path="m,l6129581,e" filled="f" strokeweight="1pt">
                  <v:stroke miterlimit="1" joinstyle="miter"/>
                  <v:path arrowok="t" textboxrect="0,0,6129581,0"/>
                </v:shape>
                <v:shape id="Shape 128" o:spid="_x0000_s1123" style="position:absolute;top:41939;width:15355;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1n2MYA&#10;AADcAAAADwAAAGRycy9kb3ducmV2LnhtbESPT2sCQQzF74V+hyEFL6KzVVp06yilIIonu+3FW7qT&#10;/UN3MsvMqOu3bw4Fbwnv5b1fVpvBdepCIbaeDTxPM1DEpbct1wa+v7aTBaiYkC12nsnAjSJs1o8P&#10;K8ytv/InXYpUKwnhmKOBJqU+1zqWDTmMU98Ti1b54DDJGmptA14l3HV6lmWv2mHL0tBgTx8Nlb/F&#10;2RnYuePPgU6LYdnNq9u4OryMi3AyZvQ0vL+BSjSku/n/em8Ffya08oxM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1n2MYAAADcAAAADwAAAAAAAAAAAAAAAACYAgAAZHJz&#10;L2Rvd25yZXYueG1sUEsFBgAAAAAEAAQA9QAAAIsDAAAAAA==&#10;" path="m,l1535570,e" filled="f" strokeweight="1pt">
                  <v:stroke miterlimit="1" joinstyle="miter"/>
                  <v:path arrowok="t" textboxrect="0,0,1535570,0"/>
                </v:shape>
                <v:shape id="Shape 129" o:spid="_x0000_s1124" style="position:absolute;left:15355;top:41939;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K9cEA&#10;AADcAAAADwAAAGRycy9kb3ducmV2LnhtbERPS4vCMBC+C/sfwix403TLIlqNsggFRRB8XPY224xt&#10;2WZSklTrvzeC4G0+vucsVr1pxJWcry0r+BonIIgLq2suFZxP+WgKwgdkjY1lUnAnD6vlx2CBmbY3&#10;PtD1GEoRQ9hnqKAKoc2k9EVFBv3YtsSRu1hnMEToSqkd3mK4aWSaJBNpsObYUGFL64qK/2NnFHyv&#10;03yz67e/dqsnf07OOt/me6WGn/3PHESgPrzFL/dGx/npD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ESvXBAAAA3AAAAA8AAAAAAAAAAAAAAAAAmAIAAGRycy9kb3du&#10;cmV2LnhtbFBLBQYAAAAABAAEAPUAAACGAwAAAAA=&#10;" path="m,l1529221,e" filled="f" strokeweight="1pt">
                  <v:stroke miterlimit="1" joinstyle="miter"/>
                  <v:path arrowok="t" textboxrect="0,0,1529221,0"/>
                </v:shape>
                <v:shape id="Shape 130" o:spid="_x0000_s1125" style="position:absolute;left:30647;top:41939;width:15293;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qgacUA&#10;AADcAAAADwAAAGRycy9kb3ducmV2LnhtbESP0WrCQBBF3wX/YRnBN92orZbUVSQotNQK2n7AkB2T&#10;YHY2ZFeNf+88FPo2w71z75nlunO1ulEbKs8GJuMEFHHubcWFgd+f3egNVIjIFmvPZOBBAdarfm+J&#10;qfV3PtLtFAslIRxSNFDG2KRah7wkh2HsG2LRzr51GGVtC21bvEu4q/U0SebaYcXSUGJDWUn55XR1&#10;Bg77r+1mP3upvz9pMQ/H1yyxITNmOOg276AidfHf/Hf9YQV/JvjyjEy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CqBpxQAAANwAAAAPAAAAAAAAAAAAAAAAAJgCAABkcnMv&#10;ZG93bnJldi54bWxQSwUGAAAAAAQABAD1AAAAigMAAAAA&#10;" path="m,l1529220,e" filled="f" strokeweight="1pt">
                  <v:stroke miterlimit="1" joinstyle="miter"/>
                  <v:path arrowok="t" textboxrect="0,0,1529220,0"/>
                </v:shape>
                <v:shape id="Shape 131" o:spid="_x0000_s1126" style="position:absolute;left:45940;top:41939;width:15355;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g/MIA&#10;AADcAAAADwAAAGRycy9kb3ducmV2LnhtbERPS2vCQBC+F/wPyxS81U1SCSV1DUWUCr3Y2PY8ZMck&#10;NDsbspuH/74rCL3Nx/ecTT6bVozUu8aygngVgSAurW64UvB1Pjy9gHAeWWNrmRRcyUG+XTxsMNN2&#10;4k8aC1+JEMIuQwW1910mpStrMuhWtiMO3MX2Bn2AfSV1j1MIN61MoiiVBhsODTV2tKup/C0Go2BI&#10;18Z/xHPq9kdO6Of7VL1fJqWWj/PbKwhPs/8X391HHeY/x3B7Jlw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D8wgAAANwAAAAPAAAAAAAAAAAAAAAAAJgCAABkcnMvZG93&#10;bnJldi54bWxQSwUGAAAAAAQABAD1AAAAhwMAAAAA&#10;" path="m,l1535571,e" filled="f" strokeweight="1pt">
                  <v:stroke miterlimit="1" joinstyle="miter"/>
                  <v:path arrowok="t" textboxrect="0,0,1535571,0"/>
                </v:shape>
                <w10:anchorlock/>
              </v:group>
            </w:pict>
          </mc:Fallback>
        </mc:AlternateContent>
      </w:r>
    </w:p>
    <w:p w:rsidR="0084088C" w:rsidRDefault="0084088C" w:rsidP="0084088C">
      <w:pPr>
        <w:spacing w:after="0"/>
        <w:ind w:left="-5" w:hanging="10"/>
      </w:pPr>
      <w:r>
        <w:rPr>
          <w:rFonts w:eastAsia="Arial" w:cs="Arial"/>
          <w:b/>
        </w:rPr>
        <w:t>Hex References</w:t>
      </w:r>
    </w:p>
    <w:p w:rsidR="0084088C" w:rsidRDefault="0084088C" w:rsidP="0084088C">
      <w:pPr>
        <w:spacing w:after="247"/>
      </w:pPr>
      <w:r>
        <w:rPr>
          <w:rFonts w:eastAsia="Arial" w:cs="Arial"/>
          <w:i/>
        </w:rPr>
        <w:t>References in order as to how the swatch is organised (left to right)</w:t>
      </w:r>
    </w:p>
    <w:p w:rsidR="0084088C" w:rsidRDefault="0084088C" w:rsidP="0084088C">
      <w:pPr>
        <w:spacing w:after="247"/>
        <w:ind w:left="-5" w:hanging="10"/>
      </w:pPr>
      <w:r>
        <w:rPr>
          <w:rFonts w:eastAsia="Arial" w:cs="Arial"/>
          <w:b/>
        </w:rPr>
        <w:t>Swatch #0</w:t>
      </w:r>
    </w:p>
    <w:p w:rsidR="0084088C" w:rsidRDefault="0084088C" w:rsidP="0084088C">
      <w:pPr>
        <w:spacing w:after="253" w:line="253" w:lineRule="auto"/>
        <w:ind w:left="-5" w:hanging="10"/>
      </w:pPr>
      <w:r>
        <w:rPr>
          <w:rFonts w:eastAsia="Arial" w:cs="Arial"/>
        </w:rPr>
        <w:t>#42B49A #E5E5E5 #000000 #FFFFFF</w:t>
      </w:r>
    </w:p>
    <w:p w:rsidR="0084088C" w:rsidRDefault="0084088C" w:rsidP="0084088C">
      <w:pPr>
        <w:spacing w:after="247"/>
        <w:ind w:left="-5" w:hanging="10"/>
      </w:pPr>
      <w:r>
        <w:rPr>
          <w:rFonts w:eastAsia="Arial" w:cs="Arial"/>
          <w:b/>
        </w:rPr>
        <w:t>Swatch #1</w:t>
      </w:r>
    </w:p>
    <w:p w:rsidR="0084088C" w:rsidRDefault="0084088C" w:rsidP="0084088C">
      <w:pPr>
        <w:spacing w:after="253" w:line="253" w:lineRule="auto"/>
        <w:ind w:left="-5" w:hanging="10"/>
        <w:rPr>
          <w:rFonts w:eastAsia="Arial" w:cs="Arial"/>
        </w:rPr>
      </w:pPr>
      <w:r>
        <w:rPr>
          <w:rFonts w:eastAsia="Arial" w:cs="Arial"/>
        </w:rPr>
        <w:t>#BD4030 #E5E5E5 #000000 #FFFFFF</w:t>
      </w:r>
    </w:p>
    <w:p w:rsidR="0084088C" w:rsidRDefault="0084088C" w:rsidP="0084088C">
      <w:pPr>
        <w:spacing w:after="253" w:line="253" w:lineRule="auto"/>
        <w:ind w:left="-5" w:hanging="10"/>
      </w:pPr>
    </w:p>
    <w:p w:rsidR="0084088C" w:rsidRDefault="0084088C" w:rsidP="0084088C">
      <w:pPr>
        <w:spacing w:after="247"/>
        <w:ind w:left="-5" w:hanging="10"/>
      </w:pPr>
      <w:r>
        <w:rPr>
          <w:rFonts w:eastAsia="Arial" w:cs="Arial"/>
          <w:b/>
        </w:rPr>
        <w:lastRenderedPageBreak/>
        <w:t>Swatch #2</w:t>
      </w:r>
    </w:p>
    <w:p w:rsidR="0084088C" w:rsidRDefault="0084088C" w:rsidP="0084088C">
      <w:pPr>
        <w:spacing w:after="253" w:line="253" w:lineRule="auto"/>
        <w:ind w:left="-5" w:hanging="10"/>
      </w:pPr>
      <w:r>
        <w:rPr>
          <w:rFonts w:eastAsia="Arial" w:cs="Arial"/>
        </w:rPr>
        <w:t>#D17F00 #E5E5E5 #000000 #FFFFFF</w:t>
      </w:r>
    </w:p>
    <w:p w:rsidR="0084088C" w:rsidRDefault="0084088C" w:rsidP="0084088C">
      <w:pPr>
        <w:spacing w:after="247"/>
        <w:ind w:left="-5" w:hanging="10"/>
      </w:pPr>
      <w:r>
        <w:rPr>
          <w:rFonts w:eastAsia="Arial" w:cs="Arial"/>
          <w:b/>
        </w:rPr>
        <w:t>Swatch #3</w:t>
      </w:r>
    </w:p>
    <w:p w:rsidR="0084088C" w:rsidRDefault="0084088C" w:rsidP="0084088C">
      <w:pPr>
        <w:spacing w:after="253" w:line="253" w:lineRule="auto"/>
        <w:ind w:left="-5" w:hanging="10"/>
      </w:pPr>
      <w:r>
        <w:rPr>
          <w:rFonts w:eastAsia="Arial" w:cs="Arial"/>
        </w:rPr>
        <w:t>#545454 #E5E5E5 #000000 #FFFFFF</w:t>
      </w:r>
    </w:p>
    <w:p w:rsidR="0084088C" w:rsidRDefault="0084088C" w:rsidP="0084088C">
      <w:pPr>
        <w:spacing w:after="247"/>
        <w:ind w:left="-5" w:hanging="10"/>
      </w:pPr>
      <w:r>
        <w:rPr>
          <w:rFonts w:eastAsia="Arial" w:cs="Arial"/>
          <w:b/>
        </w:rPr>
        <w:t>Swatch #4</w:t>
      </w:r>
    </w:p>
    <w:p w:rsidR="0075280D" w:rsidRDefault="0084088C" w:rsidP="0084088C">
      <w:pPr>
        <w:spacing w:after="513" w:line="253" w:lineRule="auto"/>
        <w:ind w:left="-5" w:hanging="10"/>
        <w:rPr>
          <w:rFonts w:eastAsia="Arial" w:cs="Arial"/>
        </w:rPr>
      </w:pPr>
      <w:r>
        <w:rPr>
          <w:rFonts w:eastAsia="Arial" w:cs="Arial"/>
        </w:rPr>
        <w:t>#669900 #7FC123 #E5E5E5 #FFFFFF</w:t>
      </w:r>
    </w:p>
    <w:p w:rsidR="0084088C" w:rsidRDefault="0028594B" w:rsidP="0028594B">
      <w:pPr>
        <w:pStyle w:val="Heading1"/>
        <w:rPr>
          <w:rFonts w:eastAsia="Arial"/>
        </w:rPr>
      </w:pPr>
      <w:bookmarkStart w:id="5" w:name="_Toc402287147"/>
      <w:r>
        <w:rPr>
          <w:rFonts w:eastAsia="Arial"/>
        </w:rPr>
        <w:t>Website Basic Concepts</w:t>
      </w:r>
      <w:bookmarkEnd w:id="5"/>
    </w:p>
    <w:p w:rsidR="0084088C" w:rsidRDefault="0028594B" w:rsidP="0028594B">
      <w:pPr>
        <w:pStyle w:val="Heading2"/>
        <w:numPr>
          <w:ilvl w:val="1"/>
          <w:numId w:val="12"/>
        </w:numPr>
        <w:rPr>
          <w:rFonts w:eastAsia="Arial"/>
        </w:rPr>
      </w:pPr>
      <w:bookmarkStart w:id="6" w:name="_Toc402287148"/>
      <w:r>
        <w:rPr>
          <w:rFonts w:eastAsia="Arial"/>
        </w:rPr>
        <w:t>Page Structure</w:t>
      </w:r>
      <w:bookmarkEnd w:id="6"/>
      <w:r>
        <w:rPr>
          <w:rFonts w:eastAsia="Arial"/>
        </w:rPr>
        <w:t xml:space="preserve"> </w:t>
      </w:r>
    </w:p>
    <w:p w:rsidR="0028594B" w:rsidRPr="0028594B" w:rsidRDefault="0028594B" w:rsidP="0028594B">
      <w:r>
        <w:rPr>
          <w:noProof/>
          <w:lang w:eastAsia="en-GB"/>
        </w:rPr>
        <w:drawing>
          <wp:inline distT="0" distB="0" distL="0" distR="0" wp14:anchorId="5EBB4019" wp14:editId="1B74BAB6">
            <wp:extent cx="54768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2771775"/>
                    </a:xfrm>
                    <a:prstGeom prst="rect">
                      <a:avLst/>
                    </a:prstGeom>
                  </pic:spPr>
                </pic:pic>
              </a:graphicData>
            </a:graphic>
          </wp:inline>
        </w:drawing>
      </w:r>
    </w:p>
    <w:p w:rsidR="0084088C" w:rsidRDefault="0028594B" w:rsidP="0028594B">
      <w:pPr>
        <w:pStyle w:val="Heading2"/>
        <w:numPr>
          <w:ilvl w:val="1"/>
          <w:numId w:val="12"/>
        </w:numPr>
        <w:rPr>
          <w:rFonts w:eastAsia="Arial"/>
        </w:rPr>
      </w:pPr>
      <w:bookmarkStart w:id="7" w:name="_Toc402287149"/>
      <w:r>
        <w:rPr>
          <w:rFonts w:eastAsia="Arial"/>
        </w:rPr>
        <w:t>Link Styles</w:t>
      </w:r>
      <w:bookmarkEnd w:id="7"/>
    </w:p>
    <w:p w:rsidR="0028594B" w:rsidRDefault="0028594B" w:rsidP="0028594B">
      <w:pPr>
        <w:pStyle w:val="ListParagraph"/>
        <w:numPr>
          <w:ilvl w:val="0"/>
          <w:numId w:val="13"/>
        </w:numPr>
      </w:pPr>
      <w:r>
        <w:t>a:link (white)</w:t>
      </w:r>
    </w:p>
    <w:p w:rsidR="0028594B" w:rsidRDefault="0028594B" w:rsidP="0028594B">
      <w:pPr>
        <w:pStyle w:val="ListParagraph"/>
        <w:numPr>
          <w:ilvl w:val="0"/>
          <w:numId w:val="13"/>
        </w:numPr>
      </w:pPr>
      <w:r>
        <w:t>a:visited (white)</w:t>
      </w:r>
    </w:p>
    <w:p w:rsidR="0028594B" w:rsidRDefault="0028594B" w:rsidP="0028594B">
      <w:pPr>
        <w:pStyle w:val="ListParagraph"/>
        <w:numPr>
          <w:ilvl w:val="0"/>
          <w:numId w:val="13"/>
        </w:numPr>
      </w:pPr>
      <w:r>
        <w:t>a:hover (white)</w:t>
      </w:r>
    </w:p>
    <w:p w:rsidR="0028594B" w:rsidRDefault="0028594B" w:rsidP="0028594B">
      <w:pPr>
        <w:pStyle w:val="ListParagraph"/>
        <w:numPr>
          <w:ilvl w:val="0"/>
          <w:numId w:val="13"/>
        </w:numPr>
      </w:pPr>
      <w:r>
        <w:t>a:active (grey)</w:t>
      </w:r>
    </w:p>
    <w:p w:rsidR="0028594B" w:rsidRDefault="0028594B" w:rsidP="0028594B">
      <w:pPr>
        <w:pStyle w:val="ListParagraph"/>
        <w:numPr>
          <w:ilvl w:val="0"/>
          <w:numId w:val="13"/>
        </w:numPr>
      </w:pPr>
      <w:r>
        <w:t>Standard link (white)</w:t>
      </w:r>
    </w:p>
    <w:p w:rsidR="0028594B" w:rsidRDefault="0028594B" w:rsidP="0028594B">
      <w:pPr>
        <w:pStyle w:val="ListParagraph"/>
        <w:numPr>
          <w:ilvl w:val="0"/>
          <w:numId w:val="13"/>
        </w:numPr>
      </w:pPr>
      <w:r>
        <w:t>When on Page (grey)</w:t>
      </w:r>
    </w:p>
    <w:p w:rsidR="0028594B" w:rsidRDefault="0028594B" w:rsidP="0028594B"/>
    <w:p w:rsidR="0028594B" w:rsidRDefault="0028594B" w:rsidP="0028594B"/>
    <w:p w:rsidR="0028594B" w:rsidRDefault="0028594B" w:rsidP="0028594B"/>
    <w:p w:rsidR="0028594B" w:rsidRDefault="0028594B" w:rsidP="0028594B"/>
    <w:p w:rsidR="0028594B" w:rsidRDefault="0028594B" w:rsidP="0028594B"/>
    <w:p w:rsidR="0028594B" w:rsidRDefault="0028594B" w:rsidP="0028594B">
      <w:pPr>
        <w:pStyle w:val="Heading2"/>
        <w:numPr>
          <w:ilvl w:val="1"/>
          <w:numId w:val="12"/>
        </w:numPr>
      </w:pPr>
      <w:bookmarkStart w:id="8" w:name="_Toc402287150"/>
      <w:r>
        <w:rPr>
          <w:noProof/>
          <w:lang w:eastAsia="en-GB"/>
        </w:rPr>
        <w:lastRenderedPageBreak/>
        <w:drawing>
          <wp:anchor distT="0" distB="0" distL="114300" distR="114300" simplePos="0" relativeHeight="251658240" behindDoc="0" locked="0" layoutInCell="1" allowOverlap="1" wp14:anchorId="45D344E7" wp14:editId="550730A0">
            <wp:simplePos x="0" y="0"/>
            <wp:positionH relativeFrom="margin">
              <wp:align>right</wp:align>
            </wp:positionH>
            <wp:positionV relativeFrom="paragraph">
              <wp:posOffset>196215</wp:posOffset>
            </wp:positionV>
            <wp:extent cx="2352675" cy="4667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52675" cy="466725"/>
                    </a:xfrm>
                    <a:prstGeom prst="rect">
                      <a:avLst/>
                    </a:prstGeom>
                  </pic:spPr>
                </pic:pic>
              </a:graphicData>
            </a:graphic>
          </wp:anchor>
        </w:drawing>
      </w:r>
      <w:r>
        <w:t>Footer Links</w:t>
      </w:r>
      <w:bookmarkEnd w:id="8"/>
    </w:p>
    <w:p w:rsidR="0028594B" w:rsidRDefault="0028594B" w:rsidP="0028594B">
      <w:pPr>
        <w:pStyle w:val="ListParagraph"/>
        <w:numPr>
          <w:ilvl w:val="0"/>
          <w:numId w:val="14"/>
        </w:numPr>
      </w:pPr>
      <w:r>
        <w:t>About links to the About page</w:t>
      </w:r>
    </w:p>
    <w:p w:rsidR="0028594B" w:rsidRDefault="0028594B" w:rsidP="0028594B">
      <w:pPr>
        <w:pStyle w:val="ListParagraph"/>
        <w:numPr>
          <w:ilvl w:val="0"/>
          <w:numId w:val="14"/>
        </w:numPr>
      </w:pPr>
      <w:r>
        <w:t xml:space="preserve">GitHub links to the GitHub Repository </w:t>
      </w:r>
    </w:p>
    <w:p w:rsidR="0028594B" w:rsidRPr="0028594B" w:rsidRDefault="0028594B" w:rsidP="0028594B">
      <w:pPr>
        <w:pStyle w:val="ListParagraph"/>
        <w:numPr>
          <w:ilvl w:val="0"/>
          <w:numId w:val="14"/>
        </w:numPr>
      </w:pPr>
      <w:r>
        <w:t>Support will link direct to an email address</w:t>
      </w:r>
    </w:p>
    <w:p w:rsidR="0084088C" w:rsidRDefault="00FD458E" w:rsidP="0028594B">
      <w:pPr>
        <w:pStyle w:val="Heading2"/>
        <w:numPr>
          <w:ilvl w:val="1"/>
          <w:numId w:val="12"/>
        </w:numPr>
        <w:rPr>
          <w:rFonts w:eastAsia="Arial"/>
        </w:rPr>
      </w:pPr>
      <w:bookmarkStart w:id="9" w:name="_Toc402287151"/>
      <w:r>
        <w:rPr>
          <w:noProof/>
          <w:lang w:eastAsia="en-GB"/>
        </w:rPr>
        <w:drawing>
          <wp:anchor distT="0" distB="0" distL="114300" distR="114300" simplePos="0" relativeHeight="251659264" behindDoc="0" locked="0" layoutInCell="1" allowOverlap="1" wp14:anchorId="71F58D7D" wp14:editId="7441EA45">
            <wp:simplePos x="0" y="0"/>
            <wp:positionH relativeFrom="column">
              <wp:posOffset>3524250</wp:posOffset>
            </wp:positionH>
            <wp:positionV relativeFrom="paragraph">
              <wp:posOffset>192405</wp:posOffset>
            </wp:positionV>
            <wp:extent cx="2076450" cy="533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6450" cy="533400"/>
                    </a:xfrm>
                    <a:prstGeom prst="rect">
                      <a:avLst/>
                    </a:prstGeom>
                  </pic:spPr>
                </pic:pic>
              </a:graphicData>
            </a:graphic>
          </wp:anchor>
        </w:drawing>
      </w:r>
      <w:r w:rsidR="0028594B">
        <w:rPr>
          <w:rFonts w:eastAsia="Arial"/>
        </w:rPr>
        <w:t>Navigation Links</w:t>
      </w:r>
      <w:bookmarkEnd w:id="9"/>
      <w:r w:rsidR="0028594B">
        <w:rPr>
          <w:rFonts w:eastAsia="Arial"/>
        </w:rPr>
        <w:t xml:space="preserve"> </w:t>
      </w:r>
    </w:p>
    <w:p w:rsidR="0028594B" w:rsidRDefault="0028594B" w:rsidP="0028594B">
      <w:pPr>
        <w:pStyle w:val="ListParagraph"/>
        <w:numPr>
          <w:ilvl w:val="0"/>
          <w:numId w:val="15"/>
        </w:numPr>
      </w:pPr>
      <w:r>
        <w:t xml:space="preserve">You </w:t>
      </w:r>
    </w:p>
    <w:p w:rsidR="0028594B" w:rsidRDefault="0028594B" w:rsidP="0028594B">
      <w:pPr>
        <w:pStyle w:val="ListParagraph"/>
        <w:numPr>
          <w:ilvl w:val="0"/>
          <w:numId w:val="15"/>
        </w:numPr>
      </w:pPr>
      <w:r>
        <w:t>View</w:t>
      </w:r>
    </w:p>
    <w:p w:rsidR="0028594B" w:rsidRPr="0028594B" w:rsidRDefault="0028594B" w:rsidP="0028594B">
      <w:pPr>
        <w:pStyle w:val="ListParagraph"/>
        <w:numPr>
          <w:ilvl w:val="0"/>
          <w:numId w:val="15"/>
        </w:numPr>
      </w:pPr>
      <w:r>
        <w:t xml:space="preserve">New </w:t>
      </w:r>
    </w:p>
    <w:p w:rsidR="00FD458E" w:rsidRDefault="00FD458E" w:rsidP="00FD458E">
      <w:pPr>
        <w:pStyle w:val="Heading1"/>
        <w:rPr>
          <w:rFonts w:eastAsia="Arial"/>
        </w:rPr>
      </w:pPr>
      <w:bookmarkStart w:id="10" w:name="_Toc402287152"/>
      <w:r>
        <w:rPr>
          <w:rFonts w:eastAsia="Arial"/>
        </w:rPr>
        <w:t>Web User Interface Designs</w:t>
      </w:r>
      <w:bookmarkEnd w:id="10"/>
    </w:p>
    <w:p w:rsidR="00FD458E" w:rsidRDefault="00FD458E" w:rsidP="00FD458E">
      <w:pPr>
        <w:pStyle w:val="Heading2"/>
        <w:numPr>
          <w:ilvl w:val="1"/>
          <w:numId w:val="12"/>
        </w:numPr>
      </w:pPr>
      <w:bookmarkStart w:id="11" w:name="_Toc402287153"/>
      <w:r>
        <w:t>Index Login Page</w:t>
      </w:r>
      <w:bookmarkEnd w:id="11"/>
    </w:p>
    <w:p w:rsidR="00FD458E" w:rsidRPr="00FD458E" w:rsidRDefault="00FD458E" w:rsidP="00FD458E">
      <w:r>
        <w:rPr>
          <w:noProof/>
          <w:lang w:eastAsia="en-GB"/>
        </w:rPr>
        <w:drawing>
          <wp:inline distT="0" distB="0" distL="0" distR="0" wp14:anchorId="22866518" wp14:editId="3B6EBE72">
            <wp:extent cx="5731510" cy="3333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33750"/>
                    </a:xfrm>
                    <a:prstGeom prst="rect">
                      <a:avLst/>
                    </a:prstGeom>
                  </pic:spPr>
                </pic:pic>
              </a:graphicData>
            </a:graphic>
          </wp:inline>
        </w:drawing>
      </w:r>
    </w:p>
    <w:p w:rsidR="0084088C" w:rsidRDefault="0084088C" w:rsidP="0084088C">
      <w:pPr>
        <w:spacing w:after="513" w:line="253" w:lineRule="auto"/>
        <w:ind w:left="-5" w:hanging="10"/>
        <w:rPr>
          <w:rFonts w:eastAsia="Arial" w:cs="Arial"/>
        </w:rPr>
      </w:pPr>
    </w:p>
    <w:p w:rsidR="0084088C" w:rsidRDefault="0084088C" w:rsidP="0084088C">
      <w:pPr>
        <w:spacing w:after="513" w:line="253" w:lineRule="auto"/>
        <w:ind w:left="-5" w:hanging="10"/>
        <w:rPr>
          <w:rFonts w:eastAsia="Arial" w:cs="Arial"/>
        </w:rPr>
      </w:pPr>
    </w:p>
    <w:p w:rsidR="000114E0" w:rsidRDefault="000114E0" w:rsidP="0084088C">
      <w:pPr>
        <w:spacing w:after="513" w:line="253" w:lineRule="auto"/>
        <w:ind w:left="-5" w:hanging="10"/>
        <w:rPr>
          <w:rFonts w:eastAsia="Arial" w:cs="Arial"/>
        </w:rPr>
      </w:pPr>
    </w:p>
    <w:p w:rsidR="000114E0" w:rsidRDefault="000114E0" w:rsidP="0084088C">
      <w:pPr>
        <w:spacing w:after="513" w:line="253" w:lineRule="auto"/>
        <w:ind w:left="-5" w:hanging="10"/>
        <w:rPr>
          <w:rFonts w:eastAsia="Arial" w:cs="Arial"/>
        </w:rPr>
      </w:pPr>
    </w:p>
    <w:p w:rsidR="000114E0" w:rsidRDefault="000114E0" w:rsidP="0084088C">
      <w:pPr>
        <w:spacing w:after="513" w:line="253" w:lineRule="auto"/>
        <w:ind w:left="-5" w:hanging="10"/>
        <w:rPr>
          <w:rFonts w:eastAsia="Arial" w:cs="Arial"/>
        </w:rPr>
      </w:pPr>
    </w:p>
    <w:p w:rsidR="000114E0" w:rsidRDefault="000114E0" w:rsidP="0084088C">
      <w:pPr>
        <w:spacing w:after="513" w:line="253" w:lineRule="auto"/>
        <w:ind w:left="-5" w:hanging="10"/>
        <w:rPr>
          <w:rFonts w:eastAsia="Arial" w:cs="Arial"/>
        </w:rPr>
      </w:pPr>
      <w:r>
        <w:rPr>
          <w:noProof/>
          <w:lang w:eastAsia="en-GB"/>
        </w:rPr>
        <w:lastRenderedPageBreak/>
        <w:drawing>
          <wp:inline distT="0" distB="0" distL="0" distR="0" wp14:anchorId="03CFADB3" wp14:editId="78A58247">
            <wp:extent cx="5731510" cy="3381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81375"/>
                    </a:xfrm>
                    <a:prstGeom prst="rect">
                      <a:avLst/>
                    </a:prstGeom>
                  </pic:spPr>
                </pic:pic>
              </a:graphicData>
            </a:graphic>
          </wp:inline>
        </w:drawing>
      </w:r>
    </w:p>
    <w:p w:rsidR="000114E0" w:rsidRDefault="000114E0" w:rsidP="0084088C">
      <w:pPr>
        <w:spacing w:after="513" w:line="253" w:lineRule="auto"/>
        <w:ind w:left="-5" w:hanging="10"/>
        <w:rPr>
          <w:rFonts w:eastAsia="Arial" w:cs="Arial"/>
        </w:rPr>
      </w:pPr>
      <w:r>
        <w:rPr>
          <w:noProof/>
          <w:lang w:eastAsia="en-GB"/>
        </w:rPr>
        <w:drawing>
          <wp:inline distT="0" distB="0" distL="0" distR="0" wp14:anchorId="399ED437" wp14:editId="13675B92">
            <wp:extent cx="5731510" cy="3524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24250"/>
                    </a:xfrm>
                    <a:prstGeom prst="rect">
                      <a:avLst/>
                    </a:prstGeom>
                  </pic:spPr>
                </pic:pic>
              </a:graphicData>
            </a:graphic>
          </wp:inline>
        </w:drawing>
      </w:r>
    </w:p>
    <w:p w:rsidR="000114E0" w:rsidRDefault="000114E0" w:rsidP="0084088C">
      <w:pPr>
        <w:spacing w:after="513" w:line="253" w:lineRule="auto"/>
        <w:ind w:left="-5" w:hanging="10"/>
        <w:rPr>
          <w:rFonts w:eastAsia="Arial" w:cs="Arial"/>
        </w:rPr>
      </w:pPr>
    </w:p>
    <w:p w:rsidR="000114E0" w:rsidRDefault="000114E0" w:rsidP="000114E0">
      <w:pPr>
        <w:pStyle w:val="Heading2"/>
        <w:numPr>
          <w:ilvl w:val="1"/>
          <w:numId w:val="12"/>
        </w:numPr>
        <w:rPr>
          <w:rFonts w:eastAsia="Arial"/>
        </w:rPr>
      </w:pPr>
      <w:bookmarkStart w:id="12" w:name="_Toc402287154"/>
      <w:r>
        <w:rPr>
          <w:rFonts w:eastAsia="Arial"/>
        </w:rPr>
        <w:lastRenderedPageBreak/>
        <w:t>Registration Page</w:t>
      </w:r>
      <w:bookmarkEnd w:id="12"/>
    </w:p>
    <w:p w:rsidR="000114E0" w:rsidRDefault="000114E0" w:rsidP="0084088C">
      <w:pPr>
        <w:spacing w:after="513" w:line="253" w:lineRule="auto"/>
        <w:ind w:left="-5" w:hanging="10"/>
        <w:rPr>
          <w:rFonts w:eastAsia="Arial" w:cs="Arial"/>
        </w:rPr>
      </w:pPr>
      <w:r>
        <w:rPr>
          <w:noProof/>
          <w:lang w:eastAsia="en-GB"/>
        </w:rPr>
        <w:drawing>
          <wp:inline distT="0" distB="0" distL="0" distR="0" wp14:anchorId="6974D606" wp14:editId="621C7FD1">
            <wp:extent cx="5731510" cy="33432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43275"/>
                    </a:xfrm>
                    <a:prstGeom prst="rect">
                      <a:avLst/>
                    </a:prstGeom>
                  </pic:spPr>
                </pic:pic>
              </a:graphicData>
            </a:graphic>
          </wp:inline>
        </w:drawing>
      </w:r>
    </w:p>
    <w:p w:rsidR="000114E0" w:rsidRDefault="000114E0" w:rsidP="0084088C">
      <w:pPr>
        <w:spacing w:after="513" w:line="253" w:lineRule="auto"/>
        <w:ind w:left="-5" w:hanging="10"/>
        <w:rPr>
          <w:rFonts w:eastAsia="Arial" w:cs="Arial"/>
        </w:rPr>
      </w:pPr>
      <w:r>
        <w:rPr>
          <w:noProof/>
          <w:lang w:eastAsia="en-GB"/>
        </w:rPr>
        <w:drawing>
          <wp:inline distT="0" distB="0" distL="0" distR="0" wp14:anchorId="0C65CC1B" wp14:editId="3EB35689">
            <wp:extent cx="5731510" cy="3476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76625"/>
                    </a:xfrm>
                    <a:prstGeom prst="rect">
                      <a:avLst/>
                    </a:prstGeom>
                  </pic:spPr>
                </pic:pic>
              </a:graphicData>
            </a:graphic>
          </wp:inline>
        </w:drawing>
      </w:r>
    </w:p>
    <w:p w:rsidR="000114E0" w:rsidRDefault="000114E0" w:rsidP="0084088C">
      <w:pPr>
        <w:spacing w:after="513" w:line="253" w:lineRule="auto"/>
        <w:ind w:left="-5" w:hanging="10"/>
        <w:rPr>
          <w:rFonts w:eastAsia="Arial" w:cs="Arial"/>
        </w:rPr>
      </w:pPr>
    </w:p>
    <w:p w:rsidR="000114E0" w:rsidRDefault="000114E0" w:rsidP="0084088C">
      <w:pPr>
        <w:spacing w:after="513" w:line="253" w:lineRule="auto"/>
        <w:ind w:left="-5" w:hanging="10"/>
        <w:rPr>
          <w:rFonts w:eastAsia="Arial" w:cs="Arial"/>
        </w:rPr>
      </w:pPr>
      <w:r>
        <w:rPr>
          <w:noProof/>
          <w:lang w:eastAsia="en-GB"/>
        </w:rPr>
        <w:lastRenderedPageBreak/>
        <w:drawing>
          <wp:inline distT="0" distB="0" distL="0" distR="0" wp14:anchorId="0F035143" wp14:editId="341C4B32">
            <wp:extent cx="5731510" cy="32289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8975"/>
                    </a:xfrm>
                    <a:prstGeom prst="rect">
                      <a:avLst/>
                    </a:prstGeom>
                  </pic:spPr>
                </pic:pic>
              </a:graphicData>
            </a:graphic>
          </wp:inline>
        </w:drawing>
      </w:r>
    </w:p>
    <w:p w:rsidR="000114E0" w:rsidRDefault="000114E0" w:rsidP="0084088C">
      <w:pPr>
        <w:spacing w:after="513" w:line="253" w:lineRule="auto"/>
        <w:ind w:left="-5" w:hanging="10"/>
        <w:rPr>
          <w:rFonts w:eastAsia="Arial" w:cs="Arial"/>
        </w:rPr>
      </w:pPr>
      <w:r>
        <w:rPr>
          <w:noProof/>
          <w:lang w:eastAsia="en-GB"/>
        </w:rPr>
        <w:drawing>
          <wp:inline distT="0" distB="0" distL="0" distR="0" wp14:anchorId="1D341E4F" wp14:editId="35D70D83">
            <wp:extent cx="5731510" cy="32956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95650"/>
                    </a:xfrm>
                    <a:prstGeom prst="rect">
                      <a:avLst/>
                    </a:prstGeom>
                  </pic:spPr>
                </pic:pic>
              </a:graphicData>
            </a:graphic>
          </wp:inline>
        </w:drawing>
      </w:r>
    </w:p>
    <w:p w:rsidR="000114E0" w:rsidRDefault="000114E0" w:rsidP="0084088C">
      <w:pPr>
        <w:spacing w:after="513" w:line="253" w:lineRule="auto"/>
        <w:ind w:left="-5" w:hanging="10"/>
        <w:rPr>
          <w:rFonts w:eastAsia="Arial" w:cs="Arial"/>
        </w:rPr>
      </w:pPr>
    </w:p>
    <w:p w:rsidR="000114E0" w:rsidRDefault="000114E0" w:rsidP="0084088C">
      <w:pPr>
        <w:spacing w:after="513" w:line="253" w:lineRule="auto"/>
        <w:ind w:left="-5" w:hanging="10"/>
        <w:rPr>
          <w:rFonts w:eastAsia="Arial" w:cs="Arial"/>
        </w:rPr>
      </w:pPr>
    </w:p>
    <w:p w:rsidR="000114E0" w:rsidRDefault="000114E0" w:rsidP="0084088C">
      <w:pPr>
        <w:spacing w:after="513" w:line="253" w:lineRule="auto"/>
        <w:ind w:left="-5" w:hanging="10"/>
        <w:rPr>
          <w:rFonts w:eastAsia="Arial" w:cs="Arial"/>
        </w:rPr>
      </w:pPr>
    </w:p>
    <w:p w:rsidR="000114E0" w:rsidRDefault="00B50F08" w:rsidP="0084088C">
      <w:pPr>
        <w:spacing w:after="513" w:line="253" w:lineRule="auto"/>
        <w:ind w:left="-5" w:hanging="10"/>
        <w:rPr>
          <w:rFonts w:eastAsia="Arial" w:cs="Arial"/>
        </w:rPr>
      </w:pPr>
      <w:r>
        <w:rPr>
          <w:noProof/>
          <w:lang w:eastAsia="en-GB"/>
        </w:rPr>
        <w:lastRenderedPageBreak/>
        <w:drawing>
          <wp:inline distT="0" distB="0" distL="0" distR="0" wp14:anchorId="7D037294" wp14:editId="09E48B1A">
            <wp:extent cx="5731510" cy="33813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81375"/>
                    </a:xfrm>
                    <a:prstGeom prst="rect">
                      <a:avLst/>
                    </a:prstGeom>
                  </pic:spPr>
                </pic:pic>
              </a:graphicData>
            </a:graphic>
          </wp:inline>
        </w:drawing>
      </w:r>
    </w:p>
    <w:p w:rsidR="000114E0" w:rsidRDefault="00B50F08" w:rsidP="00B50F08">
      <w:pPr>
        <w:pStyle w:val="Heading2"/>
        <w:numPr>
          <w:ilvl w:val="1"/>
          <w:numId w:val="12"/>
        </w:numPr>
        <w:rPr>
          <w:rFonts w:eastAsia="Arial"/>
        </w:rPr>
      </w:pPr>
      <w:bookmarkStart w:id="13" w:name="_Toc402287155"/>
      <w:r>
        <w:rPr>
          <w:rFonts w:eastAsia="Arial"/>
        </w:rPr>
        <w:t>You Page – Account</w:t>
      </w:r>
      <w:bookmarkEnd w:id="13"/>
      <w:r>
        <w:rPr>
          <w:rFonts w:eastAsia="Arial"/>
        </w:rPr>
        <w:t xml:space="preserve"> </w:t>
      </w:r>
    </w:p>
    <w:p w:rsidR="000114E0" w:rsidRDefault="00B50F08" w:rsidP="0084088C">
      <w:pPr>
        <w:spacing w:after="513" w:line="253" w:lineRule="auto"/>
        <w:ind w:left="-5" w:hanging="10"/>
        <w:rPr>
          <w:rFonts w:eastAsia="Arial" w:cs="Arial"/>
        </w:rPr>
      </w:pPr>
      <w:r>
        <w:rPr>
          <w:noProof/>
          <w:lang w:eastAsia="en-GB"/>
        </w:rPr>
        <w:drawing>
          <wp:inline distT="0" distB="0" distL="0" distR="0" wp14:anchorId="32E2D9A5" wp14:editId="38F37E88">
            <wp:extent cx="5731510" cy="36004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00450"/>
                    </a:xfrm>
                    <a:prstGeom prst="rect">
                      <a:avLst/>
                    </a:prstGeom>
                  </pic:spPr>
                </pic:pic>
              </a:graphicData>
            </a:graphic>
          </wp:inline>
        </w:drawing>
      </w:r>
    </w:p>
    <w:p w:rsidR="000114E0" w:rsidRDefault="000114E0" w:rsidP="0084088C">
      <w:pPr>
        <w:spacing w:after="513" w:line="253" w:lineRule="auto"/>
        <w:ind w:left="-5" w:hanging="10"/>
        <w:rPr>
          <w:rFonts w:eastAsia="Arial" w:cs="Arial"/>
        </w:rPr>
      </w:pPr>
    </w:p>
    <w:p w:rsidR="000114E0" w:rsidRDefault="00B50F08" w:rsidP="00B50F08">
      <w:pPr>
        <w:pStyle w:val="Heading2"/>
        <w:numPr>
          <w:ilvl w:val="1"/>
          <w:numId w:val="12"/>
        </w:numPr>
        <w:rPr>
          <w:rFonts w:eastAsia="Arial"/>
        </w:rPr>
      </w:pPr>
      <w:bookmarkStart w:id="14" w:name="_Toc402287156"/>
      <w:r>
        <w:rPr>
          <w:rFonts w:eastAsia="Arial"/>
        </w:rPr>
        <w:lastRenderedPageBreak/>
        <w:t>View Page - Database</w:t>
      </w:r>
      <w:bookmarkEnd w:id="14"/>
    </w:p>
    <w:p w:rsidR="000114E0" w:rsidRDefault="00B50F08" w:rsidP="0084088C">
      <w:pPr>
        <w:spacing w:after="513" w:line="253" w:lineRule="auto"/>
        <w:ind w:left="-5" w:hanging="10"/>
        <w:rPr>
          <w:rFonts w:eastAsia="Arial" w:cs="Arial"/>
        </w:rPr>
      </w:pPr>
      <w:r>
        <w:rPr>
          <w:noProof/>
          <w:lang w:eastAsia="en-GB"/>
        </w:rPr>
        <w:drawing>
          <wp:inline distT="0" distB="0" distL="0" distR="0" wp14:anchorId="7C5A1102" wp14:editId="5889A2DD">
            <wp:extent cx="5731510" cy="33147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14700"/>
                    </a:xfrm>
                    <a:prstGeom prst="rect">
                      <a:avLst/>
                    </a:prstGeom>
                  </pic:spPr>
                </pic:pic>
              </a:graphicData>
            </a:graphic>
          </wp:inline>
        </w:drawing>
      </w:r>
    </w:p>
    <w:p w:rsidR="000114E0" w:rsidRDefault="00B50F08" w:rsidP="00B50F08">
      <w:pPr>
        <w:pStyle w:val="Heading2"/>
        <w:numPr>
          <w:ilvl w:val="1"/>
          <w:numId w:val="12"/>
        </w:numPr>
        <w:rPr>
          <w:rFonts w:eastAsia="Arial"/>
        </w:rPr>
      </w:pPr>
      <w:bookmarkStart w:id="15" w:name="_Toc402287157"/>
      <w:r>
        <w:rPr>
          <w:rFonts w:eastAsia="Arial"/>
        </w:rPr>
        <w:t>New Page – Database Entry</w:t>
      </w:r>
      <w:bookmarkEnd w:id="15"/>
      <w:r>
        <w:rPr>
          <w:rFonts w:eastAsia="Arial"/>
        </w:rPr>
        <w:t xml:space="preserve"> </w:t>
      </w:r>
    </w:p>
    <w:p w:rsidR="00B50F08" w:rsidRPr="00B50F08" w:rsidRDefault="00B50F08" w:rsidP="00B50F08">
      <w:r>
        <w:rPr>
          <w:noProof/>
          <w:lang w:eastAsia="en-GB"/>
        </w:rPr>
        <w:drawing>
          <wp:inline distT="0" distB="0" distL="0" distR="0" wp14:anchorId="40C6BE99" wp14:editId="519FC5A4">
            <wp:extent cx="5731510" cy="33623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62325"/>
                    </a:xfrm>
                    <a:prstGeom prst="rect">
                      <a:avLst/>
                    </a:prstGeom>
                  </pic:spPr>
                </pic:pic>
              </a:graphicData>
            </a:graphic>
          </wp:inline>
        </w:drawing>
      </w:r>
    </w:p>
    <w:p w:rsidR="000114E0" w:rsidRDefault="000114E0" w:rsidP="0084088C">
      <w:pPr>
        <w:spacing w:after="513" w:line="253" w:lineRule="auto"/>
        <w:ind w:left="-5" w:hanging="10"/>
        <w:rPr>
          <w:rFonts w:eastAsia="Arial" w:cs="Arial"/>
        </w:rPr>
      </w:pPr>
    </w:p>
    <w:p w:rsidR="000114E0" w:rsidRDefault="006E4EF2" w:rsidP="006E4EF2">
      <w:pPr>
        <w:pStyle w:val="Heading2"/>
        <w:numPr>
          <w:ilvl w:val="1"/>
          <w:numId w:val="12"/>
        </w:numPr>
        <w:rPr>
          <w:rFonts w:eastAsia="Arial"/>
        </w:rPr>
      </w:pPr>
      <w:bookmarkStart w:id="16" w:name="_Toc402287158"/>
      <w:r>
        <w:rPr>
          <w:rFonts w:eastAsia="Arial"/>
        </w:rPr>
        <w:lastRenderedPageBreak/>
        <w:t>Logout – You Page</w:t>
      </w:r>
      <w:bookmarkEnd w:id="16"/>
      <w:r>
        <w:rPr>
          <w:rFonts w:eastAsia="Arial"/>
        </w:rPr>
        <w:t xml:space="preserve"> </w:t>
      </w:r>
    </w:p>
    <w:p w:rsidR="006E4EF2" w:rsidRPr="006E4EF2" w:rsidRDefault="006E4EF2" w:rsidP="006E4EF2">
      <w:r>
        <w:rPr>
          <w:noProof/>
          <w:lang w:eastAsia="en-GB"/>
        </w:rPr>
        <w:drawing>
          <wp:inline distT="0" distB="0" distL="0" distR="0" wp14:anchorId="770AB3E1" wp14:editId="76053A03">
            <wp:extent cx="5731510" cy="32099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09925"/>
                    </a:xfrm>
                    <a:prstGeom prst="rect">
                      <a:avLst/>
                    </a:prstGeom>
                  </pic:spPr>
                </pic:pic>
              </a:graphicData>
            </a:graphic>
          </wp:inline>
        </w:drawing>
      </w:r>
    </w:p>
    <w:p w:rsidR="000114E0" w:rsidRDefault="006E4EF2" w:rsidP="006E4EF2">
      <w:pPr>
        <w:pStyle w:val="Heading2"/>
        <w:numPr>
          <w:ilvl w:val="1"/>
          <w:numId w:val="12"/>
        </w:numPr>
        <w:rPr>
          <w:rFonts w:eastAsia="Arial"/>
        </w:rPr>
      </w:pPr>
      <w:bookmarkStart w:id="17" w:name="_Toc402287159"/>
      <w:r>
        <w:rPr>
          <w:rFonts w:eastAsia="Arial"/>
        </w:rPr>
        <w:t>About Page</w:t>
      </w:r>
      <w:bookmarkEnd w:id="17"/>
    </w:p>
    <w:p w:rsidR="006E4EF2" w:rsidRPr="006E4EF2" w:rsidRDefault="006E4EF2" w:rsidP="006E4EF2">
      <w:r>
        <w:rPr>
          <w:noProof/>
          <w:lang w:eastAsia="en-GB"/>
        </w:rPr>
        <w:drawing>
          <wp:inline distT="0" distB="0" distL="0" distR="0" wp14:anchorId="39AD484A" wp14:editId="7FF0D84C">
            <wp:extent cx="5991225" cy="3219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91225" cy="3219450"/>
                    </a:xfrm>
                    <a:prstGeom prst="rect">
                      <a:avLst/>
                    </a:prstGeom>
                  </pic:spPr>
                </pic:pic>
              </a:graphicData>
            </a:graphic>
          </wp:inline>
        </w:drawing>
      </w:r>
    </w:p>
    <w:p w:rsidR="000114E0" w:rsidRDefault="000114E0" w:rsidP="0084088C">
      <w:pPr>
        <w:spacing w:after="513" w:line="253" w:lineRule="auto"/>
        <w:ind w:left="-5" w:hanging="10"/>
        <w:rPr>
          <w:rFonts w:eastAsia="Arial" w:cs="Arial"/>
        </w:rPr>
      </w:pPr>
    </w:p>
    <w:p w:rsidR="000114E0" w:rsidRDefault="000114E0" w:rsidP="0084088C">
      <w:pPr>
        <w:spacing w:after="513" w:line="253" w:lineRule="auto"/>
        <w:ind w:left="-5" w:hanging="10"/>
        <w:rPr>
          <w:rFonts w:eastAsia="Arial" w:cs="Arial"/>
        </w:rPr>
      </w:pPr>
    </w:p>
    <w:p w:rsidR="000114E0" w:rsidRDefault="006E4EF2" w:rsidP="006E4EF2">
      <w:pPr>
        <w:pStyle w:val="Heading1"/>
        <w:rPr>
          <w:rFonts w:eastAsia="Arial"/>
        </w:rPr>
      </w:pPr>
      <w:bookmarkStart w:id="18" w:name="_Toc402287160"/>
      <w:r>
        <w:rPr>
          <w:rFonts w:eastAsia="Arial"/>
        </w:rPr>
        <w:lastRenderedPageBreak/>
        <w:t>Database Schema</w:t>
      </w:r>
      <w:bookmarkEnd w:id="18"/>
      <w:r>
        <w:rPr>
          <w:rFonts w:eastAsia="Arial"/>
        </w:rPr>
        <w:t xml:space="preserve"> </w:t>
      </w:r>
    </w:p>
    <w:p w:rsidR="006E4EF2" w:rsidRDefault="006E4EF2" w:rsidP="006E4EF2">
      <w:pPr>
        <w:pStyle w:val="Heading2"/>
        <w:numPr>
          <w:ilvl w:val="1"/>
          <w:numId w:val="12"/>
        </w:numPr>
      </w:pPr>
      <w:bookmarkStart w:id="19" w:name="_Toc402287161"/>
      <w:r>
        <w:t>Schema Diagram</w:t>
      </w:r>
      <w:bookmarkEnd w:id="19"/>
    </w:p>
    <w:p w:rsidR="006E4EF2" w:rsidRDefault="006E4EF2" w:rsidP="006E4EF2">
      <w:r>
        <w:t>Below is a graphical view the DB schema along with any relations. This was created using a MySQL database.</w:t>
      </w:r>
    </w:p>
    <w:p w:rsidR="006E4EF2" w:rsidRPr="006E4EF2" w:rsidRDefault="006E4EF2" w:rsidP="006E4EF2"/>
    <w:p w:rsidR="006E4EF2" w:rsidRDefault="006E4EF2" w:rsidP="006E4EF2">
      <w:r>
        <w:rPr>
          <w:noProof/>
          <w:lang w:eastAsia="en-GB"/>
        </w:rPr>
        <w:drawing>
          <wp:inline distT="0" distB="0" distL="0" distR="0" wp14:anchorId="4F61AF48" wp14:editId="718E3425">
            <wp:extent cx="5731510" cy="3477884"/>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580" t="2358" r="1538" b="1918"/>
                    <a:stretch/>
                  </pic:blipFill>
                  <pic:spPr bwMode="auto">
                    <a:xfrm>
                      <a:off x="0" y="0"/>
                      <a:ext cx="5731510" cy="3477884"/>
                    </a:xfrm>
                    <a:prstGeom prst="rect">
                      <a:avLst/>
                    </a:prstGeom>
                    <a:ln>
                      <a:noFill/>
                    </a:ln>
                    <a:extLst>
                      <a:ext uri="{53640926-AAD7-44D8-BBD7-CCE9431645EC}">
                        <a14:shadowObscured xmlns:a14="http://schemas.microsoft.com/office/drawing/2010/main"/>
                      </a:ext>
                    </a:extLst>
                  </pic:spPr>
                </pic:pic>
              </a:graphicData>
            </a:graphic>
          </wp:inline>
        </w:drawing>
      </w:r>
    </w:p>
    <w:p w:rsidR="006E4EF2" w:rsidRDefault="006E4EF2" w:rsidP="006E4EF2">
      <w:pPr>
        <w:pStyle w:val="Heading2"/>
        <w:numPr>
          <w:ilvl w:val="1"/>
          <w:numId w:val="12"/>
        </w:numPr>
      </w:pPr>
      <w:bookmarkStart w:id="20" w:name="_Toc402287162"/>
      <w:r>
        <w:t>Description</w:t>
      </w:r>
      <w:bookmarkEnd w:id="20"/>
    </w:p>
    <w:p w:rsidR="006E4EF2" w:rsidRDefault="006E4EF2" w:rsidP="006E4EF2">
      <w:pPr>
        <w:pStyle w:val="Heading3"/>
        <w:numPr>
          <w:ilvl w:val="2"/>
          <w:numId w:val="12"/>
        </w:numPr>
      </w:pPr>
      <w:bookmarkStart w:id="21" w:name="_Toc402287163"/>
      <w:r>
        <w:t>Species Tables</w:t>
      </w:r>
      <w:bookmarkEnd w:id="21"/>
    </w:p>
    <w:p w:rsidR="006E4EF2" w:rsidRDefault="006E4EF2" w:rsidP="006E4EF2">
      <w:r>
        <w:t>So this table would contain both the common and Latin names for the species, which we can obtain from the BSBI list. These would be stored as varchars. It also contains the ID as a primary key and a created timestamp.</w:t>
      </w:r>
    </w:p>
    <w:p w:rsidR="006E4EF2" w:rsidRDefault="006E4EF2" w:rsidP="006E4EF2">
      <w:pPr>
        <w:pStyle w:val="Heading3"/>
        <w:numPr>
          <w:ilvl w:val="2"/>
          <w:numId w:val="12"/>
        </w:numPr>
      </w:pPr>
      <w:bookmarkStart w:id="22" w:name="_Toc402287164"/>
      <w:r>
        <w:t>Reserves Table</w:t>
      </w:r>
      <w:bookmarkEnd w:id="22"/>
    </w:p>
    <w:p w:rsidR="006E4EF2" w:rsidRDefault="006E4EF2" w:rsidP="006E4EF2">
      <w:r>
        <w:t>The reserves table would contain the name, location (OS grid ref as per spec) and description of the reserve. The name and location would be stored as varchar and the description would be stored as text. As before it would contain the ID as the primary key and a created timestamp.</w:t>
      </w:r>
    </w:p>
    <w:p w:rsidR="006E4EF2" w:rsidRPr="006E4EF2" w:rsidRDefault="006E4EF2" w:rsidP="006E4EF2"/>
    <w:p w:rsidR="006E4EF2" w:rsidRDefault="006E4EF2" w:rsidP="006E4EF2"/>
    <w:p w:rsidR="006E4EF2" w:rsidRDefault="006E4EF2" w:rsidP="006E4EF2"/>
    <w:p w:rsidR="006E4EF2" w:rsidRDefault="006E4EF2" w:rsidP="006E4EF2"/>
    <w:p w:rsidR="006E4EF2" w:rsidRDefault="00C32485" w:rsidP="006E4EF2">
      <w:pPr>
        <w:pStyle w:val="Heading3"/>
        <w:numPr>
          <w:ilvl w:val="2"/>
          <w:numId w:val="12"/>
        </w:numPr>
      </w:pPr>
      <w:bookmarkStart w:id="23" w:name="_Toc402287165"/>
      <w:r>
        <w:lastRenderedPageBreak/>
        <w:t>Recordings Table</w:t>
      </w:r>
      <w:bookmarkEnd w:id="23"/>
    </w:p>
    <w:p w:rsidR="00C32485" w:rsidRDefault="00C32485" w:rsidP="00C32485">
      <w:r>
        <w:t>The recordings table would contain a reserve ID which would be related to the primary key of the reserves table. It also contains the user’s ID which would be related to the primary key of the users table. As before it also contains its own ID as the primary key and a created timestamp.</w:t>
      </w:r>
    </w:p>
    <w:p w:rsidR="00C32485" w:rsidRDefault="00C32485" w:rsidP="00C32485">
      <w:pPr>
        <w:pStyle w:val="Heading3"/>
        <w:numPr>
          <w:ilvl w:val="2"/>
          <w:numId w:val="12"/>
        </w:numPr>
      </w:pPr>
      <w:bookmarkStart w:id="24" w:name="_Toc402287166"/>
      <w:r>
        <w:t>Species Occurrence Table</w:t>
      </w:r>
      <w:bookmarkEnd w:id="24"/>
    </w:p>
    <w:p w:rsidR="00C32485" w:rsidRDefault="00C32485" w:rsidP="00C32485">
      <w:r>
        <w:t>The species_occurrence table contains both the species ID and the recording ID which are both related to the relevant tables. This would contain each individual occurrence of a species on a per recording basis. This way we would be able to get all the different species recorded on a particular recording and/or on a particular reserve. This table also contains the longitude and latitude of where the species was found, the abundance, a comment, and URLs (?) to both the general and specimen photos. The longitude, latitude and photos will be stored as varchars whereas the comment will be stored as text. In the case of abundance I have used enum as we’re choosing from a specific range of options. As before it also contains ID as its primary key and a created timestamp.</w:t>
      </w:r>
    </w:p>
    <w:p w:rsidR="00C32485" w:rsidRDefault="00C32485" w:rsidP="00C32485">
      <w:pPr>
        <w:pStyle w:val="Heading3"/>
        <w:numPr>
          <w:ilvl w:val="2"/>
          <w:numId w:val="12"/>
        </w:numPr>
      </w:pPr>
      <w:bookmarkStart w:id="25" w:name="_Toc402287167"/>
      <w:r>
        <w:t>Users Table</w:t>
      </w:r>
      <w:bookmarkEnd w:id="25"/>
    </w:p>
    <w:p w:rsidR="00C32485" w:rsidRDefault="00C32485" w:rsidP="00C32485">
      <w:r>
        <w:t>The users table contains the email, phone number and name of the user along with his/her encrypted password. All of these fields are stored as varchar (including phone number due to the fact that it starts with a 0). As before this table also contains ID as its primary key and a created timestamp.</w:t>
      </w:r>
    </w:p>
    <w:p w:rsidR="003C7C09" w:rsidRDefault="003C7C09" w:rsidP="00C32485"/>
    <w:p w:rsidR="003C7C09" w:rsidRDefault="003C7C09" w:rsidP="00C32485"/>
    <w:p w:rsidR="003C7C09" w:rsidRDefault="003C7C09" w:rsidP="00C32485"/>
    <w:p w:rsidR="003C7C09" w:rsidRDefault="003C7C09" w:rsidP="00C32485"/>
    <w:p w:rsidR="003C7C09" w:rsidRDefault="003C7C09" w:rsidP="00C32485"/>
    <w:p w:rsidR="003C7C09" w:rsidRDefault="003C7C09" w:rsidP="00C32485"/>
    <w:p w:rsidR="003C7C09" w:rsidRDefault="003C7C09" w:rsidP="00C32485"/>
    <w:p w:rsidR="003C7C09" w:rsidRDefault="003C7C09" w:rsidP="00C32485"/>
    <w:p w:rsidR="003C7C09" w:rsidRDefault="003C7C09" w:rsidP="00C32485"/>
    <w:p w:rsidR="003C7C09" w:rsidRDefault="003C7C09" w:rsidP="00C32485"/>
    <w:p w:rsidR="003C7C09" w:rsidRDefault="003C7C09" w:rsidP="00C32485"/>
    <w:p w:rsidR="003C7C09" w:rsidRDefault="003C7C09" w:rsidP="00C32485"/>
    <w:p w:rsidR="003C7C09" w:rsidRDefault="003C7C09" w:rsidP="00C32485"/>
    <w:p w:rsidR="003C7C09" w:rsidRDefault="003C7C09" w:rsidP="00C32485"/>
    <w:p w:rsidR="00C32485" w:rsidRPr="000E05B5" w:rsidRDefault="00C32485" w:rsidP="00C32485">
      <w:pPr>
        <w:pStyle w:val="Heading1"/>
      </w:pPr>
      <w:bookmarkStart w:id="26" w:name="_Toc402287168"/>
      <w:r>
        <w:lastRenderedPageBreak/>
        <w:t>Android User Interface Design</w:t>
      </w:r>
      <w:bookmarkEnd w:id="26"/>
    </w:p>
    <w:p w:rsidR="00C32485" w:rsidRPr="00C32485" w:rsidRDefault="00A94AD9" w:rsidP="00A94AD9">
      <w:pPr>
        <w:pStyle w:val="Heading2"/>
      </w:pPr>
      <w:bookmarkStart w:id="27" w:name="_Toc402287169"/>
      <w:r>
        <w:t>6.2. Main Screen</w:t>
      </w:r>
      <w:bookmarkEnd w:id="27"/>
    </w:p>
    <w:p w:rsidR="004E4FF7" w:rsidRDefault="00A94AD9" w:rsidP="004E4FF7">
      <w:pPr>
        <w:spacing w:before="0" w:after="0"/>
      </w:pPr>
      <w:r>
        <w:t>This is the main title screen it holds the various control buttons for the outline, this allows the</w:t>
      </w:r>
      <w:r>
        <w:t xml:space="preserve"> </w:t>
      </w:r>
      <w:r>
        <w:t>users to see all the options available to them. It can als</w:t>
      </w:r>
      <w:r>
        <w:t xml:space="preserve">o be used for the management of </w:t>
      </w:r>
      <w:r>
        <w:t>data and a visual representation of currently stored local data. T</w:t>
      </w:r>
      <w:r>
        <w:t xml:space="preserve">here’s a login button at the </w:t>
      </w:r>
      <w:r>
        <w:t>top to allow a user to quickly load their application data.</w:t>
      </w:r>
    </w:p>
    <w:p w:rsidR="004E4FF7" w:rsidRDefault="004E4FF7" w:rsidP="004E4FF7">
      <w:pPr>
        <w:spacing w:before="0" w:after="0"/>
      </w:pPr>
      <w:r>
        <w:rPr>
          <w:noProof/>
          <w:lang w:eastAsia="en-GB"/>
        </w:rPr>
        <w:drawing>
          <wp:anchor distT="0" distB="0" distL="114300" distR="114300" simplePos="0" relativeHeight="251660288" behindDoc="0" locked="0" layoutInCell="1" allowOverlap="1" wp14:anchorId="7571E6B8" wp14:editId="2DAD2252">
            <wp:simplePos x="0" y="0"/>
            <wp:positionH relativeFrom="margin">
              <wp:align>left</wp:align>
            </wp:positionH>
            <wp:positionV relativeFrom="paragraph">
              <wp:posOffset>46355</wp:posOffset>
            </wp:positionV>
            <wp:extent cx="2514600" cy="40982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14600" cy="4098290"/>
                    </a:xfrm>
                    <a:prstGeom prst="rect">
                      <a:avLst/>
                    </a:prstGeom>
                  </pic:spPr>
                </pic:pic>
              </a:graphicData>
            </a:graphic>
            <wp14:sizeRelH relativeFrom="margin">
              <wp14:pctWidth>0</wp14:pctWidth>
            </wp14:sizeRelH>
            <wp14:sizeRelV relativeFrom="margin">
              <wp14:pctHeight>0</wp14:pctHeight>
            </wp14:sizeRelV>
          </wp:anchor>
        </w:drawing>
      </w:r>
    </w:p>
    <w:p w:rsidR="004E4FF7" w:rsidRDefault="004E4FF7" w:rsidP="004E4FF7">
      <w:pPr>
        <w:spacing w:before="0" w:after="0"/>
      </w:pPr>
    </w:p>
    <w:p w:rsidR="004E4FF7" w:rsidRDefault="004E4FF7" w:rsidP="004E4FF7">
      <w:pPr>
        <w:spacing w:before="0" w:after="0"/>
      </w:pPr>
    </w:p>
    <w:p w:rsidR="004E4FF7" w:rsidRDefault="004E4FF7" w:rsidP="004E4FF7">
      <w:pPr>
        <w:spacing w:before="0" w:after="0"/>
      </w:pPr>
    </w:p>
    <w:p w:rsidR="004E4FF7" w:rsidRDefault="004E4FF7" w:rsidP="004E4FF7">
      <w:pPr>
        <w:spacing w:before="0" w:after="0"/>
      </w:pPr>
    </w:p>
    <w:p w:rsidR="004E4FF7" w:rsidRDefault="004E4FF7" w:rsidP="004E4FF7">
      <w:pPr>
        <w:spacing w:before="0" w:after="0"/>
      </w:pPr>
    </w:p>
    <w:p w:rsidR="004E4FF7" w:rsidRDefault="004E4FF7" w:rsidP="004E4FF7">
      <w:pPr>
        <w:spacing w:before="0" w:after="0"/>
      </w:pPr>
    </w:p>
    <w:p w:rsidR="004E4FF7" w:rsidRDefault="004E4FF7" w:rsidP="004E4FF7">
      <w:pPr>
        <w:spacing w:before="0" w:after="0"/>
      </w:pPr>
    </w:p>
    <w:p w:rsidR="004E4FF7" w:rsidRDefault="004E4FF7" w:rsidP="004E4FF7">
      <w:pPr>
        <w:spacing w:before="0" w:after="0"/>
      </w:pPr>
    </w:p>
    <w:p w:rsidR="004E4FF7" w:rsidRDefault="004E4FF7" w:rsidP="004E4FF7">
      <w:pPr>
        <w:pStyle w:val="Heading3"/>
      </w:pPr>
      <w:r>
        <w:t xml:space="preserve">    </w:t>
      </w:r>
    </w:p>
    <w:p w:rsidR="004E4FF7" w:rsidRDefault="004E4FF7" w:rsidP="004E4FF7">
      <w:pPr>
        <w:pStyle w:val="Heading3"/>
      </w:pPr>
    </w:p>
    <w:p w:rsidR="004E4FF7" w:rsidRDefault="004E4FF7" w:rsidP="004E4FF7">
      <w:pPr>
        <w:pStyle w:val="Heading3"/>
      </w:pPr>
    </w:p>
    <w:p w:rsidR="004E4FF7" w:rsidRDefault="004E4FF7" w:rsidP="004E4FF7">
      <w:pPr>
        <w:pStyle w:val="Heading3"/>
      </w:pPr>
      <w:r>
        <w:t xml:space="preserve"> </w:t>
      </w:r>
    </w:p>
    <w:p w:rsidR="004E4FF7" w:rsidRDefault="004E4FF7" w:rsidP="004E4FF7">
      <w:pPr>
        <w:pStyle w:val="Heading3"/>
      </w:pPr>
    </w:p>
    <w:p w:rsidR="004E4FF7" w:rsidRDefault="004E4FF7" w:rsidP="004E4FF7">
      <w:pPr>
        <w:pStyle w:val="Heading3"/>
      </w:pPr>
    </w:p>
    <w:p w:rsidR="004E4FF7" w:rsidRDefault="004E4FF7" w:rsidP="004E4FF7">
      <w:pPr>
        <w:pStyle w:val="Heading3"/>
      </w:pPr>
    </w:p>
    <w:p w:rsidR="004E4FF7" w:rsidRDefault="004E4FF7" w:rsidP="004E4FF7">
      <w:pPr>
        <w:pStyle w:val="Heading3"/>
      </w:pPr>
    </w:p>
    <w:p w:rsidR="004E4FF7" w:rsidRDefault="004E4FF7" w:rsidP="004E4FF7">
      <w:pPr>
        <w:pStyle w:val="Heading3"/>
      </w:pPr>
    </w:p>
    <w:p w:rsidR="004E4FF7" w:rsidRDefault="004E4FF7" w:rsidP="004E4FF7">
      <w:pPr>
        <w:pStyle w:val="Heading3"/>
      </w:pPr>
    </w:p>
    <w:p w:rsidR="004E4FF7" w:rsidRDefault="004E4FF7" w:rsidP="004E4FF7">
      <w:pPr>
        <w:pStyle w:val="Heading3"/>
      </w:pPr>
    </w:p>
    <w:p w:rsidR="004E4FF7" w:rsidRDefault="004E4FF7" w:rsidP="004E4FF7">
      <w:pPr>
        <w:pStyle w:val="Heading3"/>
      </w:pPr>
      <w:r>
        <w:t xml:space="preserve">     </w:t>
      </w:r>
      <w:bookmarkStart w:id="28" w:name="_Toc402287170"/>
      <w:r>
        <w:t>6.2.1.</w:t>
      </w:r>
      <w:r>
        <w:tab/>
        <w:t>Section A/B</w:t>
      </w:r>
      <w:bookmarkEnd w:id="28"/>
    </w:p>
    <w:p w:rsidR="00A94AD9" w:rsidRDefault="004E4FF7" w:rsidP="004E4FF7">
      <w:r w:rsidRPr="004E4FF7">
        <w:t>Upload button/create new plant recording. Section b is used to manage previous records</w:t>
      </w:r>
    </w:p>
    <w:p w:rsidR="00A94AD9" w:rsidRDefault="004E4FF7" w:rsidP="00A94AD9">
      <w:pPr>
        <w:pStyle w:val="Heading3"/>
      </w:pPr>
      <w:r>
        <w:t xml:space="preserve">     </w:t>
      </w:r>
      <w:bookmarkStart w:id="29" w:name="_Toc402287171"/>
      <w:r w:rsidR="00A94AD9">
        <w:t>6</w:t>
      </w:r>
      <w:r w:rsidR="003C7C09">
        <w:t xml:space="preserve">.2.2. </w:t>
      </w:r>
      <w:r>
        <w:t xml:space="preserve">    </w:t>
      </w:r>
      <w:r w:rsidR="00A94AD9">
        <w:t>Section C</w:t>
      </w:r>
      <w:bookmarkEnd w:id="29"/>
    </w:p>
    <w:p w:rsidR="004E4FF7" w:rsidRPr="004E4FF7" w:rsidRDefault="004E4FF7" w:rsidP="004E4FF7">
      <w:r>
        <w:t>Used for Plant Creation</w:t>
      </w:r>
    </w:p>
    <w:p w:rsidR="00A94AD9" w:rsidRDefault="004E4FF7" w:rsidP="003C7C09">
      <w:pPr>
        <w:pStyle w:val="Heading3"/>
      </w:pPr>
      <w:r>
        <w:t xml:space="preserve">     </w:t>
      </w:r>
      <w:bookmarkStart w:id="30" w:name="_Toc402287172"/>
      <w:r>
        <w:t xml:space="preserve">6.2.3.     </w:t>
      </w:r>
      <w:r w:rsidR="00A94AD9">
        <w:t>Section D</w:t>
      </w:r>
      <w:bookmarkEnd w:id="30"/>
    </w:p>
    <w:p w:rsidR="004E4FF7" w:rsidRPr="004E4FF7" w:rsidRDefault="004E4FF7" w:rsidP="004E4FF7">
      <w:r>
        <w:t xml:space="preserve">Plant Data </w:t>
      </w:r>
      <w:r w:rsidR="00B5210A">
        <w:t>Management</w:t>
      </w:r>
    </w:p>
    <w:p w:rsidR="00A94AD9" w:rsidRDefault="00A94AD9" w:rsidP="00A94AD9">
      <w:pPr>
        <w:pStyle w:val="Heading3"/>
      </w:pPr>
    </w:p>
    <w:p w:rsidR="00A94AD9" w:rsidRDefault="00A94AD9" w:rsidP="00A94AD9">
      <w:pPr>
        <w:pStyle w:val="Heading3"/>
      </w:pPr>
    </w:p>
    <w:p w:rsidR="00A94AD9" w:rsidRPr="00C32485" w:rsidRDefault="00A94AD9" w:rsidP="00A94AD9">
      <w:pPr>
        <w:spacing w:before="0" w:after="0"/>
      </w:pPr>
    </w:p>
    <w:p w:rsidR="000114E0" w:rsidRDefault="000114E0" w:rsidP="0084088C">
      <w:pPr>
        <w:spacing w:after="513" w:line="253" w:lineRule="auto"/>
        <w:ind w:left="-5" w:hanging="10"/>
        <w:rPr>
          <w:rFonts w:eastAsia="Arial" w:cs="Arial"/>
        </w:rPr>
      </w:pPr>
    </w:p>
    <w:p w:rsidR="000114E0" w:rsidRDefault="004E4FF7" w:rsidP="004E4FF7">
      <w:pPr>
        <w:pStyle w:val="Heading2"/>
        <w:rPr>
          <w:rFonts w:eastAsia="Arial"/>
        </w:rPr>
      </w:pPr>
      <w:bookmarkStart w:id="31" w:name="_Toc402287173"/>
      <w:r>
        <w:rPr>
          <w:rFonts w:eastAsia="Arial"/>
        </w:rPr>
        <w:lastRenderedPageBreak/>
        <w:t>6.3. Login Screen</w:t>
      </w:r>
      <w:bookmarkEnd w:id="31"/>
      <w:r>
        <w:rPr>
          <w:rFonts w:eastAsia="Arial"/>
        </w:rPr>
        <w:t xml:space="preserve"> </w:t>
      </w:r>
    </w:p>
    <w:p w:rsidR="004E4FF7" w:rsidRPr="004E4FF7" w:rsidRDefault="004E4FF7" w:rsidP="004E4FF7">
      <w:r w:rsidRPr="004E4FF7">
        <w:t>Standard login screen allows for the registration or log</w:t>
      </w:r>
      <w:r>
        <w:t>i</w:t>
      </w:r>
      <w:r w:rsidRPr="004E4FF7">
        <w:t>n of accounts.</w:t>
      </w:r>
    </w:p>
    <w:p w:rsidR="000114E0" w:rsidRDefault="004E4FF7" w:rsidP="0084088C">
      <w:pPr>
        <w:spacing w:after="513" w:line="253" w:lineRule="auto"/>
        <w:ind w:left="-5" w:hanging="10"/>
        <w:rPr>
          <w:rFonts w:eastAsia="Arial" w:cs="Arial"/>
        </w:rPr>
      </w:pPr>
      <w:r>
        <w:rPr>
          <w:noProof/>
          <w:lang w:eastAsia="en-GB"/>
        </w:rPr>
        <w:drawing>
          <wp:inline distT="0" distB="0" distL="0" distR="0" wp14:anchorId="76838584" wp14:editId="0AB3E61C">
            <wp:extent cx="3190875" cy="5228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1711" cy="5245801"/>
                    </a:xfrm>
                    <a:prstGeom prst="rect">
                      <a:avLst/>
                    </a:prstGeom>
                  </pic:spPr>
                </pic:pic>
              </a:graphicData>
            </a:graphic>
          </wp:inline>
        </w:drawing>
      </w:r>
    </w:p>
    <w:p w:rsidR="000114E0" w:rsidRDefault="000114E0" w:rsidP="0084088C">
      <w:pPr>
        <w:spacing w:after="513" w:line="253" w:lineRule="auto"/>
        <w:ind w:left="-5" w:hanging="10"/>
        <w:rPr>
          <w:rFonts w:eastAsia="Arial" w:cs="Arial"/>
        </w:rPr>
      </w:pPr>
    </w:p>
    <w:p w:rsidR="00B5210A" w:rsidRDefault="00B5210A" w:rsidP="0084088C">
      <w:pPr>
        <w:spacing w:after="513" w:line="253" w:lineRule="auto"/>
        <w:ind w:left="-5" w:hanging="10"/>
        <w:rPr>
          <w:rFonts w:eastAsia="Arial" w:cs="Arial"/>
        </w:rPr>
      </w:pPr>
    </w:p>
    <w:p w:rsidR="00B5210A" w:rsidRDefault="00B5210A" w:rsidP="0084088C">
      <w:pPr>
        <w:spacing w:after="513" w:line="253" w:lineRule="auto"/>
        <w:ind w:left="-5" w:hanging="10"/>
        <w:rPr>
          <w:rFonts w:eastAsia="Arial" w:cs="Arial"/>
        </w:rPr>
      </w:pPr>
    </w:p>
    <w:p w:rsidR="00B5210A" w:rsidRDefault="00B5210A" w:rsidP="0084088C">
      <w:pPr>
        <w:spacing w:after="513" w:line="253" w:lineRule="auto"/>
        <w:ind w:left="-5" w:hanging="10"/>
        <w:rPr>
          <w:rFonts w:eastAsia="Arial" w:cs="Arial"/>
        </w:rPr>
      </w:pPr>
    </w:p>
    <w:p w:rsidR="00B5210A" w:rsidRDefault="00B5210A" w:rsidP="0084088C">
      <w:pPr>
        <w:spacing w:after="513" w:line="253" w:lineRule="auto"/>
        <w:ind w:left="-5" w:hanging="10"/>
        <w:rPr>
          <w:rFonts w:eastAsia="Arial" w:cs="Arial"/>
        </w:rPr>
      </w:pPr>
    </w:p>
    <w:p w:rsidR="00B5210A" w:rsidRDefault="00B5210A" w:rsidP="00B5210A">
      <w:pPr>
        <w:pStyle w:val="Heading2"/>
        <w:rPr>
          <w:rFonts w:eastAsia="Arial"/>
        </w:rPr>
      </w:pPr>
      <w:bookmarkStart w:id="32" w:name="_Toc402287174"/>
      <w:r>
        <w:rPr>
          <w:rFonts w:eastAsia="Arial"/>
        </w:rPr>
        <w:lastRenderedPageBreak/>
        <w:t>6.4. Recording Screen</w:t>
      </w:r>
      <w:bookmarkEnd w:id="32"/>
    </w:p>
    <w:p w:rsidR="00B5210A" w:rsidRDefault="00B5210A" w:rsidP="00B5210A">
      <w:r>
        <w:t>This allows for the recording and submission of plant data. Th</w:t>
      </w:r>
      <w:r>
        <w:t xml:space="preserve">e image moves left and right in </w:t>
      </w:r>
      <w:r>
        <w:t>order to switch between close up images and area images, f</w:t>
      </w:r>
      <w:r>
        <w:t>or multiple images you can wipe down on the category.</w:t>
      </w:r>
    </w:p>
    <w:p w:rsidR="00B5210A" w:rsidRDefault="00B5210A" w:rsidP="00B5210A">
      <w:r>
        <w:t xml:space="preserve">The plant and reserve boxes allow you to search the </w:t>
      </w:r>
      <w:r>
        <w:t xml:space="preserve">relevant databases for the best result, </w:t>
      </w:r>
      <w:r>
        <w:t>the search screens should be a standard list menu with a search box at the top.</w:t>
      </w:r>
    </w:p>
    <w:p w:rsidR="00B5210A" w:rsidRDefault="00B5210A" w:rsidP="00B5210A">
      <w:r>
        <w:t>The name box allows the user to enter a name for the record they are adding.</w:t>
      </w:r>
    </w:p>
    <w:p w:rsidR="00B5210A" w:rsidRDefault="00B5210A" w:rsidP="00B5210A">
      <w:r>
        <w:t xml:space="preserve">The location box has two options a </w:t>
      </w:r>
      <w:r>
        <w:t>GPS</w:t>
      </w:r>
      <w:r>
        <w:t xml:space="preserve"> location pulled from the ph</w:t>
      </w:r>
      <w:r>
        <w:t xml:space="preserve">ones sensors or a </w:t>
      </w:r>
      <w:r>
        <w:t xml:space="preserve">manual location </w:t>
      </w:r>
      <w:r>
        <w:t>entering</w:t>
      </w:r>
      <w:r>
        <w:t xml:space="preserve">, this is needed for recordings added </w:t>
      </w:r>
      <w:r>
        <w:t xml:space="preserve">offsite and for devices that do </w:t>
      </w:r>
      <w:r>
        <w:t>not have a GPS sensor.</w:t>
      </w:r>
    </w:p>
    <w:p w:rsidR="00B5210A" w:rsidRPr="00B5210A" w:rsidRDefault="00B5210A" w:rsidP="00B5210A">
      <w:r>
        <w:t>The notes box allows the botanist to add any extra details that they feel is relevant to the</w:t>
      </w:r>
      <w:r>
        <w:t xml:space="preserve"> location</w:t>
      </w:r>
    </w:p>
    <w:p w:rsidR="000114E0" w:rsidRDefault="00B5210A" w:rsidP="0084088C">
      <w:pPr>
        <w:spacing w:after="513" w:line="253" w:lineRule="auto"/>
        <w:ind w:left="-5" w:hanging="10"/>
        <w:rPr>
          <w:rFonts w:eastAsia="Arial" w:cs="Arial"/>
        </w:rPr>
      </w:pPr>
      <w:r>
        <w:rPr>
          <w:noProof/>
          <w:lang w:eastAsia="en-GB"/>
        </w:rPr>
        <w:drawing>
          <wp:inline distT="0" distB="0" distL="0" distR="0" wp14:anchorId="334C1E44" wp14:editId="6ED1662F">
            <wp:extent cx="2905125" cy="4781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5125" cy="4781550"/>
                    </a:xfrm>
                    <a:prstGeom prst="rect">
                      <a:avLst/>
                    </a:prstGeom>
                  </pic:spPr>
                </pic:pic>
              </a:graphicData>
            </a:graphic>
          </wp:inline>
        </w:drawing>
      </w:r>
    </w:p>
    <w:p w:rsidR="005B579B" w:rsidRDefault="005B579B" w:rsidP="0084088C">
      <w:pPr>
        <w:spacing w:after="513" w:line="253" w:lineRule="auto"/>
        <w:ind w:left="-5" w:hanging="10"/>
        <w:rPr>
          <w:rFonts w:eastAsia="Arial" w:cs="Arial"/>
        </w:rPr>
      </w:pPr>
      <w:bookmarkStart w:id="33" w:name="_GoBack"/>
      <w:bookmarkEnd w:id="33"/>
    </w:p>
    <w:p w:rsidR="008C6E08" w:rsidRPr="002C2979" w:rsidRDefault="008C6E08" w:rsidP="0075280D">
      <w:pPr>
        <w:pStyle w:val="Heading1"/>
        <w:rPr>
          <w:lang w:val="fr-FR"/>
        </w:rPr>
      </w:pPr>
      <w:bookmarkStart w:id="34" w:name="_Toc402287175"/>
      <w:r w:rsidRPr="002C2979">
        <w:lastRenderedPageBreak/>
        <w:t>REFERENCES</w:t>
      </w:r>
      <w:bookmarkEnd w:id="34"/>
    </w:p>
    <w:p w:rsidR="008C6E08" w:rsidRPr="002C2979" w:rsidRDefault="00211306" w:rsidP="008C6E08">
      <w:pPr>
        <w:rPr>
          <w:rFonts w:cs="Arial"/>
          <w:lang w:val="fr-FR"/>
        </w:rPr>
      </w:pPr>
      <w:r w:rsidRPr="002C2979">
        <w:rPr>
          <w:rFonts w:cs="Arial"/>
          <w:lang w:val="fr-FR"/>
        </w:rPr>
        <w:t>N/A</w:t>
      </w:r>
    </w:p>
    <w:p w:rsidR="008C6E08" w:rsidRPr="002C2979" w:rsidRDefault="008C6E08" w:rsidP="0075280D">
      <w:pPr>
        <w:pStyle w:val="Heading1"/>
      </w:pPr>
      <w:bookmarkStart w:id="35" w:name="_Toc402287176"/>
      <w:r w:rsidRPr="002C2979">
        <w:t>DOCUMENT HISTORY</w:t>
      </w:r>
      <w:bookmarkEnd w:id="35"/>
    </w:p>
    <w:tbl>
      <w:tblPr>
        <w:tblStyle w:val="TableGrid"/>
        <w:tblW w:w="8801" w:type="dxa"/>
        <w:tblLook w:val="04A0" w:firstRow="1" w:lastRow="0" w:firstColumn="1" w:lastColumn="0" w:noHBand="0" w:noVBand="1"/>
      </w:tblPr>
      <w:tblGrid>
        <w:gridCol w:w="1003"/>
        <w:gridCol w:w="1751"/>
        <w:gridCol w:w="1318"/>
        <w:gridCol w:w="3309"/>
        <w:gridCol w:w="1420"/>
      </w:tblGrid>
      <w:tr w:rsidR="008C6E08" w:rsidRPr="002C2979" w:rsidTr="00BD20DA">
        <w:tc>
          <w:tcPr>
            <w:tcW w:w="10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Version</w:t>
            </w:r>
          </w:p>
        </w:tc>
        <w:tc>
          <w:tcPr>
            <w:tcW w:w="1751"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CCF No.</w:t>
            </w:r>
          </w:p>
        </w:tc>
        <w:tc>
          <w:tcPr>
            <w:tcW w:w="1318"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 xml:space="preserve">Date </w:t>
            </w:r>
          </w:p>
        </w:tc>
        <w:tc>
          <w:tcPr>
            <w:tcW w:w="3309"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Changes made to document</w:t>
            </w:r>
          </w:p>
        </w:tc>
        <w:tc>
          <w:tcPr>
            <w:tcW w:w="1420"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Changed by</w:t>
            </w:r>
          </w:p>
        </w:tc>
      </w:tr>
      <w:tr w:rsidR="008C6E08" w:rsidRPr="002C2979" w:rsidTr="00BD20DA">
        <w:tc>
          <w:tcPr>
            <w:tcW w:w="1003" w:type="dxa"/>
            <w:tcBorders>
              <w:top w:val="single" w:sz="4" w:space="0" w:color="auto"/>
              <w:left w:val="single" w:sz="4" w:space="0" w:color="auto"/>
              <w:bottom w:val="single" w:sz="4" w:space="0" w:color="auto"/>
              <w:right w:val="single" w:sz="4" w:space="0" w:color="auto"/>
            </w:tcBorders>
            <w:hideMark/>
          </w:tcPr>
          <w:p w:rsidR="008C6E08" w:rsidRPr="002C2979" w:rsidRDefault="00211306" w:rsidP="00F7333F">
            <w:pPr>
              <w:rPr>
                <w:rFonts w:cs="Arial"/>
              </w:rPr>
            </w:pPr>
            <w:r w:rsidRPr="002C2979">
              <w:rPr>
                <w:rFonts w:cs="Arial"/>
              </w:rPr>
              <w:t>1.0</w:t>
            </w:r>
          </w:p>
        </w:tc>
        <w:tc>
          <w:tcPr>
            <w:tcW w:w="1751"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N/A</w:t>
            </w:r>
          </w:p>
        </w:tc>
        <w:tc>
          <w:tcPr>
            <w:tcW w:w="1318" w:type="dxa"/>
            <w:tcBorders>
              <w:top w:val="single" w:sz="4" w:space="0" w:color="auto"/>
              <w:left w:val="single" w:sz="4" w:space="0" w:color="auto"/>
              <w:bottom w:val="single" w:sz="4" w:space="0" w:color="auto"/>
              <w:right w:val="single" w:sz="4" w:space="0" w:color="auto"/>
            </w:tcBorders>
            <w:hideMark/>
          </w:tcPr>
          <w:p w:rsidR="008C6E08" w:rsidRPr="002C2979" w:rsidRDefault="00C32485" w:rsidP="00F7333F">
            <w:pPr>
              <w:rPr>
                <w:rFonts w:cs="Arial"/>
              </w:rPr>
            </w:pPr>
            <w:r>
              <w:rPr>
                <w:rFonts w:cs="Arial"/>
              </w:rPr>
              <w:t>21/10/14</w:t>
            </w:r>
          </w:p>
        </w:tc>
        <w:tc>
          <w:tcPr>
            <w:tcW w:w="3309"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 xml:space="preserve">Document Created and Structured </w:t>
            </w:r>
          </w:p>
        </w:tc>
        <w:tc>
          <w:tcPr>
            <w:tcW w:w="1420" w:type="dxa"/>
            <w:tcBorders>
              <w:top w:val="single" w:sz="4" w:space="0" w:color="auto"/>
              <w:left w:val="single" w:sz="4" w:space="0" w:color="auto"/>
              <w:bottom w:val="single" w:sz="4" w:space="0" w:color="auto"/>
              <w:right w:val="single" w:sz="4" w:space="0" w:color="auto"/>
            </w:tcBorders>
            <w:hideMark/>
          </w:tcPr>
          <w:p w:rsidR="008C6E08" w:rsidRPr="002C2979" w:rsidRDefault="00C32485" w:rsidP="00F7333F">
            <w:pPr>
              <w:rPr>
                <w:rFonts w:cs="Arial"/>
              </w:rPr>
            </w:pPr>
            <w:r>
              <w:rPr>
                <w:rFonts w:cs="Arial"/>
              </w:rPr>
              <w:t>Add20</w:t>
            </w:r>
          </w:p>
        </w:tc>
      </w:tr>
      <w:tr w:rsidR="00C32485" w:rsidRPr="002C2979" w:rsidTr="00BD20DA">
        <w:tc>
          <w:tcPr>
            <w:tcW w:w="1003" w:type="dxa"/>
            <w:tcBorders>
              <w:top w:val="single" w:sz="4" w:space="0" w:color="auto"/>
              <w:left w:val="single" w:sz="4" w:space="0" w:color="auto"/>
              <w:bottom w:val="single" w:sz="4" w:space="0" w:color="auto"/>
              <w:right w:val="single" w:sz="4" w:space="0" w:color="auto"/>
            </w:tcBorders>
          </w:tcPr>
          <w:p w:rsidR="00C32485" w:rsidRPr="002C2979" w:rsidRDefault="00BD20DA" w:rsidP="00F7333F">
            <w:pPr>
              <w:rPr>
                <w:rFonts w:cs="Arial"/>
              </w:rPr>
            </w:pPr>
            <w:r>
              <w:rPr>
                <w:rFonts w:cs="Arial"/>
              </w:rPr>
              <w:t>1.2</w:t>
            </w:r>
          </w:p>
        </w:tc>
        <w:tc>
          <w:tcPr>
            <w:tcW w:w="1751" w:type="dxa"/>
            <w:tcBorders>
              <w:top w:val="single" w:sz="4" w:space="0" w:color="auto"/>
              <w:left w:val="single" w:sz="4" w:space="0" w:color="auto"/>
              <w:bottom w:val="single" w:sz="4" w:space="0" w:color="auto"/>
              <w:right w:val="single" w:sz="4" w:space="0" w:color="auto"/>
            </w:tcBorders>
          </w:tcPr>
          <w:p w:rsidR="00C32485" w:rsidRPr="002C2979" w:rsidRDefault="00C32485" w:rsidP="00F7333F">
            <w:pPr>
              <w:rPr>
                <w:rFonts w:cs="Arial"/>
              </w:rPr>
            </w:pPr>
            <w:r>
              <w:rPr>
                <w:rFonts w:cs="Arial"/>
              </w:rPr>
              <w:t>N/A</w:t>
            </w:r>
          </w:p>
        </w:tc>
        <w:tc>
          <w:tcPr>
            <w:tcW w:w="1318" w:type="dxa"/>
            <w:tcBorders>
              <w:top w:val="single" w:sz="4" w:space="0" w:color="auto"/>
              <w:left w:val="single" w:sz="4" w:space="0" w:color="auto"/>
              <w:bottom w:val="single" w:sz="4" w:space="0" w:color="auto"/>
              <w:right w:val="single" w:sz="4" w:space="0" w:color="auto"/>
            </w:tcBorders>
          </w:tcPr>
          <w:p w:rsidR="00C32485" w:rsidRPr="002C2979" w:rsidRDefault="00BD20DA" w:rsidP="00F7333F">
            <w:pPr>
              <w:rPr>
                <w:rFonts w:cs="Arial"/>
              </w:rPr>
            </w:pPr>
            <w:r>
              <w:rPr>
                <w:rFonts w:cs="Arial"/>
              </w:rPr>
              <w:t>28</w:t>
            </w:r>
            <w:r w:rsidR="00C32485">
              <w:rPr>
                <w:rFonts w:cs="Arial"/>
              </w:rPr>
              <w:t>/10/14</w:t>
            </w:r>
          </w:p>
        </w:tc>
        <w:tc>
          <w:tcPr>
            <w:tcW w:w="3309" w:type="dxa"/>
            <w:tcBorders>
              <w:top w:val="single" w:sz="4" w:space="0" w:color="auto"/>
              <w:left w:val="single" w:sz="4" w:space="0" w:color="auto"/>
              <w:bottom w:val="single" w:sz="4" w:space="0" w:color="auto"/>
              <w:right w:val="single" w:sz="4" w:space="0" w:color="auto"/>
            </w:tcBorders>
          </w:tcPr>
          <w:p w:rsidR="00C32485" w:rsidRPr="002C2979" w:rsidRDefault="00C32485" w:rsidP="00F7333F">
            <w:pPr>
              <w:rPr>
                <w:rFonts w:cs="Arial"/>
              </w:rPr>
            </w:pPr>
            <w:r>
              <w:t xml:space="preserve">Touched up on </w:t>
            </w:r>
            <w:r w:rsidR="00BD20DA">
              <w:t>QA sections</w:t>
            </w:r>
            <w:r>
              <w:t xml:space="preserve"> to fit specification on QA requirements</w:t>
            </w:r>
            <w:r w:rsidR="00BD20DA">
              <w:t xml:space="preserve">. </w:t>
            </w:r>
            <w:r w:rsidR="00BD20DA">
              <w:rPr>
                <w:rFonts w:cs="Arial"/>
              </w:rPr>
              <w:t>Restructured Into new Template Supplied by als48. Database Schema and Descriptions Added. Document put into ‘In Review’ Status</w:t>
            </w:r>
          </w:p>
        </w:tc>
        <w:tc>
          <w:tcPr>
            <w:tcW w:w="1420" w:type="dxa"/>
            <w:tcBorders>
              <w:top w:val="single" w:sz="4" w:space="0" w:color="auto"/>
              <w:left w:val="single" w:sz="4" w:space="0" w:color="auto"/>
              <w:bottom w:val="single" w:sz="4" w:space="0" w:color="auto"/>
              <w:right w:val="single" w:sz="4" w:space="0" w:color="auto"/>
            </w:tcBorders>
          </w:tcPr>
          <w:p w:rsidR="00C32485" w:rsidRPr="002C2979" w:rsidRDefault="00C32485" w:rsidP="00F7333F">
            <w:pPr>
              <w:rPr>
                <w:rFonts w:cs="Arial"/>
              </w:rPr>
            </w:pPr>
            <w:r>
              <w:rPr>
                <w:rFonts w:cs="Arial"/>
              </w:rPr>
              <w:t>Tcg2</w:t>
            </w:r>
          </w:p>
        </w:tc>
      </w:tr>
    </w:tbl>
    <w:p w:rsidR="008C6E08" w:rsidRPr="002C2979" w:rsidRDefault="008C6E08" w:rsidP="008C6E08">
      <w:pPr>
        <w:jc w:val="center"/>
        <w:rPr>
          <w:rFonts w:cs="Arial"/>
          <w:sz w:val="24"/>
          <w:szCs w:val="24"/>
        </w:rPr>
      </w:pPr>
    </w:p>
    <w:sectPr w:rsidR="008C6E08" w:rsidRPr="002C2979" w:rsidSect="0084088C">
      <w:headerReference w:type="default" r:id="rId29"/>
      <w:footerReference w:type="default" r:id="rId30"/>
      <w:headerReference w:type="first" r:id="rId31"/>
      <w:pgSz w:w="11906" w:h="16838"/>
      <w:pgMar w:top="1440" w:right="1440" w:bottom="1440" w:left="1440"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CAA" w:rsidRDefault="00367CAA" w:rsidP="008C6E08">
      <w:pPr>
        <w:spacing w:after="0" w:line="240" w:lineRule="auto"/>
      </w:pPr>
      <w:r>
        <w:separator/>
      </w:r>
    </w:p>
  </w:endnote>
  <w:endnote w:type="continuationSeparator" w:id="0">
    <w:p w:rsidR="00367CAA" w:rsidRDefault="00367CAA"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8429"/>
      <w:docPartObj>
        <w:docPartGallery w:val="Page Numbers (Bottom of Page)"/>
        <w:docPartUnique/>
      </w:docPartObj>
    </w:sdtPr>
    <w:sdtEndPr/>
    <w:sdtContent>
      <w:sdt>
        <w:sdtPr>
          <w:id w:val="-1769616900"/>
          <w:docPartObj>
            <w:docPartGallery w:val="Page Numbers (Top of Page)"/>
            <w:docPartUnique/>
          </w:docPartObj>
        </w:sdtPr>
        <w:sdtEndPr/>
        <w:sdtContent>
          <w:p w:rsidR="00F7333F" w:rsidRDefault="00F7333F" w:rsidP="00403EE8">
            <w:pPr>
              <w:pStyle w:val="Footer"/>
            </w:pPr>
            <w:r w:rsidRPr="00403EE8">
              <w:t>Aberystwyth University / Computer Science</w:t>
            </w:r>
            <w:r>
              <w:t xml:space="preserve">                                                   </w:t>
            </w:r>
            <w:r>
              <w:tab/>
              <w:t xml:space="preserve">Page </w:t>
            </w:r>
            <w:r>
              <w:rPr>
                <w:b/>
                <w:bCs/>
                <w:sz w:val="24"/>
                <w:szCs w:val="24"/>
              </w:rPr>
              <w:fldChar w:fldCharType="begin"/>
            </w:r>
            <w:r>
              <w:rPr>
                <w:b/>
                <w:bCs/>
              </w:rPr>
              <w:instrText xml:space="preserve"> PAGE </w:instrText>
            </w:r>
            <w:r>
              <w:rPr>
                <w:b/>
                <w:bCs/>
                <w:sz w:val="24"/>
                <w:szCs w:val="24"/>
              </w:rPr>
              <w:fldChar w:fldCharType="separate"/>
            </w:r>
            <w:r w:rsidR="00EC3CCA">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C3CCA">
              <w:rPr>
                <w:b/>
                <w:bCs/>
                <w:noProof/>
              </w:rPr>
              <w:t>19</w:t>
            </w:r>
            <w:r>
              <w:rPr>
                <w:b/>
                <w:bCs/>
                <w:sz w:val="24"/>
                <w:szCs w:val="24"/>
              </w:rPr>
              <w:fldChar w:fldCharType="end"/>
            </w:r>
          </w:p>
        </w:sdtContent>
      </w:sdt>
    </w:sdtContent>
  </w:sdt>
  <w:p w:rsidR="00F7333F" w:rsidRDefault="00F73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CAA" w:rsidRDefault="00367CAA" w:rsidP="008C6E08">
      <w:pPr>
        <w:spacing w:after="0" w:line="240" w:lineRule="auto"/>
      </w:pPr>
      <w:r>
        <w:separator/>
      </w:r>
    </w:p>
  </w:footnote>
  <w:footnote w:type="continuationSeparator" w:id="0">
    <w:p w:rsidR="00367CAA" w:rsidRDefault="00367CAA" w:rsidP="008C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33F" w:rsidRDefault="00F7333F" w:rsidP="00980AE6">
    <w:pPr>
      <w:jc w:val="center"/>
    </w:pPr>
    <w:r>
      <w:t xml:space="preserve">Software Engineering Group 11 – </w:t>
    </w:r>
    <w:sdt>
      <w:sdtPr>
        <w:alias w:val="Abstract"/>
        <w:tag w:val=""/>
        <w:id w:val="-539982115"/>
        <w:dataBinding w:prefixMappings="xmlns:ns0='http://schemas.microsoft.com/office/2006/coverPageProps' " w:xpath="/ns0:CoverPageProperties[1]/ns0:Abstract[1]" w:storeItemID="{55AF091B-3C7A-41E3-B477-F2FDAA23CFDA}"/>
        <w:text/>
      </w:sdtPr>
      <w:sdtEndPr/>
      <w:sdtContent>
        <w:r>
          <w:t>SE_11_PP_04</w:t>
        </w:r>
      </w:sdtContent>
    </w:sdt>
    <w:r>
      <w:t xml:space="preserve"> – </w:t>
    </w:r>
    <w:sdt>
      <w:sdtPr>
        <w:alias w:val="Title"/>
        <w:tag w:val=""/>
        <w:id w:val="-945304897"/>
        <w:dataBinding w:prefixMappings="xmlns:ns0='http://purl.org/dc/elements/1.1/' xmlns:ns1='http://schemas.openxmlformats.org/package/2006/metadata/core-properties' " w:xpath="/ns1:coreProperties[1]/ns0:title[1]" w:storeItemID="{6C3C8BC8-F283-45AE-878A-BAB7291924A1}"/>
        <w:text/>
      </w:sdtPr>
      <w:sdtEndPr/>
      <w:sdtContent>
        <w:r>
          <w:t>Project Plan – User Interface Design</w:t>
        </w:r>
      </w:sdtContent>
    </w:sdt>
    <w:r>
      <w:t xml:space="preserve"> / Version </w:t>
    </w:r>
    <w:sdt>
      <w:sdtPr>
        <w:alias w:val="Subject"/>
        <w:tag w:val=""/>
        <w:id w:val="-1880389177"/>
        <w:dataBinding w:prefixMappings="xmlns:ns0='http://purl.org/dc/elements/1.1/' xmlns:ns1='http://schemas.openxmlformats.org/package/2006/metadata/core-properties' " w:xpath="/ns1:coreProperties[1]/ns0:subject[1]" w:storeItemID="{6C3C8BC8-F283-45AE-878A-BAB7291924A1}"/>
        <w:text/>
      </w:sdtPr>
      <w:sdtEndPr/>
      <w:sdtContent>
        <w:r w:rsidR="00BD20DA">
          <w:t>1.1</w:t>
        </w:r>
      </w:sdtContent>
    </w:sdt>
    <w:r>
      <w:t xml:space="preserve"> (</w:t>
    </w:r>
    <w:sdt>
      <w:sdtPr>
        <w:alias w:val="Status"/>
        <w:tag w:val=""/>
        <w:id w:val="74412330"/>
        <w:dataBinding w:prefixMappings="xmlns:ns0='http://purl.org/dc/elements/1.1/' xmlns:ns1='http://schemas.openxmlformats.org/package/2006/metadata/core-properties' " w:xpath="/ns1:coreProperties[1]/ns1:contentStatus[1]" w:storeItemID="{6C3C8BC8-F283-45AE-878A-BAB7291924A1}"/>
        <w:text/>
      </w:sdtPr>
      <w:sdtEndPr/>
      <w:sdtContent>
        <w:r>
          <w:t>In Review</w:t>
        </w:r>
      </w:sdtContent>
    </w:sdt>
    <w:r>
      <w:t>)</w:t>
    </w:r>
  </w:p>
  <w:p w:rsidR="00F7333F" w:rsidRDefault="00F733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33F" w:rsidRDefault="00F7333F" w:rsidP="00403EE8">
    <w:pPr>
      <w:pStyle w:val="Header"/>
      <w:jc w:val="center"/>
    </w:pPr>
    <w:r>
      <w:t xml:space="preserve">Software Engineering Group 11 – </w:t>
    </w:r>
    <w:sdt>
      <w:sdtPr>
        <w:alias w:val="Abstract"/>
        <w:tag w:val=""/>
        <w:id w:val="1476257012"/>
        <w:placeholder>
          <w:docPart w:val="5AB86FC76C9344008DCC7E5B2577AEBA"/>
        </w:placeholder>
        <w:dataBinding w:prefixMappings="xmlns:ns0='http://schemas.microsoft.com/office/2006/coverPageProps' " w:xpath="/ns0:CoverPageProperties[1]/ns0:Abstract[1]" w:storeItemID="{55AF091B-3C7A-41E3-B477-F2FDAA23CFDA}"/>
        <w:text/>
      </w:sdtPr>
      <w:sdtEndPr/>
      <w:sdtContent>
        <w:r>
          <w:t>SE_11_PP_04</w:t>
        </w:r>
      </w:sdtContent>
    </w:sdt>
    <w:r>
      <w:t xml:space="preserve"> – </w:t>
    </w:r>
    <w:sdt>
      <w:sdtPr>
        <w:alias w:val="Title"/>
        <w:tag w:val=""/>
        <w:id w:val="2002693142"/>
        <w:placeholder>
          <w:docPart w:val="2320B04BA7104CAAACC3AA5EAE43EF4C"/>
        </w:placeholder>
        <w:dataBinding w:prefixMappings="xmlns:ns0='http://purl.org/dc/elements/1.1/' xmlns:ns1='http://schemas.openxmlformats.org/package/2006/metadata/core-properties' " w:xpath="/ns1:coreProperties[1]/ns0:title[1]" w:storeItemID="{6C3C8BC8-F283-45AE-878A-BAB7291924A1}"/>
        <w:text/>
      </w:sdtPr>
      <w:sdtEndPr/>
      <w:sdtContent>
        <w:r>
          <w:t>Project Plan – User Interface Design</w:t>
        </w:r>
      </w:sdtContent>
    </w:sdt>
    <w:r>
      <w:t xml:space="preserve"> / Version </w:t>
    </w:r>
    <w:sdt>
      <w:sdtPr>
        <w:alias w:val="Subject"/>
        <w:tag w:val=""/>
        <w:id w:val="-237096704"/>
        <w:placeholder>
          <w:docPart w:val="DE1DD0DC9B154095BFC8B4147BBE0E20"/>
        </w:placeholder>
        <w:dataBinding w:prefixMappings="xmlns:ns0='http://purl.org/dc/elements/1.1/' xmlns:ns1='http://schemas.openxmlformats.org/package/2006/metadata/core-properties' " w:xpath="/ns1:coreProperties[1]/ns0:subject[1]" w:storeItemID="{6C3C8BC8-F283-45AE-878A-BAB7291924A1}"/>
        <w:text/>
      </w:sdtPr>
      <w:sdtEndPr/>
      <w:sdtContent>
        <w:r w:rsidR="00BD20DA">
          <w:t>1.1</w:t>
        </w:r>
      </w:sdtContent>
    </w:sdt>
    <w:r>
      <w:t xml:space="preserve"> (</w:t>
    </w:r>
    <w:sdt>
      <w:sdtPr>
        <w:alias w:val="Status"/>
        <w:tag w:val=""/>
        <w:id w:val="86741557"/>
        <w:dataBinding w:prefixMappings="xmlns:ns0='http://purl.org/dc/elements/1.1/' xmlns:ns1='http://schemas.openxmlformats.org/package/2006/metadata/core-properties' " w:xpath="/ns1:coreProperties[1]/ns1:contentStatus[1]" w:storeItemID="{6C3C8BC8-F283-45AE-878A-BAB7291924A1}"/>
        <w:text/>
      </w:sdtPr>
      <w:sdtEndPr/>
      <w:sdtContent>
        <w:r>
          <w:t>In Review</w:t>
        </w:r>
      </w:sdtContent>
    </w:sdt>
    <w:r>
      <w:t>)</w:t>
    </w:r>
  </w:p>
  <w:p w:rsidR="00F7333F" w:rsidRDefault="00F733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305882"/>
    <w:multiLevelType w:val="hybridMultilevel"/>
    <w:tmpl w:val="88BAB9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E1B5F22"/>
    <w:multiLevelType w:val="hybridMultilevel"/>
    <w:tmpl w:val="DAAEEF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001269A"/>
    <w:multiLevelType w:val="hybridMultilevel"/>
    <w:tmpl w:val="D6028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4">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CBD10E5"/>
    <w:multiLevelType w:val="hybridMultilevel"/>
    <w:tmpl w:val="6C30DD7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62233046"/>
    <w:multiLevelType w:val="hybridMultilevel"/>
    <w:tmpl w:val="74287C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3C5CC1"/>
    <w:multiLevelType w:val="multilevel"/>
    <w:tmpl w:val="1B9470FE"/>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3"/>
  </w:num>
  <w:num w:numId="5">
    <w:abstractNumId w:val="0"/>
  </w:num>
  <w:num w:numId="6">
    <w:abstractNumId w:val="7"/>
  </w:num>
  <w:num w:numId="7">
    <w:abstractNumId w:val="15"/>
  </w:num>
  <w:num w:numId="8">
    <w:abstractNumId w:val="12"/>
  </w:num>
  <w:num w:numId="9">
    <w:abstractNumId w:val="10"/>
  </w:num>
  <w:num w:numId="10">
    <w:abstractNumId w:val="5"/>
  </w:num>
  <w:num w:numId="11">
    <w:abstractNumId w:val="6"/>
  </w:num>
  <w:num w:numId="12">
    <w:abstractNumId w:val="14"/>
  </w:num>
  <w:num w:numId="13">
    <w:abstractNumId w:val="2"/>
  </w:num>
  <w:num w:numId="14">
    <w:abstractNumId w:val="9"/>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97"/>
    <w:rsid w:val="000114E0"/>
    <w:rsid w:val="000A1243"/>
    <w:rsid w:val="000D1D0E"/>
    <w:rsid w:val="00124385"/>
    <w:rsid w:val="00137BB6"/>
    <w:rsid w:val="00211306"/>
    <w:rsid w:val="00215D71"/>
    <w:rsid w:val="0028594B"/>
    <w:rsid w:val="0029600C"/>
    <w:rsid w:val="002C2979"/>
    <w:rsid w:val="003211B6"/>
    <w:rsid w:val="0035060C"/>
    <w:rsid w:val="00367CAA"/>
    <w:rsid w:val="003C7C09"/>
    <w:rsid w:val="003D780D"/>
    <w:rsid w:val="00403EE8"/>
    <w:rsid w:val="00413FDE"/>
    <w:rsid w:val="00424541"/>
    <w:rsid w:val="00437E79"/>
    <w:rsid w:val="00442E7E"/>
    <w:rsid w:val="00460442"/>
    <w:rsid w:val="004B1FC7"/>
    <w:rsid w:val="004E06F4"/>
    <w:rsid w:val="004E4FF7"/>
    <w:rsid w:val="005B579B"/>
    <w:rsid w:val="005F2D7D"/>
    <w:rsid w:val="006E4EF2"/>
    <w:rsid w:val="0075280D"/>
    <w:rsid w:val="00772C0C"/>
    <w:rsid w:val="0081260A"/>
    <w:rsid w:val="0084088C"/>
    <w:rsid w:val="008C6BAF"/>
    <w:rsid w:val="008C6E08"/>
    <w:rsid w:val="00980AE6"/>
    <w:rsid w:val="009C1F7F"/>
    <w:rsid w:val="009C5218"/>
    <w:rsid w:val="009F514A"/>
    <w:rsid w:val="00A94AD9"/>
    <w:rsid w:val="00B50F08"/>
    <w:rsid w:val="00B5210A"/>
    <w:rsid w:val="00B972E6"/>
    <w:rsid w:val="00BA6853"/>
    <w:rsid w:val="00BD20DA"/>
    <w:rsid w:val="00BE26BD"/>
    <w:rsid w:val="00C32485"/>
    <w:rsid w:val="00E0189D"/>
    <w:rsid w:val="00E71CFE"/>
    <w:rsid w:val="00EC3CCA"/>
    <w:rsid w:val="00EF57A8"/>
    <w:rsid w:val="00F50A85"/>
    <w:rsid w:val="00F7333F"/>
    <w:rsid w:val="00F925FB"/>
    <w:rsid w:val="00FC747B"/>
    <w:rsid w:val="00FD3A97"/>
    <w:rsid w:val="00FD4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2BBBAB-F57F-4CAF-8F26-F2017254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6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qFormat/>
    <w:rsid w:val="008C6E08"/>
    <w:pPr>
      <w:ind w:left="720"/>
      <w:contextualSpacing/>
    </w:pPr>
  </w:style>
  <w:style w:type="table" w:styleId="TableGrid">
    <w:name w:val="Table Grid"/>
    <w:basedOn w:val="TableNormal"/>
    <w:uiPriority w:val="39"/>
    <w:rsid w:val="008C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 w:type="paragraph" w:styleId="TOC3">
    <w:name w:val="toc 3"/>
    <w:basedOn w:val="Normal"/>
    <w:next w:val="Normal"/>
    <w:autoRedefine/>
    <w:uiPriority w:val="39"/>
    <w:unhideWhenUsed/>
    <w:rsid w:val="00442E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Google%20Drive\Group%20Project\Templates\QA%20Templates\Word\Q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FA05539B4643C38F2E60C4A1950296"/>
        <w:category>
          <w:name w:val="General"/>
          <w:gallery w:val="placeholder"/>
        </w:category>
        <w:types>
          <w:type w:val="bbPlcHdr"/>
        </w:types>
        <w:behaviors>
          <w:behavior w:val="content"/>
        </w:behaviors>
        <w:guid w:val="{685D570B-5126-48D7-A8EF-B07D276396B7}"/>
      </w:docPartPr>
      <w:docPartBody>
        <w:p w:rsidR="00F3748D" w:rsidRDefault="0087548A">
          <w:pPr>
            <w:pStyle w:val="39FA05539B4643C38F2E60C4A1950296"/>
          </w:pPr>
          <w:r w:rsidRPr="00521E4E">
            <w:rPr>
              <w:rStyle w:val="PlaceholderText"/>
            </w:rPr>
            <w:t>[Abstract]</w:t>
          </w:r>
        </w:p>
      </w:docPartBody>
    </w:docPart>
    <w:docPart>
      <w:docPartPr>
        <w:name w:val="2EC8F681296B443D98E8C35584661DE8"/>
        <w:category>
          <w:name w:val="General"/>
          <w:gallery w:val="placeholder"/>
        </w:category>
        <w:types>
          <w:type w:val="bbPlcHdr"/>
        </w:types>
        <w:behaviors>
          <w:behavior w:val="content"/>
        </w:behaviors>
        <w:guid w:val="{4C76DAF3-298F-4D95-9FD1-D4E74AC501A1}"/>
      </w:docPartPr>
      <w:docPartBody>
        <w:p w:rsidR="00F3748D" w:rsidRDefault="0087548A">
          <w:pPr>
            <w:pStyle w:val="2EC8F681296B443D98E8C35584661DE8"/>
          </w:pPr>
          <w:r w:rsidRPr="00521E4E">
            <w:rPr>
              <w:rStyle w:val="PlaceholderText"/>
            </w:rPr>
            <w:t>[Title]</w:t>
          </w:r>
        </w:p>
      </w:docPartBody>
    </w:docPart>
    <w:docPart>
      <w:docPartPr>
        <w:name w:val="2320B04BA7104CAAACC3AA5EAE43EF4C"/>
        <w:category>
          <w:name w:val="General"/>
          <w:gallery w:val="placeholder"/>
        </w:category>
        <w:types>
          <w:type w:val="bbPlcHdr"/>
        </w:types>
        <w:behaviors>
          <w:behavior w:val="content"/>
        </w:behaviors>
        <w:guid w:val="{B220F91F-8DCF-48F9-97A9-435E99F1F384}"/>
      </w:docPartPr>
      <w:docPartBody>
        <w:p w:rsidR="00F3748D" w:rsidRDefault="0087548A">
          <w:pPr>
            <w:pStyle w:val="2320B04BA7104CAAACC3AA5EAE43EF4C"/>
          </w:pPr>
          <w:r w:rsidRPr="00521E4E">
            <w:rPr>
              <w:rStyle w:val="PlaceholderText"/>
            </w:rPr>
            <w:t>[Abstract]</w:t>
          </w:r>
        </w:p>
      </w:docPartBody>
    </w:docPart>
    <w:docPart>
      <w:docPartPr>
        <w:name w:val="5AB86FC76C9344008DCC7E5B2577AEBA"/>
        <w:category>
          <w:name w:val="General"/>
          <w:gallery w:val="placeholder"/>
        </w:category>
        <w:types>
          <w:type w:val="bbPlcHdr"/>
        </w:types>
        <w:behaviors>
          <w:behavior w:val="content"/>
        </w:behaviors>
        <w:guid w:val="{2863C66A-971A-44A5-8D11-30CE46110013}"/>
      </w:docPartPr>
      <w:docPartBody>
        <w:p w:rsidR="00F3748D" w:rsidRDefault="0087548A">
          <w:pPr>
            <w:pStyle w:val="5AB86FC76C9344008DCC7E5B2577AEBA"/>
          </w:pPr>
          <w:r w:rsidRPr="00521E4E">
            <w:rPr>
              <w:rStyle w:val="PlaceholderText"/>
            </w:rPr>
            <w:t>[Subject]</w:t>
          </w:r>
        </w:p>
      </w:docPartBody>
    </w:docPart>
    <w:docPart>
      <w:docPartPr>
        <w:name w:val="DE1DD0DC9B154095BFC8B4147BBE0E20"/>
        <w:category>
          <w:name w:val="General"/>
          <w:gallery w:val="placeholder"/>
        </w:category>
        <w:types>
          <w:type w:val="bbPlcHdr"/>
        </w:types>
        <w:behaviors>
          <w:behavior w:val="content"/>
        </w:behaviors>
        <w:guid w:val="{2C6FA114-4C8B-45C0-9D3C-D986DD9A60A6}"/>
      </w:docPartPr>
      <w:docPartBody>
        <w:p w:rsidR="00F3748D" w:rsidRDefault="0087548A">
          <w:pPr>
            <w:pStyle w:val="DE1DD0DC9B154095BFC8B4147BBE0E20"/>
          </w:pPr>
          <w:r w:rsidRPr="00521E4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8A"/>
    <w:rsid w:val="0087548A"/>
    <w:rsid w:val="00992D94"/>
    <w:rsid w:val="00F374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FA05539B4643C38F2E60C4A1950296">
    <w:name w:val="39FA05539B4643C38F2E60C4A1950296"/>
  </w:style>
  <w:style w:type="paragraph" w:customStyle="1" w:styleId="2EC8F681296B443D98E8C35584661DE8">
    <w:name w:val="2EC8F681296B443D98E8C35584661DE8"/>
  </w:style>
  <w:style w:type="paragraph" w:customStyle="1" w:styleId="2320B04BA7104CAAACC3AA5EAE43EF4C">
    <w:name w:val="2320B04BA7104CAAACC3AA5EAE43EF4C"/>
  </w:style>
  <w:style w:type="paragraph" w:customStyle="1" w:styleId="5AB86FC76C9344008DCC7E5B2577AEBA">
    <w:name w:val="5AB86FC76C9344008DCC7E5B2577AEBA"/>
  </w:style>
  <w:style w:type="paragraph" w:customStyle="1" w:styleId="DE1DD0DC9B154095BFC8B4147BBE0E20">
    <w:name w:val="DE1DD0DC9B154095BFC8B4147BBE0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SE_11_PP_04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7BDD9-50E3-4011-810A-A57BB646E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 Template</Template>
  <TotalTime>81</TotalTime>
  <Pages>19</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Plan – User Interface Design</vt:lpstr>
    </vt:vector>
  </TitlesOfParts>
  <Company/>
  <LinksUpToDate>false</LinksUpToDate>
  <CharactersWithSpaces>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User Interface Design</dc:title>
  <dc:subject>1.1</dc:subject>
  <dc:creator>Theo Goree</dc:creator>
  <cp:keywords/>
  <dc:description/>
  <cp:lastModifiedBy>Theo Charles Goree [tcg2]</cp:lastModifiedBy>
  <cp:revision>8</cp:revision>
  <cp:lastPrinted>2014-10-28T19:19:00Z</cp:lastPrinted>
  <dcterms:created xsi:type="dcterms:W3CDTF">2014-10-28T00:55:00Z</dcterms:created>
  <dcterms:modified xsi:type="dcterms:W3CDTF">2014-10-28T19:19:00Z</dcterms:modified>
  <cp:contentStatus>In Review</cp:contentStatus>
</cp:coreProperties>
</file>