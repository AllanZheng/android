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ABBBA096C21341619D57CBEACCD1AC75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8C6E08" w:rsidP="002C2979">
          <w:pPr>
            <w:pStyle w:val="Title"/>
            <w:jc w:val="center"/>
            <w:rPr>
              <w:rFonts w:cs="Arial"/>
              <w:b w:val="0"/>
            </w:rPr>
          </w:pPr>
          <w:r w:rsidRPr="002C2979">
            <w:rPr>
              <w:rFonts w:cs="Arial"/>
            </w:rPr>
            <w:t>SE</w:t>
          </w:r>
          <w:r w:rsidR="00AB6F45">
            <w:rPr>
              <w:rFonts w:cs="Arial"/>
            </w:rPr>
            <w:t>_11_DS_04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D88932F83F064EECAE4BD42FA6F836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AB6F4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Detailed Design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Pr="002C2979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0D1D0E" w:rsidRPr="002C2979">
        <w:rPr>
          <w:rFonts w:cs="Arial"/>
        </w:rPr>
        <w:t>Name (user id)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9B68A03168241A4B4C4F9E5F229DC6E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AB6F45">
            <w:rPr>
              <w:rFonts w:cs="Arial"/>
            </w:rPr>
            <w:t>SE_11_DS_04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06174B">
        <w:rPr>
          <w:rFonts w:cs="Arial"/>
          <w:noProof/>
        </w:rPr>
        <w:t>2014-11-05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301C91AE600B4F5AA74014677DB81AA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B30B9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D886E83327744D485A7AEC9D8D3AC9B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AB6F45">
            <w:rPr>
              <w:rFonts w:cs="Arial"/>
            </w:rPr>
            <w:t>Draft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</w:t>
          </w:r>
          <w:bookmarkStart w:id="0" w:name="_GoBack"/>
          <w:bookmarkEnd w:id="0"/>
          <w:r w:rsidRPr="009F514A">
            <w:rPr>
              <w:rStyle w:val="TitleChar"/>
            </w:rPr>
            <w:t>f Contents</w:t>
          </w:r>
        </w:p>
        <w:p w:rsidR="0006174B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2989052" w:history="1">
            <w:r w:rsidR="0006174B" w:rsidRPr="006C30A0">
              <w:rPr>
                <w:rStyle w:val="Hyperlink"/>
                <w:rFonts w:cs="Arial"/>
                <w:noProof/>
              </w:rPr>
              <w:t>1.</w:t>
            </w:r>
            <w:r w:rsidR="0006174B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6174B" w:rsidRPr="006C30A0">
              <w:rPr>
                <w:rStyle w:val="Hyperlink"/>
                <w:noProof/>
              </w:rPr>
              <w:t>Introduction</w:t>
            </w:r>
            <w:r w:rsidR="0006174B">
              <w:rPr>
                <w:noProof/>
                <w:webHidden/>
              </w:rPr>
              <w:tab/>
            </w:r>
            <w:r w:rsidR="0006174B">
              <w:rPr>
                <w:noProof/>
                <w:webHidden/>
              </w:rPr>
              <w:fldChar w:fldCharType="begin"/>
            </w:r>
            <w:r w:rsidR="0006174B">
              <w:rPr>
                <w:noProof/>
                <w:webHidden/>
              </w:rPr>
              <w:instrText xml:space="preserve"> PAGEREF _Toc402989052 \h </w:instrText>
            </w:r>
            <w:r w:rsidR="0006174B">
              <w:rPr>
                <w:noProof/>
                <w:webHidden/>
              </w:rPr>
            </w:r>
            <w:r w:rsidR="0006174B">
              <w:rPr>
                <w:noProof/>
                <w:webHidden/>
              </w:rPr>
              <w:fldChar w:fldCharType="separate"/>
            </w:r>
            <w:r w:rsidR="0006174B">
              <w:rPr>
                <w:noProof/>
                <w:webHidden/>
              </w:rPr>
              <w:t>3</w:t>
            </w:r>
            <w:r w:rsidR="0006174B">
              <w:rPr>
                <w:noProof/>
                <w:webHidden/>
              </w:rPr>
              <w:fldChar w:fldCharType="end"/>
            </w:r>
          </w:hyperlink>
        </w:p>
        <w:p w:rsidR="0006174B" w:rsidRDefault="000617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9053" w:history="1">
            <w:r w:rsidRPr="006C30A0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74B" w:rsidRDefault="000617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9054" w:history="1">
            <w:r w:rsidRPr="006C30A0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74B" w:rsidRDefault="0006174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9055" w:history="1">
            <w:r w:rsidRPr="006C30A0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74B" w:rsidRDefault="000617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9056" w:history="1">
            <w:r w:rsidRPr="006C30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6C30A0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74B" w:rsidRDefault="000617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9057" w:history="1">
            <w:r w:rsidRPr="006C30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6C30A0">
              <w:rPr>
                <w:rStyle w:val="Hyperlink"/>
                <w:noProof/>
              </w:rPr>
              <w:t>Significant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74B" w:rsidRDefault="000617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9058" w:history="1">
            <w:r w:rsidRPr="006C30A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6C30A0">
              <w:rPr>
                <w:rStyle w:val="Hyperlink"/>
                <w:noProof/>
              </w:rPr>
              <w:t>Significant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74B" w:rsidRDefault="000617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9059" w:history="1">
            <w:r w:rsidRPr="006C30A0">
              <w:rPr>
                <w:rStyle w:val="Hyperlink"/>
                <w:noProof/>
                <w:lang w:val="fr-FR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6C30A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74B" w:rsidRDefault="000617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2989060" w:history="1">
            <w:r w:rsidRPr="006C30A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6C30A0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_Toc402989060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2C2979" w:rsidRDefault="008C6E08" w:rsidP="008C6E08">
      <w:pPr>
        <w:jc w:val="center"/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</w:p>
    <w:p w:rsidR="008C6E08" w:rsidRPr="009F514A" w:rsidRDefault="000A1243" w:rsidP="009F514A">
      <w:pPr>
        <w:pStyle w:val="Heading1"/>
        <w:rPr>
          <w:rFonts w:cs="Arial"/>
        </w:rPr>
      </w:pPr>
      <w:r w:rsidRPr="002C2979">
        <w:rPr>
          <w:rFonts w:cs="Arial"/>
        </w:rPr>
        <w:br w:type="page"/>
      </w:r>
      <w:bookmarkStart w:id="1" w:name="_Toc402989052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2989053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to…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2989054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be...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2989055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75280D">
        <w:rPr>
          <w:rFonts w:cs="Arial"/>
        </w:rPr>
        <w:t>Point 1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2</w:t>
      </w:r>
    </w:p>
    <w:p w:rsidR="00460442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3</w:t>
      </w:r>
    </w:p>
    <w:p w:rsidR="00E71CFE" w:rsidRPr="002C2979" w:rsidRDefault="00E71CFE" w:rsidP="0075280D">
      <w:pPr>
        <w:pStyle w:val="ListParagraph"/>
        <w:numPr>
          <w:ilvl w:val="0"/>
          <w:numId w:val="1"/>
        </w:numPr>
        <w:rPr>
          <w:rFonts w:cs="Arial"/>
        </w:rPr>
      </w:pPr>
      <w:r w:rsidRPr="002C2979">
        <w:rPr>
          <w:rFonts w:cs="Arial"/>
        </w:rPr>
        <w:t>Point 4</w:t>
      </w:r>
    </w:p>
    <w:p w:rsidR="00E71CFE" w:rsidRDefault="00E71CFE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Default="0006174B" w:rsidP="00E71CFE">
      <w:pPr>
        <w:rPr>
          <w:rFonts w:cs="Arial"/>
        </w:rPr>
      </w:pPr>
    </w:p>
    <w:p w:rsidR="0006174B" w:rsidRPr="002C2979" w:rsidRDefault="0006174B" w:rsidP="00E71CFE">
      <w:pPr>
        <w:rPr>
          <w:rFonts w:cs="Arial"/>
        </w:rPr>
      </w:pPr>
    </w:p>
    <w:p w:rsidR="00211306" w:rsidRDefault="0006174B" w:rsidP="0075280D">
      <w:pPr>
        <w:pStyle w:val="Heading1"/>
      </w:pPr>
      <w:bookmarkStart w:id="5" w:name="_Toc402989056"/>
      <w:r>
        <w:lastRenderedPageBreak/>
        <w:t>Sequence Diagrams</w:t>
      </w:r>
      <w:bookmarkEnd w:id="5"/>
      <w:r>
        <w:t xml:space="preserve"> </w:t>
      </w:r>
    </w:p>
    <w:p w:rsidR="0006174B" w:rsidRPr="0006174B" w:rsidRDefault="0006174B" w:rsidP="0006174B">
      <w:pPr>
        <w:pStyle w:val="Heading1"/>
      </w:pPr>
      <w:bookmarkStart w:id="6" w:name="_Toc402989057"/>
      <w:r>
        <w:t>Significant Algorithms</w:t>
      </w:r>
      <w:bookmarkEnd w:id="6"/>
      <w:r>
        <w:t xml:space="preserve"> </w:t>
      </w:r>
    </w:p>
    <w:p w:rsidR="0075280D" w:rsidRDefault="0006174B" w:rsidP="0006174B">
      <w:pPr>
        <w:pStyle w:val="Heading1"/>
      </w:pPr>
      <w:bookmarkStart w:id="7" w:name="_Toc402989058"/>
      <w:r>
        <w:t>Significant Data Structures</w:t>
      </w:r>
      <w:bookmarkEnd w:id="7"/>
      <w:r>
        <w:t xml:space="preserve"> </w:t>
      </w:r>
      <w:r w:rsidR="0075280D">
        <w:br w:type="page"/>
      </w: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8" w:name="_Toc402989059"/>
      <w:r w:rsidRPr="002C2979">
        <w:t>REFERENCES</w:t>
      </w:r>
      <w:bookmarkEnd w:id="8"/>
    </w:p>
    <w:p w:rsidR="008C6E08" w:rsidRPr="002C2979" w:rsidRDefault="00211306" w:rsidP="008C6E08">
      <w:pPr>
        <w:rPr>
          <w:rFonts w:cs="Arial"/>
          <w:lang w:val="fr-FR"/>
        </w:rPr>
      </w:pPr>
      <w:r w:rsidRPr="002C2979">
        <w:rPr>
          <w:rFonts w:cs="Arial"/>
          <w:lang w:val="fr-FR"/>
        </w:rPr>
        <w:t>N/A</w:t>
      </w:r>
    </w:p>
    <w:p w:rsidR="008C6E08" w:rsidRPr="002C2979" w:rsidRDefault="008C6E08" w:rsidP="0075280D">
      <w:pPr>
        <w:pStyle w:val="Heading1"/>
      </w:pPr>
      <w:bookmarkStart w:id="9" w:name="_Toc402989060"/>
      <w:r w:rsidRPr="002C2979">
        <w:t>DOCUMENT HISTORY</w:t>
      </w:r>
      <w:bookmarkEnd w:id="9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790"/>
        <w:gridCol w:w="1206"/>
        <w:gridCol w:w="3369"/>
        <w:gridCol w:w="1431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Dd</w:t>
            </w:r>
            <w:proofErr w:type="spellEnd"/>
            <w:r w:rsidRPr="002C2979">
              <w:rPr>
                <w:rFonts w:cs="Arial"/>
              </w:rPr>
              <w:t>/mm/</w:t>
            </w:r>
            <w:proofErr w:type="spellStart"/>
            <w:r w:rsidRPr="002C2979">
              <w:rPr>
                <w:rFonts w:cs="Arial"/>
              </w:rPr>
              <w:t>yy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E71CFE" w:rsidP="007C061C">
            <w:pPr>
              <w:rPr>
                <w:rFonts w:cs="Arial"/>
              </w:rPr>
            </w:pPr>
            <w:proofErr w:type="spellStart"/>
            <w:r w:rsidRPr="002C2979">
              <w:rPr>
                <w:rFonts w:cs="Arial"/>
              </w:rPr>
              <w:t>userID</w:t>
            </w:r>
            <w:proofErr w:type="spellEnd"/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350" w:rsidRDefault="00AE2350" w:rsidP="008C6E08">
      <w:pPr>
        <w:spacing w:after="0" w:line="240" w:lineRule="auto"/>
      </w:pPr>
      <w:r>
        <w:separator/>
      </w:r>
    </w:p>
  </w:endnote>
  <w:endnote w:type="continuationSeparator" w:id="0">
    <w:p w:rsidR="00AE2350" w:rsidRDefault="00AE2350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74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74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350" w:rsidRDefault="00AE2350" w:rsidP="008C6E08">
      <w:pPr>
        <w:spacing w:after="0" w:line="240" w:lineRule="auto"/>
      </w:pPr>
      <w:r>
        <w:separator/>
      </w:r>
    </w:p>
  </w:footnote>
  <w:footnote w:type="continuationSeparator" w:id="0">
    <w:p w:rsidR="00AE2350" w:rsidRDefault="00AE2350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AB6F45">
          <w:t>SE_11_DS_04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6F45">
          <w:t>Detailed Design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B6F45">
          <w:t>Draft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301C91AE600B4F5AA74014677DB81AAC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AB6F45">
          <w:t>SE_11_DS_04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9B68A03168241A4B4C4F9E5F229D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6F45">
          <w:t>Detailed Design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D886E83327744D485A7AEC9D8D3AC9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B30B9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B6F45">
          <w:t>Draft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B9"/>
    <w:rsid w:val="0006174B"/>
    <w:rsid w:val="000A1243"/>
    <w:rsid w:val="000B30B9"/>
    <w:rsid w:val="000D1D0E"/>
    <w:rsid w:val="00211306"/>
    <w:rsid w:val="00215D71"/>
    <w:rsid w:val="002C2979"/>
    <w:rsid w:val="0035060C"/>
    <w:rsid w:val="003D780D"/>
    <w:rsid w:val="00403EE8"/>
    <w:rsid w:val="00413FDE"/>
    <w:rsid w:val="00460442"/>
    <w:rsid w:val="004B1FC7"/>
    <w:rsid w:val="004E06F4"/>
    <w:rsid w:val="0075280D"/>
    <w:rsid w:val="00772C0C"/>
    <w:rsid w:val="008C6E08"/>
    <w:rsid w:val="00980AE6"/>
    <w:rsid w:val="009C1F7F"/>
    <w:rsid w:val="009C5218"/>
    <w:rsid w:val="009D5D0E"/>
    <w:rsid w:val="009F514A"/>
    <w:rsid w:val="00AB6F45"/>
    <w:rsid w:val="00AE2350"/>
    <w:rsid w:val="00B4098B"/>
    <w:rsid w:val="00B972E6"/>
    <w:rsid w:val="00BE26BD"/>
    <w:rsid w:val="00BF14A5"/>
    <w:rsid w:val="00CC66E4"/>
    <w:rsid w:val="00E0189D"/>
    <w:rsid w:val="00E71CFE"/>
    <w:rsid w:val="00EF57A8"/>
    <w:rsid w:val="00F50A85"/>
    <w:rsid w:val="00F925FB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A64D4-A53B-400C-83F6-EEC1566C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BBA096C21341619D57CBEACCD1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3CAB6-368D-4238-A2BF-48BF317A472C}"/>
      </w:docPartPr>
      <w:docPartBody>
        <w:p w:rsidR="008D3A07" w:rsidRDefault="009668B9">
          <w:pPr>
            <w:pStyle w:val="ABBBA096C21341619D57CBEACCD1AC75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D88932F83F064EECAE4BD42FA6F83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9C92-8C87-46F3-A463-042A24642275}"/>
      </w:docPartPr>
      <w:docPartBody>
        <w:p w:rsidR="008D3A07" w:rsidRDefault="009668B9">
          <w:pPr>
            <w:pStyle w:val="D88932F83F064EECAE4BD42FA6F836DF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9B68A03168241A4B4C4F9E5F229D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18F9-DF1D-4253-9839-63820D6AB5B9}"/>
      </w:docPartPr>
      <w:docPartBody>
        <w:p w:rsidR="008D3A07" w:rsidRDefault="009668B9">
          <w:pPr>
            <w:pStyle w:val="79B68A03168241A4B4C4F9E5F229DC6E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301C91AE600B4F5AA74014677DB81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8CD0D-049F-40C9-AD3C-A73BBACC7D97}"/>
      </w:docPartPr>
      <w:docPartBody>
        <w:p w:rsidR="008D3A07" w:rsidRDefault="009668B9">
          <w:pPr>
            <w:pStyle w:val="301C91AE600B4F5AA74014677DB81AAC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D886E83327744D485A7AEC9D8D3A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30553-1040-47D3-95B0-162E74ADE77E}"/>
      </w:docPartPr>
      <w:docPartBody>
        <w:p w:rsidR="008D3A07" w:rsidRDefault="009668B9">
          <w:pPr>
            <w:pStyle w:val="1D886E83327744D485A7AEC9D8D3AC9B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B9"/>
    <w:rsid w:val="003F4824"/>
    <w:rsid w:val="008D3A07"/>
    <w:rsid w:val="009668B9"/>
    <w:rsid w:val="00D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BBA096C21341619D57CBEACCD1AC75">
    <w:name w:val="ABBBA096C21341619D57CBEACCD1AC75"/>
  </w:style>
  <w:style w:type="paragraph" w:customStyle="1" w:styleId="D88932F83F064EECAE4BD42FA6F836DF">
    <w:name w:val="D88932F83F064EECAE4BD42FA6F836DF"/>
  </w:style>
  <w:style w:type="paragraph" w:customStyle="1" w:styleId="79B68A03168241A4B4C4F9E5F229DC6E">
    <w:name w:val="79B68A03168241A4B4C4F9E5F229DC6E"/>
  </w:style>
  <w:style w:type="paragraph" w:customStyle="1" w:styleId="301C91AE600B4F5AA74014677DB81AAC">
    <w:name w:val="301C91AE600B4F5AA74014677DB81AAC"/>
  </w:style>
  <w:style w:type="paragraph" w:customStyle="1" w:styleId="1D886E83327744D485A7AEC9D8D3AC9B">
    <w:name w:val="1D886E83327744D485A7AEC9D8D3A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SE_11_DS_04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A9BD0A-04BD-4109-8700-EB274F56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</Template>
  <TotalTime>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Decomposition Description</vt:lpstr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1.0</dc:subject>
  <dc:creator>Theo</dc:creator>
  <cp:keywords/>
  <dc:description/>
  <cp:lastModifiedBy>Theo Charles Goree [tcg2]</cp:lastModifiedBy>
  <cp:revision>4</cp:revision>
  <dcterms:created xsi:type="dcterms:W3CDTF">2014-11-05T21:53:00Z</dcterms:created>
  <dcterms:modified xsi:type="dcterms:W3CDTF">2014-11-05T22:15:00Z</dcterms:modified>
  <cp:contentStatus>Draft</cp:contentStatus>
</cp:coreProperties>
</file>