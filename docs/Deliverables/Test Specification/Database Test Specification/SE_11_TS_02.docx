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0A755C">
            <w:rPr>
              <w:rFonts w:cs="Arial"/>
            </w:rPr>
            <w:t>02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A755C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 xml:space="preserve">Database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3F74CF">
        <w:rPr>
          <w:rFonts w:cs="Arial"/>
        </w:rPr>
        <w:t>Kieran Dunbar (kid10)</w:t>
      </w:r>
      <w:r w:rsidR="00341D98">
        <w:rPr>
          <w:rFonts w:cs="Arial"/>
        </w:rPr>
        <w:t>,</w:t>
      </w:r>
    </w:p>
    <w:p w:rsidR="00341D98" w:rsidRDefault="00341D9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Aloysius </w:t>
      </w:r>
      <w:proofErr w:type="spellStart"/>
      <w:r>
        <w:rPr>
          <w:rFonts w:cs="Arial"/>
        </w:rPr>
        <w:t>Fernandes</w:t>
      </w:r>
      <w:proofErr w:type="spellEnd"/>
      <w:r>
        <w:rPr>
          <w:rFonts w:cs="Arial"/>
        </w:rPr>
        <w:t xml:space="preserve"> (alf33),</w:t>
      </w:r>
    </w:p>
    <w:p w:rsidR="00341D98" w:rsidRPr="002C2979" w:rsidRDefault="00341D9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Tom Raikes (tor10)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A755C">
            <w:rPr>
              <w:rFonts w:cs="Arial"/>
            </w:rPr>
            <w:t>SE_11_TS_02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49160F">
        <w:rPr>
          <w:rFonts w:cs="Arial"/>
          <w:noProof/>
        </w:rPr>
        <w:t>2014-11-13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41D98">
            <w:rPr>
              <w:rFonts w:cs="Arial"/>
            </w:rPr>
            <w:t>1.1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41D98">
            <w:rPr>
              <w:rFonts w:cs="Arial"/>
            </w:rPr>
            <w:t>Release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  <w:bookmarkStart w:id="0" w:name="_GoBack"/>
      <w:bookmarkEnd w:id="0"/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341D98" w:rsidRDefault="00403EE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3647427" w:history="1">
            <w:r w:rsidR="00341D98" w:rsidRPr="00F21E47">
              <w:rPr>
                <w:rStyle w:val="Hyperlink"/>
                <w:noProof/>
              </w:rPr>
              <w:t>Introduction</w:t>
            </w:r>
            <w:r w:rsidR="00341D98">
              <w:rPr>
                <w:noProof/>
                <w:webHidden/>
              </w:rPr>
              <w:tab/>
            </w:r>
            <w:r w:rsidR="00341D98">
              <w:rPr>
                <w:noProof/>
                <w:webHidden/>
              </w:rPr>
              <w:fldChar w:fldCharType="begin"/>
            </w:r>
            <w:r w:rsidR="00341D98">
              <w:rPr>
                <w:noProof/>
                <w:webHidden/>
              </w:rPr>
              <w:instrText xml:space="preserve"> PAGEREF _Toc403647427 \h </w:instrText>
            </w:r>
            <w:r w:rsidR="00341D98">
              <w:rPr>
                <w:noProof/>
                <w:webHidden/>
              </w:rPr>
            </w:r>
            <w:r w:rsidR="00341D98"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3</w:t>
            </w:r>
            <w:r w:rsidR="00341D98"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28" w:history="1">
            <w:r w:rsidRPr="00F21E47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29" w:history="1">
            <w:r w:rsidRPr="00F21E47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0" w:history="1">
            <w:r w:rsidRPr="00F21E47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1" w:history="1">
            <w:r w:rsidRPr="00F21E4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F21E47">
              <w:rPr>
                <w:rStyle w:val="Hyperlink"/>
                <w:noProof/>
              </w:rPr>
              <w:t>Database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2" w:history="1">
            <w:r w:rsidRPr="00F21E47">
              <w:rPr>
                <w:rStyle w:val="Hyperlink"/>
                <w:noProof/>
              </w:rPr>
              <w:t>1.1 Recordings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3" w:history="1">
            <w:r w:rsidRPr="00F21E47">
              <w:rPr>
                <w:rStyle w:val="Hyperlink"/>
                <w:noProof/>
              </w:rPr>
              <w:t>1.2 Reserves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4" w:history="1">
            <w:r w:rsidRPr="00F21E47">
              <w:rPr>
                <w:rStyle w:val="Hyperlink"/>
                <w:noProof/>
              </w:rPr>
              <w:t>1.3 Species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5" w:history="1">
            <w:r w:rsidRPr="00F21E47">
              <w:rPr>
                <w:rStyle w:val="Hyperlink"/>
                <w:noProof/>
              </w:rPr>
              <w:t>1.4 Species Occurrence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6" w:history="1">
            <w:r w:rsidRPr="00F21E47">
              <w:rPr>
                <w:rStyle w:val="Hyperlink"/>
                <w:noProof/>
              </w:rPr>
              <w:t>1.5 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7" w:history="1">
            <w:r w:rsidRPr="00F21E47">
              <w:rPr>
                <w:rStyle w:val="Hyperlink"/>
                <w:noProof/>
                <w:lang w:val="fr-FR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F21E4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1D98" w:rsidRDefault="00341D9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47438" w:history="1">
            <w:r w:rsidRPr="00F21E4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F21E47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160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8C6E08" w:rsidRPr="009F514A" w:rsidRDefault="000A1243" w:rsidP="003F74CF">
      <w:pPr>
        <w:pStyle w:val="Heading1"/>
        <w:numPr>
          <w:ilvl w:val="0"/>
          <w:numId w:val="0"/>
        </w:numPr>
        <w:rPr>
          <w:rFonts w:cs="Arial"/>
        </w:rPr>
      </w:pPr>
      <w:r w:rsidRPr="002C2979">
        <w:rPr>
          <w:rFonts w:cs="Arial"/>
        </w:rPr>
        <w:br w:type="page"/>
      </w:r>
      <w:bookmarkStart w:id="1" w:name="_Toc403647427"/>
      <w:r w:rsidR="008C6E08" w:rsidRPr="002C2979">
        <w:lastRenderedPageBreak/>
        <w:t>Introduction</w:t>
      </w:r>
      <w:bookmarkEnd w:id="1"/>
    </w:p>
    <w:p w:rsidR="008C6E08" w:rsidRPr="002C2979" w:rsidRDefault="008C6E08" w:rsidP="00403EE8">
      <w:pPr>
        <w:pStyle w:val="Heading2"/>
        <w:rPr>
          <w:rFonts w:cs="Arial"/>
        </w:rPr>
      </w:pPr>
      <w:bookmarkStart w:id="2" w:name="_Toc403647428"/>
      <w:r w:rsidRPr="002C2979">
        <w:rPr>
          <w:rFonts w:cs="Arial"/>
        </w:rPr>
        <w:t>Purpose of Document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</w:t>
      </w:r>
      <w:r w:rsidR="00081688">
        <w:rPr>
          <w:rFonts w:cs="Arial"/>
        </w:rPr>
        <w:t xml:space="preserve"> purpose of this document is to give a comprehensive guide to the tests we will carry out on our database once we reach the testing phase. </w:t>
      </w:r>
    </w:p>
    <w:p w:rsidR="008C6E08" w:rsidRPr="002C2979" w:rsidRDefault="008C6E08" w:rsidP="00403EE8">
      <w:pPr>
        <w:pStyle w:val="Heading2"/>
        <w:rPr>
          <w:rFonts w:cs="Arial"/>
        </w:rPr>
      </w:pPr>
      <w:bookmarkStart w:id="3" w:name="_Toc403647429"/>
      <w:r w:rsidRPr="002C2979">
        <w:rPr>
          <w:rFonts w:cs="Arial"/>
        </w:rPr>
        <w:t>Scope</w:t>
      </w:r>
      <w:bookmarkEnd w:id="3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</w:t>
      </w:r>
      <w:r w:rsidR="00081688">
        <w:rPr>
          <w:rFonts w:cs="Arial"/>
        </w:rPr>
        <w:t xml:space="preserve"> a brief but detailed document listing our test specifications for the database.</w:t>
      </w:r>
    </w:p>
    <w:p w:rsidR="008C6E08" w:rsidRPr="002C2979" w:rsidRDefault="008C6E08" w:rsidP="00403EE8">
      <w:pPr>
        <w:pStyle w:val="Heading2"/>
        <w:rPr>
          <w:rFonts w:cs="Arial"/>
          <w:u w:val="single"/>
        </w:rPr>
      </w:pPr>
      <w:bookmarkStart w:id="4" w:name="_Toc403647430"/>
      <w:r w:rsidRPr="002C2979">
        <w:rPr>
          <w:rFonts w:cs="Arial"/>
        </w:rPr>
        <w:t>Objectives</w:t>
      </w:r>
      <w:bookmarkEnd w:id="4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Recordings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Reserves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</w:t>
      </w:r>
    </w:p>
    <w:p w:rsidR="00E71CFE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 Occurrence</w:t>
      </w:r>
    </w:p>
    <w:p w:rsidR="00081688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Users</w:t>
      </w:r>
    </w:p>
    <w:p w:rsidR="00E71CFE" w:rsidRDefault="00E71CFE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Pr="002C2979" w:rsidRDefault="003F74CF" w:rsidP="00E71CFE">
      <w:pPr>
        <w:rPr>
          <w:rFonts w:cs="Arial"/>
        </w:rPr>
      </w:pPr>
    </w:p>
    <w:p w:rsidR="003F74CF" w:rsidRDefault="003F74CF" w:rsidP="003F74CF">
      <w:pPr>
        <w:pStyle w:val="Heading1"/>
      </w:pPr>
      <w:bookmarkStart w:id="5" w:name="_Toc403647431"/>
      <w:r>
        <w:lastRenderedPageBreak/>
        <w:t>Database Test Specification</w:t>
      </w:r>
      <w:bookmarkEnd w:id="5"/>
    </w:p>
    <w:p w:rsidR="003F74CF" w:rsidRDefault="003F74CF" w:rsidP="003F74CF">
      <w:pPr>
        <w:rPr>
          <w:b/>
        </w:rPr>
      </w:pPr>
    </w:p>
    <w:p w:rsidR="003F74CF" w:rsidRDefault="00341D98" w:rsidP="003F74CF">
      <w:pPr>
        <w:pStyle w:val="Heading3"/>
      </w:pPr>
      <w:bookmarkStart w:id="6" w:name="_Toc403647432"/>
      <w:r>
        <w:t>1</w:t>
      </w:r>
      <w:r w:rsidR="003F74CF">
        <w:t>.1 Recordings Table</w:t>
      </w:r>
      <w:bookmarkEnd w:id="6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29"/>
        <w:gridCol w:w="1629"/>
        <w:gridCol w:w="1839"/>
        <w:gridCol w:w="1595"/>
        <w:gridCol w:w="1458"/>
        <w:gridCol w:w="1456"/>
      </w:tblGrid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SE-F-001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reserve id such as 7 or 75 which has a corresponding reserve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reserve id such as “reserve 51”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user id such as 3 or 22 which has a corresponding user record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successfully stored in the relevant row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3F74CF">
        <w:tc>
          <w:tcPr>
            <w:tcW w:w="5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SE-F-004</w:t>
            </w:r>
          </w:p>
        </w:tc>
        <w:tc>
          <w:tcPr>
            <w:tcW w:w="91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103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user id such as “user 98”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not successfully stored and an error is given</w:t>
            </w:r>
          </w:p>
        </w:tc>
        <w:tc>
          <w:tcPr>
            <w:tcW w:w="822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</w:tbl>
    <w:p w:rsidR="003F74CF" w:rsidRDefault="003F74CF" w:rsidP="003F74CF"/>
    <w:p w:rsidR="003F74CF" w:rsidRDefault="003F74CF" w:rsidP="003F74CF">
      <w:r>
        <w:br w:type="page"/>
      </w:r>
    </w:p>
    <w:p w:rsidR="003F74CF" w:rsidRDefault="00341D98" w:rsidP="003F74CF">
      <w:pPr>
        <w:pStyle w:val="Heading3"/>
      </w:pPr>
      <w:bookmarkStart w:id="7" w:name="_Toc403647433"/>
      <w:r>
        <w:lastRenderedPageBreak/>
        <w:t>1</w:t>
      </w:r>
      <w:r w:rsidR="003F74CF">
        <w:t>.2 Reserves Table</w:t>
      </w:r>
      <w:bookmarkEnd w:id="7"/>
    </w:p>
    <w:p w:rsidR="003F74CF" w:rsidRDefault="003F74CF" w:rsidP="003F74CF"/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504"/>
        <w:gridCol w:w="1503"/>
        <w:gridCol w:w="1503"/>
        <w:gridCol w:w="1503"/>
        <w:gridCol w:w="1503"/>
      </w:tblGrid>
      <w:tr w:rsidR="003F74CF" w:rsidRPr="00A830BD" w:rsidTr="003F74CF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ref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BE02BF" w:rsidRDefault="003F74CF" w:rsidP="003F74CF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SE-F-005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Check if database can store common reserve name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Name of the nature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newly entered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SE-F-006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 xml:space="preserve">Check if database can store common reserve name past the </w:t>
            </w:r>
            <w:proofErr w:type="spellStart"/>
            <w:r w:rsidRPr="00A830BD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A830BD">
              <w:rPr>
                <w:rFonts w:ascii="Arial" w:hAnsi="Arial" w:cs="Arial"/>
                <w:sz w:val="22"/>
                <w:szCs w:val="22"/>
              </w:rPr>
              <w:t xml:space="preserve"> limit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</w:t>
            </w:r>
            <w:r w:rsidR="00910159">
              <w:rPr>
                <w:rFonts w:ascii="Arial" w:hAnsi="Arial" w:cs="Arial"/>
                <w:sz w:val="22"/>
                <w:szCs w:val="22"/>
              </w:rPr>
              <w:t xml:space="preserve"> name of length greater than 50 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should not appear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SE-F-007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and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reference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SE-F-008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but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be re-formatted and stored in the database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SE-F-009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incorrect length and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SE-F-010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textual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Text of length greater than 0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description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3F74CF" w:rsidRPr="00A830BD" w:rsidTr="003F74CF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SE-F-011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empty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An empty string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F74CF" w:rsidRPr="00A830BD" w:rsidRDefault="003F74CF" w:rsidP="003F74CF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</w:tbl>
    <w:p w:rsidR="003F74CF" w:rsidRDefault="003F74CF" w:rsidP="003F74CF"/>
    <w:p w:rsidR="003F74CF" w:rsidRDefault="003F74CF" w:rsidP="003F74CF"/>
    <w:p w:rsidR="003F74CF" w:rsidRDefault="003F74CF" w:rsidP="003F74CF"/>
    <w:p w:rsidR="003F74CF" w:rsidRDefault="00341D98" w:rsidP="003F74CF">
      <w:pPr>
        <w:pStyle w:val="Heading3"/>
      </w:pPr>
      <w:bookmarkStart w:id="8" w:name="_Toc403647434"/>
      <w:r>
        <w:lastRenderedPageBreak/>
        <w:t>1</w:t>
      </w:r>
      <w:r w:rsidR="003F74CF">
        <w:t>.3 Species Table</w:t>
      </w:r>
      <w:bookmarkEnd w:id="8"/>
    </w:p>
    <w:p w:rsidR="003F74CF" w:rsidRDefault="003F74CF" w:rsidP="003F74CF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05"/>
        <w:gridCol w:w="1182"/>
        <w:gridCol w:w="1668"/>
        <w:gridCol w:w="1473"/>
        <w:gridCol w:w="1571"/>
        <w:gridCol w:w="1807"/>
      </w:tblGrid>
      <w:tr w:rsidR="003F74CF" w:rsidTr="003F74CF"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Ref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92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Test Content</w:t>
            </w:r>
          </w:p>
        </w:tc>
        <w:tc>
          <w:tcPr>
            <w:tcW w:w="81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Input</w:t>
            </w:r>
          </w:p>
        </w:tc>
        <w:tc>
          <w:tcPr>
            <w:tcW w:w="87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Output</w:t>
            </w:r>
          </w:p>
        </w:tc>
        <w:tc>
          <w:tcPr>
            <w:tcW w:w="10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>Pass Criteria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SE-F-012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common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common name of the Species e.g. </w:t>
            </w:r>
            <w:r w:rsidRPr="00BE02BF">
              <w:rPr>
                <w:shd w:val="clear" w:color="auto" w:fill="F2F2F2"/>
              </w:rPr>
              <w:t>European Silver-fir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SE-F-013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a c</w:t>
            </w:r>
            <w:r w:rsidR="00910159">
              <w:t xml:space="preserve">ommon name past the </w:t>
            </w:r>
            <w:proofErr w:type="spellStart"/>
            <w:r w:rsidR="00910159">
              <w:t>varchar</w:t>
            </w:r>
            <w:proofErr w:type="spellEnd"/>
            <w:r w:rsidR="00910159">
              <w:t xml:space="preserve"> (50</w:t>
            </w:r>
            <w:r w:rsidRPr="00BE02BF">
              <w:t>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common name of the</w:t>
            </w:r>
            <w:r w:rsidR="00910159">
              <w:t xml:space="preserve"> species which is beyond the 50</w:t>
            </w:r>
            <w:r w:rsidRPr="00BE02BF">
              <w:t xml:space="preserve">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SE-F-014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Check if database can store Latin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Enter the Latin name of the Species e.g. </w:t>
            </w:r>
            <w:proofErr w:type="spellStart"/>
            <w:r w:rsidRPr="00BE02BF">
              <w:t>Abies</w:t>
            </w:r>
            <w:proofErr w:type="spellEnd"/>
            <w:r w:rsidRPr="00BE02BF">
              <w:t xml:space="preserve"> alba Mill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is stored correctly without any problems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SE-F-015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can store a </w:t>
            </w:r>
            <w:r w:rsidR="00910159">
              <w:t xml:space="preserve">Latin name past the </w:t>
            </w:r>
            <w:proofErr w:type="spellStart"/>
            <w:r w:rsidR="00910159">
              <w:t>varchar</w:t>
            </w:r>
            <w:proofErr w:type="spellEnd"/>
            <w:r w:rsidR="00910159">
              <w:t xml:space="preserve"> (100</w:t>
            </w:r>
            <w:r w:rsidRPr="00BE02BF">
              <w:t>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Enter a Latin name of the</w:t>
            </w:r>
            <w:r w:rsidR="00910159">
              <w:t xml:space="preserve"> species which is beyond the 100</w:t>
            </w:r>
            <w:r w:rsidRPr="00BE02BF">
              <w:t xml:space="preserve">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>Data should not appear in the database</w:t>
            </w:r>
          </w:p>
        </w:tc>
      </w:tr>
      <w:tr w:rsidR="003F74CF" w:rsidTr="003F74CF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r>
              <w:rPr>
                <w:b/>
              </w:rPr>
              <w:t xml:space="preserve"> </w:t>
            </w:r>
            <w:r>
              <w:t>SE-F-016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Check if database adds a timestamp </w:t>
            </w:r>
            <w:r w:rsidRPr="00BE02BF">
              <w:lastRenderedPageBreak/>
              <w:t>every time a new row gets created or updated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lastRenderedPageBreak/>
              <w:t>Add a new species to the database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t xml:space="preserve">A time stamp should be automatically </w:t>
            </w:r>
            <w:r w:rsidRPr="00BE02BF">
              <w:lastRenderedPageBreak/>
              <w:t>created in the database.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Pr="00BE02BF" w:rsidRDefault="003F74CF" w:rsidP="003F74CF">
            <w:r w:rsidRPr="00BE02BF">
              <w:lastRenderedPageBreak/>
              <w:t xml:space="preserve">Timestamp should be </w:t>
            </w:r>
            <w:r w:rsidRPr="00BE02BF">
              <w:lastRenderedPageBreak/>
              <w:t>created with the right time.</w:t>
            </w:r>
          </w:p>
        </w:tc>
      </w:tr>
    </w:tbl>
    <w:p w:rsidR="003F74CF" w:rsidRDefault="003F74CF" w:rsidP="003F74CF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Default="00081688" w:rsidP="00081688"/>
    <w:p w:rsidR="00081688" w:rsidRPr="00081688" w:rsidRDefault="00081688" w:rsidP="00081688"/>
    <w:p w:rsidR="00081688" w:rsidRDefault="00081688" w:rsidP="003F74CF">
      <w:pPr>
        <w:pStyle w:val="Heading3"/>
      </w:pPr>
    </w:p>
    <w:p w:rsidR="00081688" w:rsidRDefault="00081688" w:rsidP="003F74CF">
      <w:pPr>
        <w:pStyle w:val="Heading3"/>
      </w:pPr>
    </w:p>
    <w:p w:rsidR="00341D98" w:rsidRDefault="00341D98" w:rsidP="00341D98"/>
    <w:p w:rsidR="00341D98" w:rsidRPr="00341D98" w:rsidRDefault="00341D98" w:rsidP="00341D98"/>
    <w:p w:rsidR="003F74CF" w:rsidRDefault="00341D98" w:rsidP="003F74CF">
      <w:pPr>
        <w:pStyle w:val="Heading3"/>
      </w:pPr>
      <w:bookmarkStart w:id="9" w:name="_Toc403647435"/>
      <w:r>
        <w:lastRenderedPageBreak/>
        <w:t>1</w:t>
      </w:r>
      <w:r w:rsidR="003F74CF">
        <w:t>.4 Species Occurrence Table</w:t>
      </w:r>
      <w:bookmarkEnd w:id="9"/>
    </w:p>
    <w:p w:rsidR="003F74CF" w:rsidRDefault="003F74CF" w:rsidP="003F74CF"/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7"/>
        <w:gridCol w:w="1467"/>
        <w:gridCol w:w="1468"/>
        <w:gridCol w:w="1668"/>
        <w:gridCol w:w="1468"/>
        <w:gridCol w:w="1468"/>
      </w:tblGrid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species id such as 2 or 24 which has a corresponding species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species id such as “species 123”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species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SE-F-019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recording id such as 5 or 47 which has a corresponding recording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recording id such as “recording 34”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recording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 valid longitude such as </w:t>
            </w:r>
            <w:r>
              <w:rPr>
                <w:highlight w:val="white"/>
              </w:rPr>
              <w:t>52° 24' 55.0908"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longitude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</w:t>
            </w:r>
            <w:r w:rsidR="00FC1C69">
              <w:t xml:space="preserve"> longitude which exceeds the 20</w:t>
            </w:r>
            <w:r>
              <w:t xml:space="preserve">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longitude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SE-F-023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 valid latitude such as </w:t>
            </w:r>
            <w:r>
              <w:rPr>
                <w:highlight w:val="white"/>
              </w:rPr>
              <w:t>-4° 4' 58.5114"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trHeight w:val="2209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SE-F-024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An invalid latitude which </w:t>
            </w:r>
            <w:r w:rsidR="00FC1C69">
              <w:t>exceeds the 20</w:t>
            </w:r>
            <w:r>
              <w:t xml:space="preserve">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latitude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SE-F-025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abundance which is either ‘D’, ‘A’, ‘F’, ‘O’ or ‘R’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SE-F-026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An invalid abundance such which is not in the </w:t>
            </w:r>
            <w:proofErr w:type="spellStart"/>
            <w:r>
              <w:t>enum</w:t>
            </w:r>
            <w:proofErr w:type="spellEnd"/>
            <w:r>
              <w:t xml:space="preserve"> such as “lots”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abundance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comment such as “plenty of this species in this area”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comment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lastRenderedPageBreak/>
              <w:t>SE-F-028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comment which exceeds the limit of the text type. (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+ 2 bytes, where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&lt; 2</w:t>
            </w:r>
            <w:r>
              <w:rPr>
                <w:highlight w:val="white"/>
                <w:vertAlign w:val="superscript"/>
              </w:rPr>
              <w:t>16</w:t>
            </w:r>
            <w:r>
              <w:rPr>
                <w:highlight w:val="white"/>
              </w:rPr>
              <w:t>) [1]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comment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SE-F-029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general photo such as “img0029.jpg”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general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general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 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valid specimen photo such as “img0103.jpeg”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SE-F-032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Check if the database can store an invalid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specimen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specimen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>
      <w:r>
        <w:br w:type="page"/>
      </w:r>
    </w:p>
    <w:p w:rsidR="003F74CF" w:rsidRDefault="00341D98" w:rsidP="00081688">
      <w:pPr>
        <w:pStyle w:val="Heading3"/>
      </w:pPr>
      <w:bookmarkStart w:id="10" w:name="_Toc403647436"/>
      <w:r>
        <w:lastRenderedPageBreak/>
        <w:t>1</w:t>
      </w:r>
      <w:r w:rsidR="003F74CF">
        <w:t>.5 Users Table</w:t>
      </w:r>
      <w:bookmarkEnd w:id="10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92"/>
        <w:gridCol w:w="939"/>
        <w:gridCol w:w="1518"/>
        <w:gridCol w:w="2459"/>
        <w:gridCol w:w="1766"/>
        <w:gridCol w:w="1632"/>
      </w:tblGrid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email such as “kid10@aber.ac.uk”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88" w:rsidRDefault="003F74CF" w:rsidP="00081688">
            <w:pPr>
              <w:widowControl w:val="0"/>
              <w:spacing w:line="240" w:lineRule="auto"/>
            </w:pPr>
            <w:r>
              <w:t>SE-F-034</w:t>
            </w:r>
          </w:p>
          <w:p w:rsidR="003F74CF" w:rsidRPr="00081688" w:rsidRDefault="003F74CF" w:rsidP="00081688"/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email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</w:t>
            </w:r>
            <w:r w:rsidR="00FC1C69">
              <w:t>alid email which exceeds the 254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email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password such as an encrypted version of “pass1234”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password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password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 xml:space="preserve">A valid name such as “Joe </w:t>
            </w:r>
            <w:proofErr w:type="spellStart"/>
            <w:r>
              <w:t>Bloggs</w:t>
            </w:r>
            <w:proofErr w:type="spellEnd"/>
            <w: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</w:t>
            </w:r>
            <w:r w:rsidR="00FC1C69">
              <w:t>valid name which exceeds the 50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name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lastRenderedPageBreak/>
              <w:t>SE-F-039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 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 valid phone number such as 0123456789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81688">
        <w:trPr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SE-F-040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FR7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Check if the database can store an invalid phone number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An invalid ph</w:t>
            </w:r>
            <w:r w:rsidR="00FC1C69">
              <w:t>one number which exceeds the 25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The phone number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81688">
            <w:pPr>
              <w:widowControl w:val="0"/>
              <w:spacing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/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341D98" w:rsidRDefault="00341D98" w:rsidP="003F74CF">
      <w:pPr>
        <w:rPr>
          <w:b/>
        </w:rPr>
      </w:pP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75280D">
      <w:pPr>
        <w:pStyle w:val="Heading1"/>
        <w:rPr>
          <w:lang w:val="fr-FR"/>
        </w:rPr>
      </w:pPr>
      <w:bookmarkStart w:id="11" w:name="_Toc403647437"/>
      <w:r w:rsidRPr="002C2979">
        <w:lastRenderedPageBreak/>
        <w:t>REFERENCES</w:t>
      </w:r>
      <w:bookmarkEnd w:id="11"/>
    </w:p>
    <w:p w:rsidR="00081688" w:rsidRDefault="00081688" w:rsidP="00081688">
      <w:r>
        <w:t xml:space="preserve">[1] - </w:t>
      </w:r>
      <w:hyperlink r:id="rId9">
        <w:r>
          <w:rPr>
            <w:color w:val="1155CC"/>
            <w:u w:val="single"/>
          </w:rPr>
          <w:t>http://dev.mysql.com/doc/refman/5.0/en/storage-requirements.html</w:t>
        </w:r>
      </w:hyperlink>
    </w:p>
    <w:p w:rsidR="008C6E08" w:rsidRPr="002C2979" w:rsidRDefault="008C6E08" w:rsidP="0075280D">
      <w:pPr>
        <w:pStyle w:val="Heading1"/>
      </w:pPr>
      <w:bookmarkStart w:id="12" w:name="_Toc403647438"/>
      <w:r w:rsidRPr="002C2979">
        <w:t>DOCUMENT HISTORY</w:t>
      </w:r>
      <w:bookmarkEnd w:id="12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06/11/14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  <w:tr w:rsidR="00341D9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Pr="002C2979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Pr="002C2979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#8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13/11/14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Pr="002C2979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Updated authors, section numeration and updated values within document to reflect new database schema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Add20 &amp; Kid10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D83" w:rsidRDefault="00814D83" w:rsidP="008C6E08">
      <w:pPr>
        <w:spacing w:after="0" w:line="240" w:lineRule="auto"/>
      </w:pPr>
      <w:r>
        <w:separator/>
      </w:r>
    </w:p>
  </w:endnote>
  <w:endnote w:type="continuationSeparator" w:id="0">
    <w:p w:rsidR="00814D83" w:rsidRDefault="00814D83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4CF" w:rsidRDefault="003F74CF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</w:t>
            </w:r>
            <w:r w:rsidR="00341D98">
              <w:t xml:space="preserve">           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60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60F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CF" w:rsidRDefault="003F7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D83" w:rsidRDefault="00814D83" w:rsidP="008C6E08">
      <w:pPr>
        <w:spacing w:after="0" w:line="240" w:lineRule="auto"/>
      </w:pPr>
      <w:r>
        <w:separator/>
      </w:r>
    </w:p>
  </w:footnote>
  <w:footnote w:type="continuationSeparator" w:id="0">
    <w:p w:rsidR="00814D83" w:rsidRDefault="00814D83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1D98">
          <w:t>1.1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41D98">
          <w:t>Release</w:t>
        </w:r>
      </w:sdtContent>
    </w:sdt>
    <w:r>
      <w:t>)</w:t>
    </w:r>
  </w:p>
  <w:p w:rsidR="003F74CF" w:rsidRDefault="003F7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1D98">
          <w:t>1.1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41D98">
          <w:t>Release</w:t>
        </w:r>
      </w:sdtContent>
    </w:sdt>
    <w:r>
      <w:t>)</w:t>
    </w:r>
  </w:p>
  <w:p w:rsidR="003F74CF" w:rsidRDefault="003F74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9"/>
  </w:num>
  <w:num w:numId="5">
    <w:abstractNumId w:val="0"/>
  </w:num>
  <w:num w:numId="6">
    <w:abstractNumId w:val="5"/>
  </w:num>
  <w:num w:numId="7">
    <w:abstractNumId w:val="11"/>
  </w:num>
  <w:num w:numId="8">
    <w:abstractNumId w:val="8"/>
  </w:num>
  <w:num w:numId="9">
    <w:abstractNumId w:val="6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421E"/>
    <w:rsid w:val="00081688"/>
    <w:rsid w:val="00093DF9"/>
    <w:rsid w:val="000A1243"/>
    <w:rsid w:val="000A755C"/>
    <w:rsid w:val="000D1D0E"/>
    <w:rsid w:val="00211306"/>
    <w:rsid w:val="00215D71"/>
    <w:rsid w:val="002C2979"/>
    <w:rsid w:val="00341D98"/>
    <w:rsid w:val="0035060C"/>
    <w:rsid w:val="003D780D"/>
    <w:rsid w:val="003F74CF"/>
    <w:rsid w:val="00403EE8"/>
    <w:rsid w:val="00413FDE"/>
    <w:rsid w:val="00455A62"/>
    <w:rsid w:val="00460442"/>
    <w:rsid w:val="0049160F"/>
    <w:rsid w:val="004B1FC7"/>
    <w:rsid w:val="004E06F4"/>
    <w:rsid w:val="0075280D"/>
    <w:rsid w:val="00772C0C"/>
    <w:rsid w:val="007F1DE6"/>
    <w:rsid w:val="00814D83"/>
    <w:rsid w:val="008C6E08"/>
    <w:rsid w:val="00910159"/>
    <w:rsid w:val="00980AE6"/>
    <w:rsid w:val="009C1F7F"/>
    <w:rsid w:val="009C5218"/>
    <w:rsid w:val="009D5D0E"/>
    <w:rsid w:val="009F514A"/>
    <w:rsid w:val="00AB78DB"/>
    <w:rsid w:val="00B972E6"/>
    <w:rsid w:val="00BE26BD"/>
    <w:rsid w:val="00C460FC"/>
    <w:rsid w:val="00CA46C5"/>
    <w:rsid w:val="00CC66E4"/>
    <w:rsid w:val="00D86E81"/>
    <w:rsid w:val="00E0189D"/>
    <w:rsid w:val="00E71CFE"/>
    <w:rsid w:val="00EC0732"/>
    <w:rsid w:val="00EE32B6"/>
    <w:rsid w:val="00EF57A8"/>
    <w:rsid w:val="00F50A85"/>
    <w:rsid w:val="00F925FB"/>
    <w:rsid w:val="00FC1C69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3F74CF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F74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ev.mysql.com/doc/refman/5.0/en/storage-requirements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211715" w:rsidRDefault="00280B5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211715" w:rsidRDefault="00280B5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211715" w:rsidRDefault="00280B5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211715" w:rsidRDefault="00280B5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211715" w:rsidRDefault="00280B5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0"/>
    <w:rsid w:val="00211715"/>
    <w:rsid w:val="00280B50"/>
    <w:rsid w:val="004F58E6"/>
    <w:rsid w:val="007424AF"/>
    <w:rsid w:val="009B395C"/>
    <w:rsid w:val="00F7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F63217-FA99-42CF-8F12-E7079F6ED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34</TotalTime>
  <Pages>1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Test Specification</vt:lpstr>
    </vt:vector>
  </TitlesOfParts>
  <Company/>
  <LinksUpToDate>false</LinksUpToDate>
  <CharactersWithSpaces>11858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Test Specification</dc:title>
  <dc:subject>1.1</dc:subject>
  <dc:creator>Theo Goree</dc:creator>
  <cp:keywords/>
  <dc:description/>
  <cp:lastModifiedBy>Aled</cp:lastModifiedBy>
  <cp:revision>16</cp:revision>
  <cp:lastPrinted>2014-11-13T13:10:00Z</cp:lastPrinted>
  <dcterms:created xsi:type="dcterms:W3CDTF">2014-10-31T10:18:00Z</dcterms:created>
  <dcterms:modified xsi:type="dcterms:W3CDTF">2014-11-13T13:10:00Z</dcterms:modified>
  <cp:contentStatus>Release</cp:contentStatus>
</cp:coreProperties>
</file>