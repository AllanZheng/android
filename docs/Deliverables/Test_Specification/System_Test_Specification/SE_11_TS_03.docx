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1910B2" w:rsidRDefault="008C6E08" w:rsidP="003D780D">
      <w:pPr>
        <w:pStyle w:val="Subtitle"/>
        <w:rPr>
          <w:rStyle w:val="SubtleReference"/>
          <w:rFonts w:cs="Arial"/>
        </w:rPr>
      </w:pPr>
    </w:p>
    <w:p w:rsidR="008C6E08" w:rsidRPr="001910B2" w:rsidRDefault="008C6E08" w:rsidP="008C6E08">
      <w:pPr>
        <w:rPr>
          <w:rFonts w:cs="Arial"/>
          <w:u w:val="single"/>
        </w:rPr>
      </w:pPr>
    </w:p>
    <w:p w:rsidR="008C6E08" w:rsidRPr="001910B2" w:rsidRDefault="008C6E08" w:rsidP="002C2979">
      <w:pPr>
        <w:pStyle w:val="Title"/>
        <w:jc w:val="center"/>
        <w:rPr>
          <w:rFonts w:cs="Arial"/>
          <w:b w:val="0"/>
        </w:rPr>
      </w:pPr>
      <w:r w:rsidRPr="001910B2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E9C7FE4EFB414784A01CFE83D959CBA1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1910B2" w:rsidRDefault="001A4430" w:rsidP="002C2979">
          <w:pPr>
            <w:pStyle w:val="Title"/>
            <w:jc w:val="center"/>
            <w:rPr>
              <w:rFonts w:cs="Arial"/>
              <w:b w:val="0"/>
            </w:rPr>
          </w:pPr>
          <w:r w:rsidRPr="001910B2">
            <w:rPr>
              <w:rFonts w:cs="Arial"/>
            </w:rPr>
            <w:t>SE_11_TS_03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E8164E9951084A8AA1B8F262C7EEEE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1910B2" w:rsidRDefault="001A4430" w:rsidP="002C2979">
          <w:pPr>
            <w:pStyle w:val="Title"/>
            <w:jc w:val="center"/>
            <w:rPr>
              <w:rFonts w:cs="Arial"/>
              <w:b w:val="0"/>
            </w:rPr>
          </w:pPr>
          <w:r w:rsidRPr="001910B2">
            <w:rPr>
              <w:rFonts w:cs="Arial"/>
            </w:rPr>
            <w:t>System Test Specification</w:t>
          </w:r>
        </w:p>
      </w:sdtContent>
    </w:sdt>
    <w:p w:rsidR="002C2979" w:rsidRPr="001910B2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Pr="001910B2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Pr="001910B2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1910B2">
        <w:rPr>
          <w:rFonts w:cs="Arial"/>
        </w:rPr>
        <w:t xml:space="preserve">Author: </w:t>
      </w:r>
      <w:r w:rsidRPr="001910B2">
        <w:rPr>
          <w:rFonts w:cs="Arial"/>
        </w:rPr>
        <w:tab/>
      </w:r>
      <w:r w:rsidR="002C2979" w:rsidRPr="001910B2">
        <w:rPr>
          <w:rFonts w:cs="Arial"/>
        </w:rPr>
        <w:tab/>
      </w:r>
      <w:r w:rsidR="004A2D62" w:rsidRPr="001910B2">
        <w:rPr>
          <w:rFonts w:cs="Arial"/>
        </w:rPr>
        <w:t xml:space="preserve">Theo </w:t>
      </w:r>
      <w:proofErr w:type="spellStart"/>
      <w:r w:rsidR="004A2D62" w:rsidRPr="001910B2">
        <w:rPr>
          <w:rFonts w:cs="Arial"/>
        </w:rPr>
        <w:t>Goree</w:t>
      </w:r>
      <w:proofErr w:type="spellEnd"/>
      <w:r w:rsidR="004A2D62" w:rsidRPr="001910B2">
        <w:rPr>
          <w:rFonts w:cs="Arial"/>
        </w:rPr>
        <w:t xml:space="preserve"> (tcg2)</w:t>
      </w:r>
    </w:p>
    <w:p w:rsidR="004A2D62" w:rsidRPr="001910B2" w:rsidRDefault="004A2D62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1910B2">
        <w:rPr>
          <w:rFonts w:cs="Arial"/>
        </w:rPr>
        <w:tab/>
      </w:r>
      <w:r w:rsidRPr="001910B2">
        <w:rPr>
          <w:rFonts w:cs="Arial"/>
        </w:rPr>
        <w:tab/>
      </w:r>
      <w:r w:rsidRPr="001910B2">
        <w:rPr>
          <w:rFonts w:cs="Arial"/>
        </w:rPr>
        <w:tab/>
        <w:t>Aled Davies (add20)</w:t>
      </w:r>
    </w:p>
    <w:p w:rsidR="008C6E08" w:rsidRPr="001910B2" w:rsidRDefault="002C2979" w:rsidP="002C2979">
      <w:pPr>
        <w:ind w:left="2160" w:firstLine="720"/>
        <w:rPr>
          <w:rFonts w:cs="Arial"/>
        </w:rPr>
      </w:pPr>
      <w:r w:rsidRPr="001910B2">
        <w:rPr>
          <w:rFonts w:cs="Arial"/>
        </w:rPr>
        <w:t>Configuration</w:t>
      </w:r>
      <w:r w:rsidR="00460442" w:rsidRPr="001910B2">
        <w:rPr>
          <w:rFonts w:cs="Arial"/>
        </w:rPr>
        <w:t xml:space="preserve"> Ref: </w:t>
      </w:r>
      <w:r w:rsidR="00460442" w:rsidRPr="001910B2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7667F1DF261849E2BF3819205FB52886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A4430" w:rsidRPr="001910B2">
            <w:rPr>
              <w:rFonts w:cs="Arial"/>
            </w:rPr>
            <w:t>SE_11_TS_03</w:t>
          </w:r>
        </w:sdtContent>
      </w:sdt>
    </w:p>
    <w:p w:rsidR="002C2979" w:rsidRPr="001910B2" w:rsidRDefault="008C6E08" w:rsidP="002C2979">
      <w:pPr>
        <w:ind w:left="2160" w:firstLine="720"/>
        <w:rPr>
          <w:rFonts w:cs="Arial"/>
        </w:rPr>
      </w:pPr>
      <w:r w:rsidRPr="001910B2">
        <w:rPr>
          <w:rFonts w:cs="Arial"/>
        </w:rPr>
        <w:t>Date:</w:t>
      </w:r>
      <w:r w:rsidRPr="001910B2">
        <w:rPr>
          <w:rFonts w:cs="Arial"/>
        </w:rPr>
        <w:tab/>
      </w:r>
      <w:r w:rsidRPr="001910B2">
        <w:rPr>
          <w:rFonts w:cs="Arial"/>
        </w:rPr>
        <w:tab/>
      </w:r>
      <w:r w:rsidR="002C2979" w:rsidRPr="001910B2">
        <w:rPr>
          <w:rFonts w:cs="Arial"/>
        </w:rPr>
        <w:tab/>
      </w:r>
      <w:r w:rsidR="002C2979" w:rsidRPr="001910B2">
        <w:rPr>
          <w:rFonts w:cs="Arial"/>
        </w:rPr>
        <w:fldChar w:fldCharType="begin"/>
      </w:r>
      <w:r w:rsidR="002C2979" w:rsidRPr="001910B2">
        <w:rPr>
          <w:rFonts w:cs="Arial"/>
        </w:rPr>
        <w:instrText xml:space="preserve"> DATE  \@ "yyyy-MM-dd"  \* MERGEFORMAT </w:instrText>
      </w:r>
      <w:r w:rsidR="002C2979" w:rsidRPr="001910B2">
        <w:rPr>
          <w:rFonts w:cs="Arial"/>
        </w:rPr>
        <w:fldChar w:fldCharType="separate"/>
      </w:r>
      <w:r w:rsidR="00B9730C">
        <w:rPr>
          <w:rFonts w:cs="Arial"/>
          <w:noProof/>
        </w:rPr>
        <w:t>2014-11-14</w:t>
      </w:r>
      <w:r w:rsidR="002C2979" w:rsidRPr="001910B2">
        <w:rPr>
          <w:rFonts w:cs="Arial"/>
        </w:rPr>
        <w:fldChar w:fldCharType="end"/>
      </w:r>
    </w:p>
    <w:p w:rsidR="008C6E08" w:rsidRPr="001910B2" w:rsidRDefault="008C6E08" w:rsidP="002C2979">
      <w:pPr>
        <w:ind w:left="2160" w:firstLine="720"/>
        <w:rPr>
          <w:rFonts w:cs="Arial"/>
        </w:rPr>
      </w:pPr>
      <w:r w:rsidRPr="001910B2">
        <w:rPr>
          <w:rFonts w:cs="Arial"/>
        </w:rPr>
        <w:t>Version:</w:t>
      </w:r>
      <w:r w:rsidR="002C2979" w:rsidRPr="001910B2">
        <w:rPr>
          <w:rFonts w:cs="Arial"/>
        </w:rPr>
        <w:tab/>
      </w:r>
      <w:r w:rsidRPr="001910B2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F7DDDB1CF561441584DD1E5A34BAD07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A4430" w:rsidRPr="001910B2">
            <w:rPr>
              <w:rFonts w:cs="Arial"/>
            </w:rPr>
            <w:t>1.0</w:t>
          </w:r>
        </w:sdtContent>
      </w:sdt>
    </w:p>
    <w:p w:rsidR="008C6E08" w:rsidRPr="001910B2" w:rsidRDefault="0035060C" w:rsidP="002C2979">
      <w:pPr>
        <w:ind w:left="2160" w:firstLine="720"/>
        <w:rPr>
          <w:rFonts w:cs="Arial"/>
        </w:rPr>
      </w:pPr>
      <w:r w:rsidRPr="001910B2">
        <w:rPr>
          <w:rFonts w:cs="Arial"/>
        </w:rPr>
        <w:t>Status:</w:t>
      </w:r>
      <w:r w:rsidR="002C2979" w:rsidRPr="001910B2">
        <w:rPr>
          <w:rFonts w:cs="Arial"/>
        </w:rPr>
        <w:tab/>
      </w:r>
      <w:r w:rsidRPr="001910B2">
        <w:rPr>
          <w:rFonts w:cs="Arial"/>
        </w:rPr>
        <w:tab/>
      </w:r>
      <w:r w:rsidRPr="001910B2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16299D18104649BAB7CF5FD10E51BC1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1A4430" w:rsidRPr="001910B2">
            <w:rPr>
              <w:rFonts w:cs="Arial"/>
            </w:rPr>
            <w:t>Draft</w:t>
          </w:r>
        </w:sdtContent>
      </w:sdt>
    </w:p>
    <w:p w:rsidR="008C6E08" w:rsidRPr="001910B2" w:rsidRDefault="008C6E08" w:rsidP="008C6E08">
      <w:pPr>
        <w:rPr>
          <w:rFonts w:cs="Arial"/>
          <w:u w:val="single"/>
        </w:rPr>
      </w:pPr>
    </w:p>
    <w:p w:rsidR="008C6E08" w:rsidRPr="001910B2" w:rsidRDefault="008C6E08" w:rsidP="008C6E08">
      <w:pPr>
        <w:rPr>
          <w:rFonts w:cs="Arial"/>
          <w:u w:val="single"/>
        </w:rPr>
      </w:pPr>
    </w:p>
    <w:p w:rsidR="008C6E08" w:rsidRPr="001910B2" w:rsidRDefault="008C6E08" w:rsidP="008C6E08">
      <w:pPr>
        <w:rPr>
          <w:rFonts w:cs="Arial"/>
          <w:u w:val="single"/>
        </w:rPr>
      </w:pPr>
    </w:p>
    <w:p w:rsidR="008C6E08" w:rsidRPr="001910B2" w:rsidRDefault="008C6E08" w:rsidP="008C6E08">
      <w:pPr>
        <w:rPr>
          <w:rFonts w:cs="Arial"/>
          <w:u w:val="single"/>
        </w:rPr>
      </w:pPr>
    </w:p>
    <w:p w:rsidR="008C6E08" w:rsidRPr="001910B2" w:rsidRDefault="008C6E08" w:rsidP="008C6E08">
      <w:pPr>
        <w:rPr>
          <w:rFonts w:cs="Arial"/>
          <w:u w:val="single"/>
        </w:rPr>
      </w:pPr>
    </w:p>
    <w:p w:rsidR="008C6E08" w:rsidRPr="001910B2" w:rsidRDefault="008C6E08" w:rsidP="008C6E08">
      <w:pPr>
        <w:rPr>
          <w:rFonts w:cs="Arial"/>
          <w:u w:val="single"/>
        </w:rPr>
      </w:pPr>
    </w:p>
    <w:p w:rsidR="008C6E08" w:rsidRPr="001910B2" w:rsidRDefault="008C6E08" w:rsidP="008C6E08">
      <w:pPr>
        <w:rPr>
          <w:rFonts w:cs="Arial"/>
          <w:u w:val="single"/>
        </w:rPr>
      </w:pPr>
    </w:p>
    <w:p w:rsidR="008C6E08" w:rsidRPr="001910B2" w:rsidRDefault="008C6E08" w:rsidP="008C6E08">
      <w:pPr>
        <w:rPr>
          <w:rFonts w:cs="Arial"/>
          <w:u w:val="single"/>
        </w:rPr>
      </w:pPr>
    </w:p>
    <w:p w:rsidR="008C6E08" w:rsidRPr="001910B2" w:rsidRDefault="008C6E08" w:rsidP="008C6E08">
      <w:pPr>
        <w:rPr>
          <w:rFonts w:cs="Arial"/>
          <w:u w:val="single"/>
        </w:rPr>
      </w:pPr>
    </w:p>
    <w:p w:rsidR="008C6E08" w:rsidRPr="001910B2" w:rsidRDefault="008C6E08" w:rsidP="008C6E08">
      <w:pPr>
        <w:rPr>
          <w:rFonts w:cs="Arial"/>
          <w:u w:val="single"/>
        </w:rPr>
      </w:pPr>
    </w:p>
    <w:p w:rsidR="008C6E08" w:rsidRPr="001910B2" w:rsidRDefault="008C6E08" w:rsidP="008C6E08">
      <w:pPr>
        <w:rPr>
          <w:rFonts w:cs="Arial"/>
          <w:u w:val="single"/>
        </w:rPr>
      </w:pPr>
    </w:p>
    <w:p w:rsidR="008C6E08" w:rsidRPr="001910B2" w:rsidRDefault="008C6E08" w:rsidP="008C6E08">
      <w:pPr>
        <w:jc w:val="center"/>
        <w:rPr>
          <w:rFonts w:cs="Arial"/>
        </w:rPr>
      </w:pPr>
      <w:r w:rsidRPr="001910B2">
        <w:rPr>
          <w:rFonts w:cs="Arial"/>
        </w:rPr>
        <w:t>Department of Computer Science</w:t>
      </w:r>
    </w:p>
    <w:p w:rsidR="008C6E08" w:rsidRPr="001910B2" w:rsidRDefault="008C6E08" w:rsidP="008C6E08">
      <w:pPr>
        <w:jc w:val="center"/>
        <w:rPr>
          <w:rFonts w:cs="Arial"/>
        </w:rPr>
      </w:pPr>
      <w:r w:rsidRPr="001910B2">
        <w:rPr>
          <w:rFonts w:cs="Arial"/>
        </w:rPr>
        <w:t>Aberystwyth University</w:t>
      </w:r>
    </w:p>
    <w:p w:rsidR="008C6E08" w:rsidRPr="001910B2" w:rsidRDefault="008C6E08" w:rsidP="008C6E08">
      <w:pPr>
        <w:jc w:val="center"/>
        <w:rPr>
          <w:rFonts w:cs="Arial"/>
        </w:rPr>
      </w:pPr>
      <w:r w:rsidRPr="001910B2">
        <w:rPr>
          <w:rFonts w:cs="Arial"/>
        </w:rPr>
        <w:t>Aberystwyth</w:t>
      </w:r>
    </w:p>
    <w:p w:rsidR="008C6E08" w:rsidRPr="001910B2" w:rsidRDefault="008C6E08" w:rsidP="008C6E08">
      <w:pPr>
        <w:jc w:val="center"/>
        <w:rPr>
          <w:rFonts w:cs="Arial"/>
        </w:rPr>
      </w:pPr>
      <w:r w:rsidRPr="001910B2">
        <w:rPr>
          <w:rFonts w:cs="Arial"/>
        </w:rPr>
        <w:t>Ceredigion</w:t>
      </w:r>
    </w:p>
    <w:p w:rsidR="008C6E08" w:rsidRPr="001910B2" w:rsidRDefault="008C6E08" w:rsidP="008C6E08">
      <w:pPr>
        <w:jc w:val="center"/>
        <w:rPr>
          <w:rFonts w:cs="Arial"/>
        </w:rPr>
      </w:pPr>
      <w:r w:rsidRPr="001910B2">
        <w:rPr>
          <w:rFonts w:cs="Arial"/>
        </w:rPr>
        <w:t>SY23 3DB</w:t>
      </w:r>
    </w:p>
    <w:p w:rsidR="008C6E08" w:rsidRPr="001910B2" w:rsidRDefault="008C6E08" w:rsidP="004A2D62">
      <w:pPr>
        <w:jc w:val="center"/>
        <w:rPr>
          <w:rFonts w:cs="Arial"/>
        </w:rPr>
      </w:pPr>
      <w:r w:rsidRPr="001910B2">
        <w:rPr>
          <w:rFonts w:cs="Arial"/>
        </w:rPr>
        <w:t>Copyright © Aberystwyth University 2014</w:t>
      </w: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1910B2" w:rsidRDefault="00403EE8" w:rsidP="009F514A">
          <w:pPr>
            <w:pStyle w:val="NoSpacing"/>
            <w:rPr>
              <w:rStyle w:val="TitleChar"/>
              <w:rFonts w:cs="Arial"/>
            </w:rPr>
          </w:pPr>
          <w:r w:rsidRPr="001910B2">
            <w:rPr>
              <w:rStyle w:val="TitleChar"/>
              <w:rFonts w:cs="Arial"/>
            </w:rPr>
            <w:t>Table of Contents</w:t>
          </w:r>
          <w:bookmarkStart w:id="0" w:name="_GoBack"/>
          <w:bookmarkEnd w:id="0"/>
        </w:p>
        <w:p w:rsidR="00E175B5" w:rsidRDefault="00403EE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1910B2">
            <w:rPr>
              <w:rFonts w:cs="Arial"/>
            </w:rPr>
            <w:fldChar w:fldCharType="begin"/>
          </w:r>
          <w:r w:rsidRPr="001910B2">
            <w:rPr>
              <w:rFonts w:cs="Arial"/>
            </w:rPr>
            <w:instrText xml:space="preserve"> TOC \o "1-3" \h \z \u </w:instrText>
          </w:r>
          <w:r w:rsidRPr="001910B2">
            <w:rPr>
              <w:rFonts w:cs="Arial"/>
            </w:rPr>
            <w:fldChar w:fldCharType="separate"/>
          </w:r>
          <w:hyperlink w:anchor="_Toc403694759" w:history="1">
            <w:r w:rsidR="00E175B5" w:rsidRPr="00C404A8">
              <w:rPr>
                <w:rStyle w:val="Hyperlink"/>
                <w:rFonts w:cs="Arial"/>
                <w:noProof/>
              </w:rPr>
              <w:t>Introduction</w:t>
            </w:r>
            <w:r w:rsidR="00E175B5">
              <w:rPr>
                <w:noProof/>
                <w:webHidden/>
              </w:rPr>
              <w:tab/>
            </w:r>
            <w:r w:rsidR="00E175B5">
              <w:rPr>
                <w:noProof/>
                <w:webHidden/>
              </w:rPr>
              <w:fldChar w:fldCharType="begin"/>
            </w:r>
            <w:r w:rsidR="00E175B5">
              <w:rPr>
                <w:noProof/>
                <w:webHidden/>
              </w:rPr>
              <w:instrText xml:space="preserve"> PAGEREF _Toc403694759 \h </w:instrText>
            </w:r>
            <w:r w:rsidR="00E175B5">
              <w:rPr>
                <w:noProof/>
                <w:webHidden/>
              </w:rPr>
            </w:r>
            <w:r w:rsidR="00E175B5"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3</w:t>
            </w:r>
            <w:r w:rsidR="00E175B5"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60" w:history="1">
            <w:r w:rsidRPr="00C404A8">
              <w:rPr>
                <w:rStyle w:val="Hyperlink"/>
                <w:rFonts w:cs="Arial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404A8">
              <w:rPr>
                <w:rStyle w:val="Hyperlink"/>
                <w:rFonts w:cs="Arial"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61" w:history="1">
            <w:r w:rsidRPr="00C404A8">
              <w:rPr>
                <w:rStyle w:val="Hyperlink"/>
                <w:rFonts w:cs="Arial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404A8">
              <w:rPr>
                <w:rStyle w:val="Hyperlink"/>
                <w:rFonts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62" w:history="1">
            <w:r w:rsidRPr="00C404A8">
              <w:rPr>
                <w:rStyle w:val="Hyperlink"/>
                <w:rFonts w:cs="Arial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404A8">
              <w:rPr>
                <w:rStyle w:val="Hyperlink"/>
                <w:rFonts w:cs="Arial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63" w:history="1">
            <w:r w:rsidRPr="00C404A8">
              <w:rPr>
                <w:rStyle w:val="Hyperlink"/>
                <w:rFonts w:cs="Arial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404A8">
              <w:rPr>
                <w:rStyle w:val="Hyperlink"/>
                <w:rFonts w:cs="Arial"/>
                <w:noProof/>
              </w:rPr>
              <w:t>Documents Included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64" w:history="1">
            <w:r w:rsidRPr="00C404A8">
              <w:rPr>
                <w:rStyle w:val="Hyperlink"/>
                <w:rFonts w:eastAsia="Arial Unicode MS" w:cs="Arial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404A8">
              <w:rPr>
                <w:rStyle w:val="Hyperlink"/>
                <w:rFonts w:eastAsia="Arial Unicode MS" w:cs="Arial"/>
                <w:noProof/>
                <w:lang w:val="en-US"/>
              </w:rPr>
              <w:t>Android Test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65" w:history="1">
            <w:r w:rsidRPr="00C404A8">
              <w:rPr>
                <w:rStyle w:val="Hyperlink"/>
                <w:rFonts w:eastAsia="Arial Unicode MS" w:cs="Arial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404A8">
              <w:rPr>
                <w:rStyle w:val="Hyperlink"/>
                <w:rFonts w:eastAsia="Arial Unicode MS" w:cs="Arial"/>
                <w:noProof/>
                <w:lang w:val="en-US"/>
              </w:rPr>
              <w:t>Recordings and Species Module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66" w:history="1">
            <w:r w:rsidRPr="00C404A8">
              <w:rPr>
                <w:rStyle w:val="Hyperlink"/>
                <w:rFonts w:eastAsia="Arial Unicode MS" w:cs="Arial"/>
                <w:noProof/>
                <w:lang w:val="en-US"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404A8">
              <w:rPr>
                <w:rStyle w:val="Hyperlink"/>
                <w:rFonts w:eastAsia="Arial Unicode MS" w:cs="Arial"/>
                <w:noProof/>
                <w:lang w:val="en-US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67" w:history="1">
            <w:r w:rsidRPr="00C404A8">
              <w:rPr>
                <w:rStyle w:val="Hyperlink"/>
                <w:rFonts w:cs="Arial"/>
                <w:noProof/>
              </w:rPr>
              <w:t>2.3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68" w:history="1">
            <w:r w:rsidRPr="00C404A8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404A8">
              <w:rPr>
                <w:rStyle w:val="Hyperlink"/>
                <w:rFonts w:cs="Arial"/>
                <w:noProof/>
              </w:rPr>
              <w:t>Database Test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69" w:history="1">
            <w:r w:rsidRPr="00C404A8">
              <w:rPr>
                <w:rStyle w:val="Hyperlink"/>
                <w:rFonts w:cs="Arial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404A8">
              <w:rPr>
                <w:rStyle w:val="Hyperlink"/>
                <w:rFonts w:cs="Arial"/>
                <w:noProof/>
              </w:rPr>
              <w:t>Recordings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70" w:history="1">
            <w:r w:rsidRPr="00C404A8">
              <w:rPr>
                <w:rStyle w:val="Hyperlink"/>
                <w:rFonts w:cs="Arial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404A8">
              <w:rPr>
                <w:rStyle w:val="Hyperlink"/>
                <w:rFonts w:cs="Arial"/>
                <w:noProof/>
              </w:rPr>
              <w:t>Reserves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71" w:history="1">
            <w:r w:rsidRPr="00C404A8">
              <w:rPr>
                <w:rStyle w:val="Hyperlink"/>
                <w:rFonts w:cs="Arial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404A8">
              <w:rPr>
                <w:rStyle w:val="Hyperlink"/>
                <w:rFonts w:cs="Arial"/>
                <w:noProof/>
              </w:rPr>
              <w:t>Species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72" w:history="1">
            <w:r w:rsidRPr="00C404A8">
              <w:rPr>
                <w:rStyle w:val="Hyperlink"/>
                <w:rFonts w:cs="Arial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404A8">
              <w:rPr>
                <w:rStyle w:val="Hyperlink"/>
                <w:rFonts w:cs="Arial"/>
                <w:noProof/>
              </w:rPr>
              <w:t>Species Occurrence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73" w:history="1">
            <w:r w:rsidRPr="00C404A8">
              <w:rPr>
                <w:rStyle w:val="Hyperlink"/>
                <w:rFonts w:cs="Arial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404A8">
              <w:rPr>
                <w:rStyle w:val="Hyperlink"/>
                <w:rFonts w:cs="Arial"/>
                <w:noProof/>
              </w:rPr>
              <w:t>Users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74" w:history="1">
            <w:r w:rsidRPr="00C404A8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404A8">
              <w:rPr>
                <w:rStyle w:val="Hyperlink"/>
                <w:rFonts w:cs="Arial"/>
                <w:noProof/>
              </w:rPr>
              <w:t>Web Test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75" w:history="1">
            <w:r w:rsidRPr="00C404A8">
              <w:rPr>
                <w:rStyle w:val="Hyperlink"/>
                <w:rFonts w:cs="Arial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404A8">
              <w:rPr>
                <w:rStyle w:val="Hyperlink"/>
                <w:rFonts w:cs="Arial"/>
                <w:noProof/>
              </w:rPr>
              <w:t>FR7 – Server Receives Recording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76" w:history="1">
            <w:r w:rsidRPr="00C404A8">
              <w:rPr>
                <w:rStyle w:val="Hyperlink"/>
                <w:rFonts w:cs="Arial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404A8">
              <w:rPr>
                <w:rStyle w:val="Hyperlink"/>
                <w:rFonts w:cs="Arial"/>
                <w:noProof/>
              </w:rPr>
              <w:t>FR8 – Addition and Maintenance of Reserves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77" w:history="1">
            <w:r w:rsidRPr="00C404A8">
              <w:rPr>
                <w:rStyle w:val="Hyperlink"/>
                <w:rFonts w:cs="Arial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404A8">
              <w:rPr>
                <w:rStyle w:val="Hyperlink"/>
                <w:rFonts w:cs="Arial"/>
                <w:noProof/>
              </w:rPr>
              <w:t>FR9 – Browsing Species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78" w:history="1">
            <w:r w:rsidRPr="00C404A8">
              <w:rPr>
                <w:rStyle w:val="Hyperlink"/>
                <w:rFonts w:cs="Arial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404A8">
              <w:rPr>
                <w:rStyle w:val="Hyperlink"/>
                <w:rFonts w:cs="Arial"/>
                <w:noProof/>
              </w:rPr>
              <w:t>EIR – 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79" w:history="1">
            <w:r w:rsidRPr="00C404A8">
              <w:rPr>
                <w:rStyle w:val="Hyperlink"/>
                <w:rFonts w:cs="Arial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404A8">
              <w:rPr>
                <w:rStyle w:val="Hyperlink"/>
                <w:rFonts w:cs="Arial"/>
                <w:noProof/>
              </w:rPr>
              <w:t>PR –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80" w:history="1">
            <w:r w:rsidRPr="00C404A8">
              <w:rPr>
                <w:rStyle w:val="Hyperlink"/>
                <w:rFonts w:cs="Arial"/>
                <w:noProof/>
                <w:lang w:val="fr-FR"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404A8">
              <w:rPr>
                <w:rStyle w:val="Hyperlink"/>
                <w:rFonts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5" w:rsidRDefault="00E175B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81" w:history="1">
            <w:r w:rsidRPr="00C404A8">
              <w:rPr>
                <w:rStyle w:val="Hyperlink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C404A8">
              <w:rPr>
                <w:rStyle w:val="Hyperlink"/>
                <w:rFonts w:cs="Arial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0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EE8" w:rsidRPr="001910B2" w:rsidRDefault="00403EE8">
          <w:pPr>
            <w:rPr>
              <w:rFonts w:cs="Arial"/>
            </w:rPr>
          </w:pPr>
          <w:r w:rsidRPr="001910B2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1910B2" w:rsidRDefault="000D1D0E" w:rsidP="000D1D0E">
      <w:pPr>
        <w:rPr>
          <w:rFonts w:cs="Arial"/>
        </w:rPr>
      </w:pPr>
    </w:p>
    <w:p w:rsidR="000D1D0E" w:rsidRPr="001910B2" w:rsidRDefault="000D1D0E" w:rsidP="000D1D0E">
      <w:pPr>
        <w:rPr>
          <w:rFonts w:cs="Arial"/>
        </w:rPr>
      </w:pPr>
    </w:p>
    <w:p w:rsidR="000D1D0E" w:rsidRPr="001910B2" w:rsidRDefault="000D1D0E" w:rsidP="000D1D0E">
      <w:pPr>
        <w:rPr>
          <w:rFonts w:cs="Arial"/>
        </w:rPr>
      </w:pPr>
    </w:p>
    <w:p w:rsidR="000D1D0E" w:rsidRPr="001910B2" w:rsidRDefault="000D1D0E" w:rsidP="000D1D0E">
      <w:pPr>
        <w:rPr>
          <w:rFonts w:cs="Arial"/>
        </w:rPr>
      </w:pPr>
    </w:p>
    <w:p w:rsidR="000D1D0E" w:rsidRPr="001910B2" w:rsidRDefault="000D1D0E" w:rsidP="000D1D0E">
      <w:pPr>
        <w:rPr>
          <w:rFonts w:cs="Arial"/>
        </w:rPr>
      </w:pPr>
    </w:p>
    <w:p w:rsidR="000D1D0E" w:rsidRPr="001910B2" w:rsidRDefault="000D1D0E" w:rsidP="000D1D0E">
      <w:pPr>
        <w:rPr>
          <w:rFonts w:cs="Arial"/>
        </w:rPr>
      </w:pPr>
    </w:p>
    <w:p w:rsidR="000D1D0E" w:rsidRPr="001910B2" w:rsidRDefault="000D1D0E" w:rsidP="000D1D0E">
      <w:pPr>
        <w:rPr>
          <w:rFonts w:cs="Arial"/>
        </w:rPr>
      </w:pPr>
    </w:p>
    <w:p w:rsidR="000D1D0E" w:rsidRPr="001910B2" w:rsidRDefault="000D1D0E" w:rsidP="000D1D0E">
      <w:pPr>
        <w:rPr>
          <w:rFonts w:cs="Arial"/>
        </w:rPr>
      </w:pPr>
    </w:p>
    <w:p w:rsidR="000D1D0E" w:rsidRPr="001910B2" w:rsidRDefault="000D1D0E" w:rsidP="000D1D0E">
      <w:pPr>
        <w:rPr>
          <w:rFonts w:cs="Arial"/>
        </w:rPr>
      </w:pPr>
    </w:p>
    <w:p w:rsidR="008C6E08" w:rsidRPr="001910B2" w:rsidRDefault="008C6E08" w:rsidP="00AC611A">
      <w:pPr>
        <w:pStyle w:val="Heading1"/>
        <w:numPr>
          <w:ilvl w:val="0"/>
          <w:numId w:val="0"/>
        </w:numPr>
        <w:rPr>
          <w:rFonts w:cs="Arial"/>
        </w:rPr>
      </w:pPr>
      <w:bookmarkStart w:id="1" w:name="_Toc403694759"/>
      <w:r w:rsidRPr="001910B2">
        <w:rPr>
          <w:rFonts w:cs="Arial"/>
        </w:rPr>
        <w:t>Introduction</w:t>
      </w:r>
      <w:bookmarkEnd w:id="1"/>
    </w:p>
    <w:p w:rsidR="008C6E08" w:rsidRPr="001910B2" w:rsidRDefault="008C6E08" w:rsidP="0087249C">
      <w:pPr>
        <w:pStyle w:val="Heading2"/>
        <w:numPr>
          <w:ilvl w:val="1"/>
          <w:numId w:val="12"/>
        </w:numPr>
        <w:rPr>
          <w:rFonts w:cs="Arial"/>
        </w:rPr>
      </w:pPr>
      <w:bookmarkStart w:id="2" w:name="_Toc403694760"/>
      <w:r w:rsidRPr="001910B2">
        <w:rPr>
          <w:rFonts w:cs="Arial"/>
        </w:rPr>
        <w:t>Purpose of Document</w:t>
      </w:r>
      <w:bookmarkEnd w:id="2"/>
    </w:p>
    <w:p w:rsidR="008C6E08" w:rsidRPr="001910B2" w:rsidRDefault="00E71CFE" w:rsidP="0075280D">
      <w:pPr>
        <w:rPr>
          <w:rFonts w:cs="Arial"/>
        </w:rPr>
      </w:pPr>
      <w:r w:rsidRPr="001910B2">
        <w:rPr>
          <w:rFonts w:cs="Arial"/>
        </w:rPr>
        <w:t>The</w:t>
      </w:r>
      <w:r w:rsidR="004A2D62" w:rsidRPr="001910B2">
        <w:rPr>
          <w:rFonts w:cs="Arial"/>
        </w:rPr>
        <w:t xml:space="preserve"> purpose of this document is to </w:t>
      </w:r>
      <w:r w:rsidR="00C30D05" w:rsidRPr="001910B2">
        <w:rPr>
          <w:rFonts w:cs="Arial"/>
        </w:rPr>
        <w:t xml:space="preserve">provide </w:t>
      </w:r>
      <w:r w:rsidR="004A2D62" w:rsidRPr="001910B2">
        <w:rPr>
          <w:rFonts w:cs="Arial"/>
        </w:rPr>
        <w:t>a comprehensive guide to the tests we will carry out on the entire system once we reach the testing stage.</w:t>
      </w:r>
    </w:p>
    <w:p w:rsidR="008C6E08" w:rsidRPr="001910B2" w:rsidRDefault="008C6E08" w:rsidP="004A2D62">
      <w:pPr>
        <w:pStyle w:val="Heading2"/>
        <w:numPr>
          <w:ilvl w:val="1"/>
          <w:numId w:val="12"/>
        </w:numPr>
        <w:rPr>
          <w:rFonts w:cs="Arial"/>
        </w:rPr>
      </w:pPr>
      <w:bookmarkStart w:id="3" w:name="_Toc403694761"/>
      <w:r w:rsidRPr="001910B2">
        <w:rPr>
          <w:rFonts w:cs="Arial"/>
        </w:rPr>
        <w:t>Scope</w:t>
      </w:r>
      <w:bookmarkEnd w:id="3"/>
    </w:p>
    <w:p w:rsidR="008C6E08" w:rsidRPr="001910B2" w:rsidRDefault="00E71CFE" w:rsidP="0075280D">
      <w:pPr>
        <w:rPr>
          <w:rFonts w:cs="Arial"/>
        </w:rPr>
      </w:pPr>
      <w:r w:rsidRPr="001910B2">
        <w:rPr>
          <w:rFonts w:cs="Arial"/>
        </w:rPr>
        <w:t>This document aims to be</w:t>
      </w:r>
      <w:r w:rsidR="004A2D62" w:rsidRPr="001910B2">
        <w:rPr>
          <w:rFonts w:cs="Arial"/>
        </w:rPr>
        <w:t xml:space="preserve"> a brief but detailed document listing our test specifications for the entire system.</w:t>
      </w:r>
    </w:p>
    <w:p w:rsidR="008C6E08" w:rsidRPr="001910B2" w:rsidRDefault="008C6E08" w:rsidP="004A2D62">
      <w:pPr>
        <w:pStyle w:val="Heading2"/>
        <w:numPr>
          <w:ilvl w:val="1"/>
          <w:numId w:val="12"/>
        </w:numPr>
        <w:rPr>
          <w:rFonts w:cs="Arial"/>
          <w:u w:val="single"/>
        </w:rPr>
      </w:pPr>
      <w:bookmarkStart w:id="4" w:name="_Toc403694762"/>
      <w:r w:rsidRPr="001910B2">
        <w:rPr>
          <w:rFonts w:cs="Arial"/>
        </w:rPr>
        <w:t>Objectives</w:t>
      </w:r>
      <w:bookmarkEnd w:id="4"/>
    </w:p>
    <w:p w:rsidR="0075280D" w:rsidRPr="001910B2" w:rsidRDefault="00460442" w:rsidP="0075280D">
      <w:pPr>
        <w:rPr>
          <w:rFonts w:cs="Arial"/>
        </w:rPr>
      </w:pPr>
      <w:r w:rsidRPr="001910B2">
        <w:rPr>
          <w:rFonts w:cs="Arial"/>
        </w:rPr>
        <w:t>This document covers:</w:t>
      </w:r>
    </w:p>
    <w:p w:rsidR="00E71CFE" w:rsidRPr="001910B2" w:rsidRDefault="00F575B1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1910B2">
        <w:rPr>
          <w:rFonts w:cs="Arial"/>
        </w:rPr>
        <w:t>The Website Test Specification</w:t>
      </w:r>
    </w:p>
    <w:p w:rsidR="00F575B1" w:rsidRPr="001910B2" w:rsidRDefault="00F575B1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1910B2">
        <w:rPr>
          <w:rFonts w:cs="Arial"/>
        </w:rPr>
        <w:t>The Database Test Specification</w:t>
      </w:r>
    </w:p>
    <w:p w:rsidR="00F575B1" w:rsidRPr="001910B2" w:rsidRDefault="00F575B1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1910B2">
        <w:rPr>
          <w:rFonts w:cs="Arial"/>
        </w:rPr>
        <w:t>The Android Test Specification</w:t>
      </w:r>
    </w:p>
    <w:p w:rsidR="00F575B1" w:rsidRPr="001910B2" w:rsidRDefault="00F575B1" w:rsidP="00F575B1">
      <w:pPr>
        <w:pStyle w:val="Heading2"/>
        <w:numPr>
          <w:ilvl w:val="1"/>
          <w:numId w:val="12"/>
        </w:numPr>
        <w:rPr>
          <w:rFonts w:cs="Arial"/>
        </w:rPr>
      </w:pPr>
      <w:bookmarkStart w:id="5" w:name="_Toc403672652"/>
      <w:bookmarkStart w:id="6" w:name="_Toc403673970"/>
      <w:bookmarkStart w:id="7" w:name="_Toc403694763"/>
      <w:r w:rsidRPr="001910B2">
        <w:rPr>
          <w:rFonts w:cs="Arial"/>
        </w:rPr>
        <w:t>Documents Included</w:t>
      </w:r>
      <w:bookmarkEnd w:id="5"/>
      <w:bookmarkEnd w:id="6"/>
      <w:bookmarkEnd w:id="7"/>
    </w:p>
    <w:p w:rsidR="00F575B1" w:rsidRPr="001910B2" w:rsidRDefault="00F575B1" w:rsidP="00F575B1">
      <w:pPr>
        <w:rPr>
          <w:rFonts w:cs="Arial"/>
        </w:rPr>
      </w:pPr>
      <w:r w:rsidRPr="001910B2">
        <w:rPr>
          <w:rFonts w:cs="Arial"/>
        </w:rPr>
        <w:t xml:space="preserve">This Test Specification has been derived from the following documents </w:t>
      </w:r>
    </w:p>
    <w:p w:rsidR="00F575B1" w:rsidRPr="001910B2" w:rsidRDefault="00F575B1" w:rsidP="00F575B1">
      <w:pPr>
        <w:pStyle w:val="ListParagraph"/>
        <w:numPr>
          <w:ilvl w:val="0"/>
          <w:numId w:val="13"/>
        </w:numPr>
        <w:ind w:left="1480" w:hanging="357"/>
        <w:rPr>
          <w:rFonts w:cs="Arial"/>
        </w:rPr>
      </w:pPr>
      <w:r w:rsidRPr="001910B2">
        <w:rPr>
          <w:rFonts w:cs="Arial"/>
        </w:rPr>
        <w:t>SE.QA.RS – Requirement Specification</w:t>
      </w:r>
      <w:r w:rsidRPr="001910B2">
        <w:rPr>
          <w:rFonts w:cs="Arial"/>
          <w:vertAlign w:val="superscript"/>
        </w:rPr>
        <w:t>[1]</w:t>
      </w:r>
    </w:p>
    <w:p w:rsidR="00F575B1" w:rsidRPr="001910B2" w:rsidRDefault="00F575B1" w:rsidP="00F575B1">
      <w:pPr>
        <w:pStyle w:val="ListParagraph"/>
        <w:numPr>
          <w:ilvl w:val="0"/>
          <w:numId w:val="13"/>
        </w:numPr>
        <w:ind w:left="1480" w:hanging="357"/>
        <w:rPr>
          <w:rFonts w:cs="Arial"/>
        </w:rPr>
      </w:pPr>
      <w:r w:rsidRPr="001910B2">
        <w:rPr>
          <w:rFonts w:cs="Arial"/>
        </w:rPr>
        <w:t>SE_11_PP – Project Plan</w:t>
      </w:r>
      <w:r w:rsidRPr="001910B2">
        <w:rPr>
          <w:rFonts w:cs="Arial"/>
          <w:vertAlign w:val="superscript"/>
        </w:rPr>
        <w:t>[2]</w:t>
      </w:r>
    </w:p>
    <w:p w:rsidR="00F575B1" w:rsidRPr="001910B2" w:rsidRDefault="00F575B1" w:rsidP="00F575B1">
      <w:pPr>
        <w:pStyle w:val="ListParagraph"/>
        <w:numPr>
          <w:ilvl w:val="0"/>
          <w:numId w:val="13"/>
        </w:numPr>
        <w:ind w:left="1480" w:hanging="357"/>
        <w:rPr>
          <w:rFonts w:cs="Arial"/>
        </w:rPr>
      </w:pPr>
      <w:r w:rsidRPr="001910B2">
        <w:rPr>
          <w:rFonts w:cs="Arial"/>
        </w:rPr>
        <w:t>SE_11_TS_01 – Android Test Specification</w:t>
      </w:r>
      <w:r w:rsidRPr="001910B2">
        <w:rPr>
          <w:rFonts w:cs="Arial"/>
          <w:vertAlign w:val="superscript"/>
        </w:rPr>
        <w:t>[3]</w:t>
      </w:r>
    </w:p>
    <w:p w:rsidR="00F575B1" w:rsidRPr="001910B2" w:rsidRDefault="00F575B1" w:rsidP="00F575B1">
      <w:pPr>
        <w:pStyle w:val="ListParagraph"/>
        <w:numPr>
          <w:ilvl w:val="0"/>
          <w:numId w:val="13"/>
        </w:numPr>
        <w:ind w:left="1480" w:hanging="357"/>
        <w:rPr>
          <w:rFonts w:cs="Arial"/>
        </w:rPr>
      </w:pPr>
      <w:r w:rsidRPr="001910B2">
        <w:rPr>
          <w:rFonts w:cs="Arial"/>
        </w:rPr>
        <w:t>SE_11_TS_02 – Database Test Specification</w:t>
      </w:r>
      <w:r w:rsidRPr="001910B2">
        <w:rPr>
          <w:rFonts w:cs="Arial"/>
          <w:vertAlign w:val="superscript"/>
        </w:rPr>
        <w:t>[4]</w:t>
      </w:r>
    </w:p>
    <w:p w:rsidR="00F575B1" w:rsidRPr="001910B2" w:rsidRDefault="00F575B1" w:rsidP="00F575B1">
      <w:pPr>
        <w:pStyle w:val="ListParagraph"/>
        <w:numPr>
          <w:ilvl w:val="0"/>
          <w:numId w:val="13"/>
        </w:numPr>
        <w:ind w:left="1480" w:hanging="357"/>
        <w:rPr>
          <w:rFonts w:cs="Arial"/>
        </w:rPr>
      </w:pPr>
      <w:r w:rsidRPr="001910B2">
        <w:rPr>
          <w:rFonts w:cs="Arial"/>
        </w:rPr>
        <w:t>SE_11_TS_04 – Website Test Specification</w:t>
      </w:r>
      <w:r w:rsidRPr="001910B2">
        <w:rPr>
          <w:rFonts w:cs="Arial"/>
          <w:vertAlign w:val="superscript"/>
        </w:rPr>
        <w:t>[5]</w:t>
      </w:r>
    </w:p>
    <w:p w:rsidR="00F575B1" w:rsidRPr="001910B2" w:rsidRDefault="00F575B1" w:rsidP="00F575B1">
      <w:pPr>
        <w:rPr>
          <w:rFonts w:cs="Arial"/>
        </w:rPr>
      </w:pPr>
    </w:p>
    <w:p w:rsidR="00E71CFE" w:rsidRPr="001910B2" w:rsidRDefault="00E71CFE" w:rsidP="00E71CFE">
      <w:pPr>
        <w:rPr>
          <w:rFonts w:cs="Arial"/>
        </w:rPr>
      </w:pPr>
    </w:p>
    <w:p w:rsidR="004A2D62" w:rsidRPr="001910B2" w:rsidRDefault="004A2D62" w:rsidP="00E71CFE">
      <w:pPr>
        <w:rPr>
          <w:rFonts w:cs="Arial"/>
        </w:rPr>
      </w:pPr>
    </w:p>
    <w:p w:rsidR="004A2D62" w:rsidRPr="001910B2" w:rsidRDefault="004A2D62" w:rsidP="00E71CFE">
      <w:pPr>
        <w:rPr>
          <w:rFonts w:cs="Arial"/>
        </w:rPr>
      </w:pPr>
    </w:p>
    <w:p w:rsidR="004A2D62" w:rsidRPr="001910B2" w:rsidRDefault="004A2D62" w:rsidP="00E71CFE">
      <w:pPr>
        <w:rPr>
          <w:rFonts w:cs="Arial"/>
        </w:rPr>
      </w:pPr>
    </w:p>
    <w:p w:rsidR="004A2D62" w:rsidRPr="001910B2" w:rsidRDefault="004A2D62" w:rsidP="00E71CFE">
      <w:pPr>
        <w:rPr>
          <w:rFonts w:cs="Arial"/>
        </w:rPr>
      </w:pPr>
    </w:p>
    <w:p w:rsidR="004A2D62" w:rsidRPr="001910B2" w:rsidRDefault="004A2D62" w:rsidP="00E71CFE">
      <w:pPr>
        <w:rPr>
          <w:rFonts w:cs="Arial"/>
        </w:rPr>
      </w:pPr>
    </w:p>
    <w:p w:rsidR="004A2D62" w:rsidRPr="001910B2" w:rsidRDefault="004A2D62" w:rsidP="00E71CFE">
      <w:pPr>
        <w:rPr>
          <w:rFonts w:cs="Arial"/>
        </w:rPr>
      </w:pPr>
    </w:p>
    <w:p w:rsidR="004A2D62" w:rsidRPr="001910B2" w:rsidRDefault="004A2D62" w:rsidP="00E71CFE">
      <w:pPr>
        <w:rPr>
          <w:rFonts w:cs="Arial"/>
        </w:rPr>
      </w:pPr>
    </w:p>
    <w:p w:rsidR="004A2D62" w:rsidRPr="001910B2" w:rsidRDefault="004A2D62" w:rsidP="00E71CFE">
      <w:pPr>
        <w:rPr>
          <w:rFonts w:cs="Arial"/>
        </w:rPr>
      </w:pPr>
    </w:p>
    <w:p w:rsidR="004A2D62" w:rsidRPr="001910B2" w:rsidRDefault="004A2D62" w:rsidP="00E71CFE">
      <w:pPr>
        <w:rPr>
          <w:rFonts w:cs="Arial"/>
        </w:rPr>
      </w:pPr>
    </w:p>
    <w:p w:rsidR="004A2D62" w:rsidRPr="001910B2" w:rsidRDefault="004A2D62" w:rsidP="00E71CFE">
      <w:pPr>
        <w:rPr>
          <w:rFonts w:cs="Arial"/>
        </w:rPr>
      </w:pPr>
    </w:p>
    <w:p w:rsidR="004A2D62" w:rsidRPr="001910B2" w:rsidRDefault="004A2D62" w:rsidP="00E71CFE">
      <w:pPr>
        <w:rPr>
          <w:rFonts w:cs="Arial"/>
        </w:rPr>
      </w:pPr>
    </w:p>
    <w:p w:rsidR="001910B2" w:rsidRPr="001910B2" w:rsidRDefault="001910B2" w:rsidP="001910B2">
      <w:pPr>
        <w:pStyle w:val="Heading1"/>
        <w:rPr>
          <w:rFonts w:eastAsia="Arial Unicode MS" w:cs="Arial"/>
          <w:lang w:val="en-US"/>
        </w:rPr>
      </w:pPr>
      <w:bookmarkStart w:id="8" w:name="_Toc403681434"/>
      <w:bookmarkStart w:id="9" w:name="_Toc403694764"/>
      <w:r w:rsidRPr="001910B2">
        <w:rPr>
          <w:rFonts w:eastAsia="Arial Unicode MS" w:cs="Arial"/>
          <w:lang w:val="en-US"/>
        </w:rPr>
        <w:t>Android Test Specification</w:t>
      </w:r>
      <w:bookmarkEnd w:id="8"/>
      <w:bookmarkEnd w:id="9"/>
    </w:p>
    <w:p w:rsidR="001910B2" w:rsidRPr="001910B2" w:rsidRDefault="001910B2" w:rsidP="001910B2">
      <w:pPr>
        <w:pStyle w:val="Heading2"/>
        <w:numPr>
          <w:ilvl w:val="1"/>
          <w:numId w:val="12"/>
        </w:numPr>
        <w:rPr>
          <w:rFonts w:eastAsia="Arial Unicode MS" w:cs="Arial"/>
          <w:lang w:val="en-US"/>
        </w:rPr>
      </w:pPr>
      <w:bookmarkStart w:id="10" w:name="_Toc403681436"/>
      <w:bookmarkStart w:id="11" w:name="_Toc403694765"/>
      <w:r w:rsidRPr="001910B2">
        <w:rPr>
          <w:rFonts w:eastAsia="Arial Unicode MS" w:cs="Arial"/>
          <w:lang w:val="en-US"/>
        </w:rPr>
        <w:t>Recordings and Species Module testing</w:t>
      </w:r>
      <w:bookmarkEnd w:id="10"/>
      <w:bookmarkEnd w:id="11"/>
      <w:r w:rsidRPr="001910B2">
        <w:rPr>
          <w:rFonts w:eastAsia="Arial Unicode MS" w:cs="Arial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481"/>
        <w:gridCol w:w="1498"/>
        <w:gridCol w:w="1565"/>
        <w:gridCol w:w="1498"/>
        <w:gridCol w:w="1499"/>
      </w:tblGrid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1910B2">
              <w:rPr>
                <w:rFonts w:ascii="Arial" w:hAnsi="Arial" w:cs="Arial"/>
                <w:b/>
                <w:sz w:val="22"/>
                <w:szCs w:val="22"/>
              </w:rPr>
              <w:t>Test ref</w:t>
            </w:r>
          </w:p>
        </w:tc>
        <w:tc>
          <w:tcPr>
            <w:tcW w:w="1481" w:type="dxa"/>
          </w:tcPr>
          <w:p w:rsidR="001910B2" w:rsidRPr="001910B2" w:rsidRDefault="001910B2" w:rsidP="002F2872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1910B2">
              <w:rPr>
                <w:rFonts w:ascii="Arial" w:hAnsi="Arial" w:cs="Arial"/>
                <w:b/>
                <w:sz w:val="22"/>
                <w:szCs w:val="22"/>
              </w:rPr>
              <w:t>Req. being tested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1910B2">
              <w:rPr>
                <w:rFonts w:ascii="Arial" w:hAnsi="Arial" w:cs="Arial"/>
                <w:b/>
                <w:sz w:val="22"/>
                <w:szCs w:val="22"/>
              </w:rPr>
              <w:t>Test content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1910B2">
              <w:rPr>
                <w:rFonts w:ascii="Arial" w:hAnsi="Arial" w:cs="Arial"/>
                <w:b/>
                <w:sz w:val="22"/>
                <w:szCs w:val="22"/>
              </w:rPr>
              <w:t>Input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1910B2">
              <w:rPr>
                <w:rFonts w:ascii="Arial" w:hAnsi="Arial" w:cs="Arial"/>
                <w:b/>
                <w:sz w:val="22"/>
                <w:szCs w:val="22"/>
              </w:rPr>
              <w:t>Output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1910B2">
              <w:rPr>
                <w:rFonts w:ascii="Arial" w:hAnsi="Arial" w:cs="Arial"/>
                <w:b/>
                <w:sz w:val="22"/>
                <w:szCs w:val="22"/>
              </w:rPr>
              <w:t>Pass criteria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FR2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Test a valid phone number for a recorder.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01234564854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Phone number is accepted when sent to the database.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No errors or warnings are produced.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FR2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Test a phone number that contains characters.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01a23d65845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Phone number is rejected when the user attempts to submit the data.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An error is displayed to the user alerting them that the phone number is invalid due to characters.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FR2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Test a phone number that contains special characters.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215!254@*90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Phone number is rejected when the user attempts to submit the data.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An error is displayed to the user alerting them that the phone number is invalid due to special characters.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FR2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Test a valid date.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06/11/2014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date is accepted and sent to the database.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No warnings or errors are produced.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FR2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Test a historic date.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06/11/1900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date is rejected when the user attempts to submit the data.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An error is displayed to the user alerting them that the date is too far in the past.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FR2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Test a date in the future.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A date further in the future of the current date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date is rejected when the user attempts to submit the data.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An error is displayed to the user alerting them that the date cannot be in the future.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FR3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Test a valid species from the list.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Search for a valid species that exists within the database.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species is accepted when the user submits the data.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No warnings or errors are produced.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FR3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 xml:space="preserve">Search for a species that does not exist. 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Search for ‘$FS465bth’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No results will be returned.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A message will alert the user that no matching results were obtained. A prompt to add a new species will appear.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FR3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Test a valid unique species can be added.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Attempt to add a new valid species.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new species will be added to the database when submitted.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No warning or error message will be displayed to the user as the data is valid.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 xml:space="preserve">FR3 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Test that a repeat of a species cannot be entered.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Attempt to add a new valid species that already exists in the database.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new species will not be added to the database.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An error will be displayed to the user alerting them to the fact a duplicate of this species already exists.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FR4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Test a valid abundance character.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‘A’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character is accepted as valid on submission and sent to the database.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No error message or warning is produced for the valid character.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FR4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Test an invalid abundance character.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‘Z’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 xml:space="preserve">The character will be rejected when the user </w:t>
            </w:r>
            <w:r w:rsidRPr="001910B2">
              <w:rPr>
                <w:rFonts w:cs="Arial"/>
              </w:rPr>
              <w:lastRenderedPageBreak/>
              <w:t>attempts to submit data.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lastRenderedPageBreak/>
              <w:t xml:space="preserve">An error is displayed to the user alerting them that the abundance </w:t>
            </w:r>
            <w:r w:rsidRPr="001910B2">
              <w:rPr>
                <w:rFonts w:cs="Arial"/>
              </w:rPr>
              <w:lastRenderedPageBreak/>
              <w:t>character is invalid.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FR4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Test multiple characters in the abundance field.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‘FA’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character will be rejected when the user attempts to submit the data.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An error is displayed to the user alerting them that only one character can be entered into the abundance field.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FR4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Test no entry in the free text comment area.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Enter no data to the free text area.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On submission the data will be sent to the database.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No warning or error messages will be displayed for the valid entry.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FR4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Test a valid entry in the free text comment area.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 xml:space="preserve">Enter more than 0 and less than 256 characters. 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On submission the data will be sent to the database.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No warning or error message will be displayed for the valid entry.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 xml:space="preserve">FR4 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Test a comment that is more than the maximum number of valid characters in the free text comment field.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Enter more than 256 characters in the free text comment field.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data will be rejected when the user attempts to submit the data.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An error message will alert the user to the fact that the free comment box is only able to take a comment of 256 characters or less.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FR4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 xml:space="preserve">Testing the camera is loaded when the scene camera icon is pressed. 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Press the scene camera icon.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screen is switched to camera output.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user can take a picture with the camera which is then saved.</w:t>
            </w:r>
          </w:p>
        </w:tc>
      </w:tr>
      <w:tr w:rsidR="001910B2" w:rsidRPr="001910B2" w:rsidTr="001910B2">
        <w:trPr>
          <w:trHeight w:val="2259"/>
        </w:trPr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FR4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Testing the camera is loaded when the plant camera icon is pressed.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Press the plant camera icon.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screen is switched to camera output.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user can take a picture with the camera which is then saved.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FR5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Testing a recording can be deleted.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Select a recording and press delete.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recording will no longer be displayed in the list.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database will no longer contain the recording that was deleted.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FR5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Test a whole species can be deleted.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Select a pre-existing species and press delete.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recording will no longer be displayed in the list.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database will no longer contain the recording that was deleted.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FR5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Change the abundance of a species.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Select a pre-existing species and change the abundance to a valid abundance.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species will now be updated with the new abundance.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database will be updated to match the new information given on submission.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FR5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Change the abundance of a species to a non-valid abundance.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Select a pre-existing species and change the abundance to a non-valid abundance.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When the user submits the change the change is rejected.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An error message is produced alerting the user that the input for abundance is not valid.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FR5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Change the typical location for a species.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Select a pre-existing species and change the pre-existing location to a new valid location.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species record will be updated with the new value for typical location.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No errors or warning messages are produced as the data is valid.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FR5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Change the image of a species (plant).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 xml:space="preserve">Select a pre-existing species and change the plant image </w:t>
            </w:r>
            <w:r w:rsidRPr="001910B2">
              <w:rPr>
                <w:rFonts w:cs="Arial"/>
              </w:rPr>
              <w:lastRenderedPageBreak/>
              <w:t>to a valid image.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lastRenderedPageBreak/>
              <w:t>The species plant image will be updated with the new image.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 xml:space="preserve">The database will be updated to match the new information </w:t>
            </w:r>
            <w:r w:rsidRPr="001910B2">
              <w:rPr>
                <w:rFonts w:cs="Arial"/>
              </w:rPr>
              <w:lastRenderedPageBreak/>
              <w:t>given on submission.</w:t>
            </w:r>
          </w:p>
        </w:tc>
      </w:tr>
      <w:tr w:rsidR="001910B2" w:rsidRPr="001910B2" w:rsidTr="001910B2">
        <w:tc>
          <w:tcPr>
            <w:tcW w:w="147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</w:p>
        </w:tc>
        <w:tc>
          <w:tcPr>
            <w:tcW w:w="1481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FR5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Change the image of a species (scene).</w:t>
            </w:r>
          </w:p>
        </w:tc>
        <w:tc>
          <w:tcPr>
            <w:tcW w:w="1565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Select a pre-existing species and change the scene input to a valid image.</w:t>
            </w:r>
          </w:p>
        </w:tc>
        <w:tc>
          <w:tcPr>
            <w:tcW w:w="1498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species scene image will be updated with the new image.</w:t>
            </w:r>
          </w:p>
        </w:tc>
        <w:tc>
          <w:tcPr>
            <w:tcW w:w="1499" w:type="dxa"/>
          </w:tcPr>
          <w:p w:rsidR="001910B2" w:rsidRPr="001910B2" w:rsidRDefault="001910B2" w:rsidP="002F2872">
            <w:pPr>
              <w:spacing w:before="0"/>
              <w:rPr>
                <w:rFonts w:cs="Arial"/>
              </w:rPr>
            </w:pPr>
            <w:r w:rsidRPr="001910B2">
              <w:rPr>
                <w:rFonts w:cs="Arial"/>
              </w:rPr>
              <w:t>The database will be updated to match the new information given on submission.</w:t>
            </w:r>
          </w:p>
        </w:tc>
      </w:tr>
    </w:tbl>
    <w:p w:rsidR="001910B2" w:rsidRDefault="001910B2" w:rsidP="001910B2">
      <w:pPr>
        <w:pStyle w:val="Heading2"/>
        <w:rPr>
          <w:rFonts w:eastAsia="Arial Unicode MS" w:cs="Arial"/>
          <w:lang w:val="en-US"/>
        </w:rPr>
      </w:pPr>
      <w:bookmarkStart w:id="12" w:name="_Toc403681437"/>
    </w:p>
    <w:p w:rsidR="001910B2" w:rsidRPr="001910B2" w:rsidRDefault="001910B2" w:rsidP="001910B2">
      <w:pPr>
        <w:pStyle w:val="Heading2"/>
        <w:numPr>
          <w:ilvl w:val="1"/>
          <w:numId w:val="12"/>
        </w:numPr>
        <w:rPr>
          <w:rFonts w:eastAsia="Arial Unicode MS" w:cs="Arial"/>
          <w:lang w:val="en-US"/>
        </w:rPr>
      </w:pPr>
      <w:bookmarkStart w:id="13" w:name="_Toc403694766"/>
      <w:r w:rsidRPr="001910B2">
        <w:rPr>
          <w:rFonts w:eastAsia="Arial Unicode MS" w:cs="Arial"/>
          <w:lang w:val="en-US"/>
        </w:rPr>
        <w:t>Functionality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486"/>
        <w:gridCol w:w="1550"/>
        <w:gridCol w:w="1500"/>
        <w:gridCol w:w="1500"/>
        <w:gridCol w:w="1499"/>
      </w:tblGrid>
      <w:tr w:rsidR="001910B2" w:rsidRPr="001910B2" w:rsidTr="002F2872">
        <w:tc>
          <w:tcPr>
            <w:tcW w:w="1502" w:type="dxa"/>
          </w:tcPr>
          <w:p w:rsidR="001910B2" w:rsidRPr="001910B2" w:rsidRDefault="001910B2" w:rsidP="002F2872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1910B2">
              <w:rPr>
                <w:rFonts w:ascii="Arial" w:hAnsi="Arial" w:cs="Arial"/>
                <w:b/>
                <w:sz w:val="22"/>
                <w:szCs w:val="22"/>
              </w:rPr>
              <w:t>Test ref</w:t>
            </w:r>
          </w:p>
        </w:tc>
        <w:tc>
          <w:tcPr>
            <w:tcW w:w="1502" w:type="dxa"/>
          </w:tcPr>
          <w:p w:rsidR="001910B2" w:rsidRPr="001910B2" w:rsidRDefault="001910B2" w:rsidP="002F2872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1910B2">
              <w:rPr>
                <w:rFonts w:ascii="Arial" w:hAnsi="Arial" w:cs="Arial"/>
                <w:b/>
                <w:sz w:val="22"/>
                <w:szCs w:val="22"/>
              </w:rPr>
              <w:t>Req. being tested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1910B2">
              <w:rPr>
                <w:rFonts w:ascii="Arial" w:hAnsi="Arial" w:cs="Arial"/>
                <w:b/>
                <w:sz w:val="22"/>
                <w:szCs w:val="22"/>
              </w:rPr>
              <w:t>Test content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1910B2">
              <w:rPr>
                <w:rFonts w:ascii="Arial" w:hAnsi="Arial" w:cs="Arial"/>
                <w:b/>
                <w:sz w:val="22"/>
                <w:szCs w:val="22"/>
              </w:rPr>
              <w:t>Input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1910B2">
              <w:rPr>
                <w:rFonts w:ascii="Arial" w:hAnsi="Arial" w:cs="Arial"/>
                <w:b/>
                <w:sz w:val="22"/>
                <w:szCs w:val="22"/>
              </w:rPr>
              <w:t>Output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1910B2">
              <w:rPr>
                <w:rFonts w:ascii="Arial" w:hAnsi="Arial" w:cs="Arial"/>
                <w:b/>
                <w:sz w:val="22"/>
                <w:szCs w:val="22"/>
              </w:rPr>
              <w:t>Pass criteria</w:t>
            </w:r>
          </w:p>
        </w:tc>
      </w:tr>
      <w:tr w:rsidR="001910B2" w:rsidRPr="001910B2" w:rsidTr="002F2872"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</w:p>
        </w:tc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FR3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Search for a certain plant in the database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Enter a plant name that is in the database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A drop down list containing plant searched for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If plant appears in drop down list</w:t>
            </w:r>
          </w:p>
        </w:tc>
      </w:tr>
      <w:tr w:rsidR="001910B2" w:rsidRPr="001910B2" w:rsidTr="002F2872"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</w:p>
        </w:tc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FR3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 xml:space="preserve">Search for a plant alphabetically 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Enter the first letter or couple of letters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A drop down list populated with plants that match letter(s) going from common to rare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If first letter(s) match those of first letter(s) of plants in drop down list</w:t>
            </w:r>
          </w:p>
        </w:tc>
      </w:tr>
      <w:tr w:rsidR="001910B2" w:rsidRPr="001910B2" w:rsidTr="002F2872"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</w:p>
        </w:tc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FR3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Search for a plant not in the database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Enter a plant name that is not in the database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A drop down list with option to add new plant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If add new plant option appears in drop down</w:t>
            </w:r>
          </w:p>
        </w:tc>
      </w:tr>
      <w:tr w:rsidR="001910B2" w:rsidRPr="001910B2" w:rsidTr="002F2872"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</w:p>
        </w:tc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FR5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Display entries according to date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 xml:space="preserve">Test database of entries. Two with same day &amp; month, two with same month &amp; year, two with same day &amp; year and two completely same dates 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Display entries going from closest date then progressing back to oldest recorded record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If entries are grouped by year and month</w:t>
            </w:r>
          </w:p>
        </w:tc>
      </w:tr>
      <w:tr w:rsidR="001910B2" w:rsidRPr="001910B2" w:rsidTr="002F2872"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</w:p>
        </w:tc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PR1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  <w:i/>
              </w:rPr>
            </w:pPr>
            <w:r w:rsidRPr="001910B2">
              <w:rPr>
                <w:rFonts w:cs="Arial"/>
              </w:rPr>
              <w:t>GPS is turned off when app is closed/goes inactive (If GPS is only to be active when app is)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App is closed/goes inactive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Phone GPS is deactivated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If phone settings show GPS is off after app use</w:t>
            </w:r>
          </w:p>
        </w:tc>
      </w:tr>
      <w:tr w:rsidR="001910B2" w:rsidRPr="001910B2" w:rsidTr="002F2872"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</w:p>
        </w:tc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FR4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Search for a certain reserve in the database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Enter a reserve name that is in the database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A drop down list containing reserve searched for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If reserve appears in drop down list</w:t>
            </w:r>
          </w:p>
        </w:tc>
      </w:tr>
      <w:tr w:rsidR="001910B2" w:rsidRPr="001910B2" w:rsidTr="002F2872"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</w:p>
        </w:tc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FR4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 xml:space="preserve">Search for a reserve alphabetically 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Enter the first letter or couple of letters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 xml:space="preserve">A drop down list populated with reserves that match letter(s) 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If first letter(s) match those of first letter(s) of reserves in drop down list</w:t>
            </w:r>
          </w:p>
        </w:tc>
      </w:tr>
      <w:tr w:rsidR="001910B2" w:rsidRPr="001910B2" w:rsidTr="002F2872"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</w:p>
        </w:tc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FR4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Search for a reserve not in the database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Enter a reserve that is not in the database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A drop down list stating unable to locate reserve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If unable to find reserve appears for the user</w:t>
            </w:r>
          </w:p>
        </w:tc>
      </w:tr>
      <w:tr w:rsidR="001910B2" w:rsidRPr="001910B2" w:rsidTr="002F2872"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</w:p>
        </w:tc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FR4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When a picture is taken that the GPS coordinates are recorded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Take a picture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GPS coordinates are entered into field to be sent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 xml:space="preserve">If record contains GPS coordinates </w:t>
            </w:r>
          </w:p>
        </w:tc>
      </w:tr>
      <w:tr w:rsidR="001910B2" w:rsidRPr="001910B2" w:rsidTr="002F2872"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</w:p>
        </w:tc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Test logon id validation with one in user database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Enter e-mail of member on system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Proceed to password validation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Logon id is confirmed to be a user in database</w:t>
            </w:r>
          </w:p>
        </w:tc>
      </w:tr>
      <w:tr w:rsidR="001910B2" w:rsidRPr="001910B2" w:rsidTr="002F2872"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</w:p>
        </w:tc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Test logon id validation with one not in user database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 xml:space="preserve">Enter e-mail of a non-member 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Display ‘unable to recognize logon/ password’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Logon id is confirmed as not in user database</w:t>
            </w:r>
          </w:p>
        </w:tc>
      </w:tr>
      <w:tr w:rsidR="001910B2" w:rsidRPr="001910B2" w:rsidTr="002F2872"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</w:p>
        </w:tc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Test if correct password is entered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Enter correct password for logon id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Proceed to next screen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Password matches password linked to Logon id</w:t>
            </w:r>
          </w:p>
        </w:tc>
      </w:tr>
      <w:tr w:rsidR="001910B2" w:rsidRPr="001910B2" w:rsidTr="002F2872">
        <w:trPr>
          <w:trHeight w:val="3290"/>
        </w:trPr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</w:p>
        </w:tc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Test if an incorrect password is detected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Enter incorrect password for logon id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Display ‘unable to recognize logon/ password’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If password is confirmed as not matching password linked to Logon id</w:t>
            </w:r>
          </w:p>
        </w:tc>
      </w:tr>
      <w:tr w:rsidR="001910B2" w:rsidRPr="001910B2" w:rsidTr="002F2872"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</w:p>
        </w:tc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Test access level which is valid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 xml:space="preserve">Member’s access level 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Proceed to next screen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If access level is recognized as being greater than or equal to required level</w:t>
            </w:r>
          </w:p>
        </w:tc>
      </w:tr>
      <w:tr w:rsidR="001910B2" w:rsidRPr="001910B2" w:rsidTr="002F2872"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</w:p>
        </w:tc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Test access level which is not valid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Member’s access level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Display ‘Access denied’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If access level is recognized as being less than required level</w:t>
            </w:r>
          </w:p>
        </w:tc>
      </w:tr>
      <w:tr w:rsidR="001910B2" w:rsidRPr="001910B2" w:rsidTr="002F2872"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</w:p>
        </w:tc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FR5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Test if any entries are on your phone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Request list of previous entries with no entries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Display ‘Not previous entries currently stored’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If displays message for user as no entries to display</w:t>
            </w:r>
          </w:p>
        </w:tc>
      </w:tr>
      <w:tr w:rsidR="001910B2" w:rsidRPr="001910B2" w:rsidTr="002F2872"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</w:p>
        </w:tc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PR1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 xml:space="preserve">Test if user notified they can upload with </w:t>
            </w:r>
            <w:proofErr w:type="spellStart"/>
            <w:r w:rsidRPr="001910B2">
              <w:rPr>
                <w:rFonts w:cs="Arial"/>
              </w:rPr>
              <w:t>WiFi</w:t>
            </w:r>
            <w:proofErr w:type="spellEnd"/>
            <w:r w:rsidRPr="001910B2">
              <w:rPr>
                <w:rFonts w:cs="Arial"/>
              </w:rPr>
              <w:t xml:space="preserve"> connection made (only if that is their upload option)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 xml:space="preserve">Phone connects to </w:t>
            </w:r>
            <w:proofErr w:type="spellStart"/>
            <w:r w:rsidRPr="001910B2">
              <w:rPr>
                <w:rFonts w:cs="Arial"/>
              </w:rPr>
              <w:t>WiFi</w:t>
            </w:r>
            <w:proofErr w:type="spellEnd"/>
            <w:r w:rsidRPr="001910B2">
              <w:rPr>
                <w:rFonts w:cs="Arial"/>
              </w:rPr>
              <w:t xml:space="preserve"> while app is active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Upload icon lights up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 xml:space="preserve">If Icon changes and setting is for </w:t>
            </w:r>
            <w:proofErr w:type="spellStart"/>
            <w:r w:rsidRPr="001910B2">
              <w:rPr>
                <w:rFonts w:cs="Arial"/>
              </w:rPr>
              <w:t>WiFi</w:t>
            </w:r>
            <w:proofErr w:type="spellEnd"/>
          </w:p>
        </w:tc>
      </w:tr>
      <w:tr w:rsidR="001910B2" w:rsidRPr="001910B2" w:rsidTr="002F2872"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</w:p>
        </w:tc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PR1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 xml:space="preserve">Test if user notified they can upload with signal at a good strength to </w:t>
            </w:r>
            <w:r w:rsidRPr="001910B2">
              <w:rPr>
                <w:rFonts w:cs="Arial"/>
              </w:rPr>
              <w:lastRenderedPageBreak/>
              <w:t>ensure transition (only if that is their upload option)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lastRenderedPageBreak/>
              <w:t xml:space="preserve">Phone signal is at or above a certain strength </w:t>
            </w:r>
            <w:r w:rsidRPr="001910B2">
              <w:rPr>
                <w:rFonts w:cs="Arial"/>
              </w:rPr>
              <w:lastRenderedPageBreak/>
              <w:t>while app is active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lastRenderedPageBreak/>
              <w:t>Upload icon lights up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 xml:space="preserve">If Icon changes and setting is for using phone’s signal </w:t>
            </w:r>
          </w:p>
        </w:tc>
      </w:tr>
      <w:tr w:rsidR="001910B2" w:rsidRPr="001910B2" w:rsidTr="002F2872"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</w:p>
        </w:tc>
        <w:tc>
          <w:tcPr>
            <w:tcW w:w="1502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PR1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 xml:space="preserve">Test if user notified they can upload with </w:t>
            </w:r>
            <w:proofErr w:type="spellStart"/>
            <w:r w:rsidRPr="001910B2">
              <w:rPr>
                <w:rFonts w:cs="Arial"/>
              </w:rPr>
              <w:t>WiFi</w:t>
            </w:r>
            <w:proofErr w:type="spellEnd"/>
            <w:r w:rsidRPr="001910B2">
              <w:rPr>
                <w:rFonts w:cs="Arial"/>
              </w:rPr>
              <w:t xml:space="preserve"> when no connection is made (only for </w:t>
            </w:r>
            <w:proofErr w:type="spellStart"/>
            <w:r w:rsidRPr="001910B2">
              <w:rPr>
                <w:rFonts w:cs="Arial"/>
              </w:rPr>
              <w:t>WiFi</w:t>
            </w:r>
            <w:proofErr w:type="spellEnd"/>
            <w:r w:rsidRPr="001910B2">
              <w:rPr>
                <w:rFonts w:cs="Arial"/>
              </w:rPr>
              <w:t xml:space="preserve"> upload option)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Phone signal is at or above a certain strength while app is active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>Upload icon does not light up</w:t>
            </w:r>
          </w:p>
        </w:tc>
        <w:tc>
          <w:tcPr>
            <w:tcW w:w="1503" w:type="dxa"/>
          </w:tcPr>
          <w:p w:rsidR="001910B2" w:rsidRPr="001910B2" w:rsidRDefault="001910B2" w:rsidP="002F2872">
            <w:pPr>
              <w:rPr>
                <w:rFonts w:cs="Arial"/>
              </w:rPr>
            </w:pPr>
            <w:r w:rsidRPr="001910B2">
              <w:rPr>
                <w:rFonts w:cs="Arial"/>
              </w:rPr>
              <w:t xml:space="preserve">If Icon does not change and setting is for </w:t>
            </w:r>
            <w:proofErr w:type="spellStart"/>
            <w:r w:rsidRPr="001910B2">
              <w:rPr>
                <w:rFonts w:cs="Arial"/>
              </w:rPr>
              <w:t>WiFi</w:t>
            </w:r>
            <w:proofErr w:type="spellEnd"/>
          </w:p>
        </w:tc>
      </w:tr>
    </w:tbl>
    <w:p w:rsidR="001910B2" w:rsidRPr="001910B2" w:rsidRDefault="001910B2" w:rsidP="00E71CFE">
      <w:pPr>
        <w:rPr>
          <w:rFonts w:cs="Arial"/>
        </w:rPr>
      </w:pPr>
    </w:p>
    <w:p w:rsidR="001910B2" w:rsidRPr="001910B2" w:rsidRDefault="001910B2" w:rsidP="00E71CFE">
      <w:pPr>
        <w:rPr>
          <w:rFonts w:cs="Arial"/>
        </w:rPr>
      </w:pPr>
    </w:p>
    <w:p w:rsidR="001910B2" w:rsidRPr="001910B2" w:rsidRDefault="001910B2" w:rsidP="00E71CFE">
      <w:pPr>
        <w:rPr>
          <w:rFonts w:cs="Arial"/>
        </w:rPr>
      </w:pPr>
    </w:p>
    <w:p w:rsidR="001910B2" w:rsidRPr="001910B2" w:rsidRDefault="001910B2" w:rsidP="00E71CFE">
      <w:pPr>
        <w:rPr>
          <w:rFonts w:cs="Arial"/>
        </w:rPr>
      </w:pPr>
    </w:p>
    <w:p w:rsidR="001910B2" w:rsidRPr="001910B2" w:rsidRDefault="001910B2" w:rsidP="00E71CFE">
      <w:pPr>
        <w:rPr>
          <w:rFonts w:cs="Arial"/>
        </w:rPr>
      </w:pPr>
    </w:p>
    <w:p w:rsidR="001910B2" w:rsidRPr="001910B2" w:rsidRDefault="001910B2" w:rsidP="00E71CFE">
      <w:pPr>
        <w:rPr>
          <w:rFonts w:cs="Arial"/>
        </w:rPr>
      </w:pPr>
    </w:p>
    <w:p w:rsidR="001910B2" w:rsidRPr="001910B2" w:rsidRDefault="001910B2" w:rsidP="00E71CFE">
      <w:pPr>
        <w:rPr>
          <w:rFonts w:cs="Arial"/>
        </w:rPr>
      </w:pPr>
    </w:p>
    <w:p w:rsidR="001910B2" w:rsidRPr="001910B2" w:rsidRDefault="001910B2" w:rsidP="00E71CFE">
      <w:pPr>
        <w:rPr>
          <w:rFonts w:cs="Arial"/>
        </w:rPr>
      </w:pPr>
    </w:p>
    <w:p w:rsidR="001910B2" w:rsidRPr="001910B2" w:rsidRDefault="001910B2" w:rsidP="00E71CFE">
      <w:pPr>
        <w:rPr>
          <w:rFonts w:cs="Arial"/>
        </w:rPr>
      </w:pPr>
    </w:p>
    <w:p w:rsidR="001910B2" w:rsidRPr="001910B2" w:rsidRDefault="001910B2" w:rsidP="00E71CFE">
      <w:pPr>
        <w:rPr>
          <w:rFonts w:cs="Arial"/>
        </w:rPr>
      </w:pPr>
    </w:p>
    <w:p w:rsidR="001910B2" w:rsidRPr="001910B2" w:rsidRDefault="001910B2" w:rsidP="00E71CFE">
      <w:pPr>
        <w:rPr>
          <w:rFonts w:cs="Arial"/>
        </w:rPr>
      </w:pPr>
    </w:p>
    <w:p w:rsidR="001910B2" w:rsidRPr="001910B2" w:rsidRDefault="001910B2" w:rsidP="00E71CFE">
      <w:pPr>
        <w:rPr>
          <w:rFonts w:cs="Arial"/>
        </w:rPr>
      </w:pPr>
    </w:p>
    <w:p w:rsidR="001910B2" w:rsidRPr="001910B2" w:rsidRDefault="001910B2" w:rsidP="00E71CFE">
      <w:pPr>
        <w:rPr>
          <w:rFonts w:cs="Arial"/>
        </w:rPr>
      </w:pPr>
    </w:p>
    <w:p w:rsidR="001910B2" w:rsidRPr="001910B2" w:rsidRDefault="001910B2" w:rsidP="00E71CFE">
      <w:pPr>
        <w:rPr>
          <w:rFonts w:cs="Arial"/>
        </w:rPr>
      </w:pPr>
    </w:p>
    <w:p w:rsidR="001910B2" w:rsidRPr="001910B2" w:rsidRDefault="001910B2" w:rsidP="00E71CFE">
      <w:pPr>
        <w:rPr>
          <w:rFonts w:cs="Arial"/>
        </w:rPr>
      </w:pPr>
    </w:p>
    <w:p w:rsidR="001910B2" w:rsidRPr="001910B2" w:rsidRDefault="001910B2" w:rsidP="00E71CFE">
      <w:pPr>
        <w:rPr>
          <w:rFonts w:cs="Arial"/>
        </w:rPr>
      </w:pPr>
    </w:p>
    <w:p w:rsidR="001910B2" w:rsidRDefault="001910B2" w:rsidP="00E71CFE">
      <w:pPr>
        <w:rPr>
          <w:rFonts w:cs="Arial"/>
        </w:rPr>
      </w:pPr>
    </w:p>
    <w:p w:rsidR="001910B2" w:rsidRPr="001910B2" w:rsidRDefault="001910B2" w:rsidP="00E71CFE">
      <w:pPr>
        <w:rPr>
          <w:rFonts w:cs="Arial"/>
        </w:rPr>
      </w:pPr>
    </w:p>
    <w:p w:rsidR="001910B2" w:rsidRDefault="001910B2" w:rsidP="00E71CFE">
      <w:pPr>
        <w:rPr>
          <w:rFonts w:cs="Arial"/>
        </w:rPr>
      </w:pPr>
    </w:p>
    <w:p w:rsidR="00127CF3" w:rsidRDefault="00127CF3" w:rsidP="00E71CFE">
      <w:pPr>
        <w:rPr>
          <w:rFonts w:cs="Arial"/>
        </w:rPr>
      </w:pPr>
    </w:p>
    <w:p w:rsidR="00127CF3" w:rsidRDefault="00127CF3" w:rsidP="00E71CFE">
      <w:pPr>
        <w:rPr>
          <w:rFonts w:cs="Arial"/>
        </w:rPr>
      </w:pPr>
    </w:p>
    <w:p w:rsidR="00127CF3" w:rsidRPr="00D715B5" w:rsidRDefault="00127CF3" w:rsidP="00127CF3">
      <w:pPr>
        <w:pStyle w:val="Heading2"/>
        <w:rPr>
          <w:rFonts w:cs="Arial"/>
        </w:rPr>
      </w:pPr>
      <w:bookmarkStart w:id="14" w:name="_Toc403693571"/>
      <w:bookmarkStart w:id="15" w:name="_Toc403694767"/>
      <w:r w:rsidRPr="00D715B5">
        <w:rPr>
          <w:rFonts w:cs="Arial"/>
        </w:rPr>
        <w:lastRenderedPageBreak/>
        <w:t>2.3 UI</w:t>
      </w:r>
      <w:bookmarkEnd w:id="14"/>
      <w:bookmarkEnd w:id="15"/>
      <w:r w:rsidRPr="00D715B5">
        <w:rPr>
          <w:rFonts w:cs="Arial"/>
        </w:rPr>
        <w:t xml:space="preserve"> </w:t>
      </w:r>
    </w:p>
    <w:p w:rsidR="00127CF3" w:rsidRPr="00D715B5" w:rsidRDefault="00127CF3" w:rsidP="00127CF3">
      <w:pPr>
        <w:rPr>
          <w:rFonts w:cs="Arial"/>
        </w:rPr>
      </w:pPr>
    </w:p>
    <w:tbl>
      <w:tblPr>
        <w:tblW w:w="963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06"/>
        <w:gridCol w:w="1605"/>
        <w:gridCol w:w="1606"/>
        <w:gridCol w:w="1606"/>
        <w:gridCol w:w="1606"/>
        <w:gridCol w:w="1605"/>
      </w:tblGrid>
      <w:tr w:rsidR="00127CF3" w:rsidRPr="00D715B5" w:rsidTr="0044648C">
        <w:trPr>
          <w:trHeight w:val="493"/>
          <w:tblHeader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Test Ref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Req. being tested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Test content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Output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Pass criteria</w:t>
            </w:r>
          </w:p>
        </w:tc>
      </w:tr>
      <w:tr w:rsidR="00127CF3" w:rsidRPr="00D715B5" w:rsidTr="0044648C">
        <w:tblPrEx>
          <w:shd w:val="clear" w:color="auto" w:fill="auto"/>
        </w:tblPrEx>
        <w:trPr>
          <w:trHeight w:val="1500"/>
          <w:jc w:val="center"/>
        </w:trPr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SE-F-045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EIR1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Main Menu</w:t>
            </w:r>
            <w:r>
              <w:rPr>
                <w:rFonts w:ascii="Arial" w:hAnsi="Arial" w:cs="Arial"/>
              </w:rPr>
              <w:t xml:space="preserve"> -</w:t>
            </w:r>
            <w:r w:rsidRPr="00D715B5">
              <w:rPr>
                <w:rFonts w:ascii="Arial" w:hAnsi="Arial" w:cs="Arial"/>
              </w:rPr>
              <w:t xml:space="preserve"> The upload viewers change based on the record state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The record is in the local Database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Button should be red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 xml:space="preserve">Has to be red, </w:t>
            </w:r>
          </w:p>
        </w:tc>
      </w:tr>
      <w:tr w:rsidR="00127CF3" w:rsidRPr="00D715B5" w:rsidTr="0044648C">
        <w:tblPrEx>
          <w:shd w:val="clear" w:color="auto" w:fill="auto"/>
        </w:tblPrEx>
        <w:trPr>
          <w:trHeight w:val="1500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SE-F-044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 xml:space="preserve">Main Menu </w:t>
            </w:r>
            <w:r>
              <w:rPr>
                <w:rFonts w:ascii="Arial" w:hAnsi="Arial" w:cs="Arial"/>
              </w:rPr>
              <w:t>-</w:t>
            </w:r>
            <w:r w:rsidRPr="00D715B5">
              <w:rPr>
                <w:rFonts w:ascii="Arial" w:hAnsi="Arial" w:cs="Arial"/>
              </w:rPr>
              <w:t>The upload viewers change based on the record state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The record is being uploaded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Button should change to orange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Needs to change to orange.</w:t>
            </w:r>
          </w:p>
        </w:tc>
      </w:tr>
      <w:tr w:rsidR="00127CF3" w:rsidRPr="00D715B5" w:rsidTr="0044648C">
        <w:tblPrEx>
          <w:shd w:val="clear" w:color="auto" w:fill="auto"/>
        </w:tblPrEx>
        <w:trPr>
          <w:trHeight w:val="1497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SE-F-045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 xml:space="preserve">Main Menu </w:t>
            </w:r>
            <w:r>
              <w:rPr>
                <w:rFonts w:ascii="Arial" w:hAnsi="Arial" w:cs="Arial"/>
              </w:rPr>
              <w:t>-</w:t>
            </w:r>
            <w:r w:rsidRPr="00D715B5">
              <w:rPr>
                <w:rFonts w:ascii="Arial" w:hAnsi="Arial" w:cs="Arial"/>
              </w:rPr>
              <w:t>The upload viewers change based on the record state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The record has uploaded, stays for 5 minutes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The button changed to green, and disappears after 5 minutes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Needs to change and disappear in that time provided.</w:t>
            </w:r>
          </w:p>
        </w:tc>
      </w:tr>
      <w:tr w:rsidR="00127CF3" w:rsidRPr="00D715B5" w:rsidTr="0044648C">
        <w:tblPrEx>
          <w:shd w:val="clear" w:color="auto" w:fill="auto"/>
        </w:tblPrEx>
        <w:trPr>
          <w:trHeight w:val="17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SE-F-046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Record screen</w:t>
            </w:r>
            <w:r>
              <w:rPr>
                <w:rFonts w:ascii="Arial" w:hAnsi="Arial" w:cs="Arial"/>
              </w:rPr>
              <w:t xml:space="preserve"> -</w:t>
            </w:r>
            <w:r w:rsidRPr="00D715B5">
              <w:rPr>
                <w:rFonts w:ascii="Arial" w:hAnsi="Arial" w:cs="Arial"/>
              </w:rPr>
              <w:t xml:space="preserve"> Image select screen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Swipe right on the image select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Image swipe option correctly switches between image modes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The state is switched.</w:t>
            </w:r>
          </w:p>
        </w:tc>
      </w:tr>
      <w:tr w:rsidR="00127CF3" w:rsidRPr="00D715B5" w:rsidTr="0044648C">
        <w:tblPrEx>
          <w:shd w:val="clear" w:color="auto" w:fill="auto"/>
        </w:tblPrEx>
        <w:trPr>
          <w:trHeight w:val="8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SE-F-047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 xml:space="preserve">Record Screen </w:t>
            </w:r>
            <w:r>
              <w:rPr>
                <w:rFonts w:ascii="Arial" w:hAnsi="Arial" w:cs="Arial"/>
              </w:rPr>
              <w:t xml:space="preserve">- </w:t>
            </w:r>
            <w:r w:rsidRPr="00D715B5">
              <w:rPr>
                <w:rFonts w:ascii="Arial" w:hAnsi="Arial" w:cs="Arial"/>
              </w:rPr>
              <w:t>Reset button works correctly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The button is pressed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The data entry forms are cleared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They are cleared correctly</w:t>
            </w:r>
          </w:p>
        </w:tc>
      </w:tr>
      <w:tr w:rsidR="00127CF3" w:rsidRPr="00D715B5" w:rsidTr="0044648C">
        <w:tblPrEx>
          <w:shd w:val="clear" w:color="auto" w:fill="auto"/>
        </w:tblPrEx>
        <w:trPr>
          <w:trHeight w:val="20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SE-F-048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EIR1, PR2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 xml:space="preserve">Main menu </w:t>
            </w:r>
            <w:r>
              <w:rPr>
                <w:rFonts w:ascii="Arial" w:hAnsi="Arial" w:cs="Arial"/>
              </w:rPr>
              <w:t xml:space="preserve"> -</w:t>
            </w:r>
            <w:r w:rsidRPr="00D715B5">
              <w:rPr>
                <w:rFonts w:ascii="Arial" w:hAnsi="Arial" w:cs="Arial"/>
              </w:rPr>
              <w:t>Scaling to different screen sizes works correctly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Application is tested on larger screen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The buttons and icons scale correctly and the positions are relative to screen size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The buttons looks correctly scaled.</w:t>
            </w:r>
          </w:p>
        </w:tc>
      </w:tr>
      <w:tr w:rsidR="00127CF3" w:rsidRPr="00D715B5" w:rsidTr="0044648C">
        <w:tblPrEx>
          <w:shd w:val="clear" w:color="auto" w:fill="auto"/>
        </w:tblPrEx>
        <w:trPr>
          <w:trHeight w:val="14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SE-F-049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EIR1, PR2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 xml:space="preserve">Main menu </w:t>
            </w:r>
            <w:r>
              <w:rPr>
                <w:rFonts w:ascii="Arial" w:hAnsi="Arial" w:cs="Arial"/>
              </w:rPr>
              <w:t xml:space="preserve"> -</w:t>
            </w:r>
            <w:r w:rsidRPr="00D715B5">
              <w:rPr>
                <w:rFonts w:ascii="Arial" w:hAnsi="Arial" w:cs="Arial"/>
              </w:rPr>
              <w:t>Scaled to tablet size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Opened on tablet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All controls are scaled up for tablets and works correctly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Application must have all controls scale up appropriately</w:t>
            </w:r>
          </w:p>
        </w:tc>
      </w:tr>
      <w:tr w:rsidR="00127CF3" w:rsidRPr="00D715B5" w:rsidTr="0044648C">
        <w:tblPrEx>
          <w:shd w:val="clear" w:color="auto" w:fill="auto"/>
        </w:tblPrEx>
        <w:trPr>
          <w:trHeight w:val="20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SE-F-050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EIR1, PR2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 xml:space="preserve">Record Screen </w:t>
            </w:r>
            <w:r>
              <w:rPr>
                <w:rFonts w:ascii="Arial" w:hAnsi="Arial" w:cs="Arial"/>
              </w:rPr>
              <w:t xml:space="preserve"> -</w:t>
            </w:r>
            <w:r w:rsidRPr="00D715B5">
              <w:rPr>
                <w:rFonts w:ascii="Arial" w:hAnsi="Arial" w:cs="Arial"/>
              </w:rPr>
              <w:t>Scaled to tablet size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Opened on a tablet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The buttons and image size are scaled correctly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Needs to be scaled correctly without any errors with resolution or position</w:t>
            </w:r>
          </w:p>
        </w:tc>
      </w:tr>
      <w:tr w:rsidR="00127CF3" w:rsidRPr="00D715B5" w:rsidTr="0044648C">
        <w:tblPrEx>
          <w:shd w:val="clear" w:color="auto" w:fill="auto"/>
        </w:tblPrEx>
        <w:trPr>
          <w:trHeight w:val="14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SE-F-051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 xml:space="preserve">Main menu </w:t>
            </w:r>
            <w:r>
              <w:rPr>
                <w:rFonts w:ascii="Arial" w:hAnsi="Arial" w:cs="Arial"/>
              </w:rPr>
              <w:t xml:space="preserve">- </w:t>
            </w:r>
            <w:r w:rsidRPr="00D715B5">
              <w:rPr>
                <w:rFonts w:ascii="Arial" w:hAnsi="Arial" w:cs="Arial"/>
              </w:rPr>
              <w:t>Rotate to landscape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Rotated the device to landscape.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 xml:space="preserve">The elements rotate and resize to fit the  screen more appropriately 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 xml:space="preserve">Needs to resize and reposition elements correctly </w:t>
            </w:r>
          </w:p>
        </w:tc>
      </w:tr>
      <w:tr w:rsidR="00127CF3" w:rsidRPr="00D715B5" w:rsidTr="0044648C">
        <w:tblPrEx>
          <w:shd w:val="clear" w:color="auto" w:fill="auto"/>
        </w:tblPrEx>
        <w:trPr>
          <w:trHeight w:val="20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SE-F-052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 xml:space="preserve">Record Screen </w:t>
            </w:r>
            <w:r>
              <w:rPr>
                <w:rFonts w:ascii="Arial" w:hAnsi="Arial" w:cs="Arial"/>
              </w:rPr>
              <w:t xml:space="preserve"> -</w:t>
            </w:r>
            <w:r w:rsidRPr="00D715B5">
              <w:rPr>
                <w:rFonts w:ascii="Arial" w:hAnsi="Arial" w:cs="Arial"/>
              </w:rPr>
              <w:t>Rotate to landscape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  <w:u w:color="000000"/>
              </w:rPr>
              <w:t>Rotated the device to landscape.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 xml:space="preserve">The elements of the screen rotate and resize to fit the screen, this includes the image selector. 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Needs to resize correctly and the image has to resize</w:t>
            </w:r>
          </w:p>
        </w:tc>
      </w:tr>
      <w:tr w:rsidR="00127CF3" w:rsidRPr="00D715B5" w:rsidTr="0044648C">
        <w:tblPrEx>
          <w:shd w:val="clear" w:color="auto" w:fill="auto"/>
        </w:tblPrEx>
        <w:trPr>
          <w:trHeight w:val="14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SE-F-053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Main Menu</w:t>
            </w:r>
            <w:r>
              <w:rPr>
                <w:rFonts w:ascii="Arial" w:hAnsi="Arial" w:cs="Arial"/>
              </w:rPr>
              <w:t xml:space="preserve"> - four</w:t>
            </w:r>
            <w:r w:rsidRPr="00D715B5">
              <w:rPr>
                <w:rFonts w:ascii="Arial" w:hAnsi="Arial" w:cs="Arial"/>
              </w:rPr>
              <w:t xml:space="preserve"> navigation buttons must be in the correct location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Opened the application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The buttons are spaced evenly and are the same size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Have to be spaced evenly and are the same size</w:t>
            </w:r>
          </w:p>
        </w:tc>
      </w:tr>
      <w:tr w:rsidR="00127CF3" w:rsidRPr="00D715B5" w:rsidTr="0044648C">
        <w:tblPrEx>
          <w:shd w:val="clear" w:color="auto" w:fill="auto"/>
        </w:tblPrEx>
        <w:trPr>
          <w:trHeight w:val="14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SE-F-054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 xml:space="preserve">Main menu </w:t>
            </w:r>
            <w:r>
              <w:rPr>
                <w:rFonts w:ascii="Arial" w:hAnsi="Arial" w:cs="Arial"/>
              </w:rPr>
              <w:t>-</w:t>
            </w:r>
            <w:r w:rsidRPr="00D715B5">
              <w:rPr>
                <w:rFonts w:ascii="Arial" w:hAnsi="Arial" w:cs="Arial"/>
              </w:rPr>
              <w:t>Upload button checks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Opened the application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The upload buttons are spaced and positioned evenly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They’re spaced evenly and are the same size</w:t>
            </w:r>
          </w:p>
        </w:tc>
      </w:tr>
      <w:tr w:rsidR="00127CF3" w:rsidRPr="00D715B5" w:rsidTr="0044648C">
        <w:tblPrEx>
          <w:shd w:val="clear" w:color="auto" w:fill="auto"/>
        </w:tblPrEx>
        <w:trPr>
          <w:trHeight w:val="14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SE-F-055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 xml:space="preserve">Main menu </w:t>
            </w:r>
            <w:r>
              <w:rPr>
                <w:rFonts w:ascii="Arial" w:hAnsi="Arial" w:cs="Arial"/>
              </w:rPr>
              <w:t xml:space="preserve"> -</w:t>
            </w:r>
            <w:r w:rsidRPr="00D715B5">
              <w:rPr>
                <w:rFonts w:ascii="Arial" w:hAnsi="Arial" w:cs="Arial"/>
              </w:rPr>
              <w:t>Added recording to upload button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Added a recording to be displayed on the button display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The recording button is added to the end of the stack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Has to be added correctly to the display</w:t>
            </w:r>
          </w:p>
        </w:tc>
      </w:tr>
      <w:tr w:rsidR="00127CF3" w:rsidRPr="00D715B5" w:rsidTr="0044648C">
        <w:tblPrEx>
          <w:shd w:val="clear" w:color="auto" w:fill="auto"/>
        </w:tblPrEx>
        <w:trPr>
          <w:trHeight w:val="1490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SE-F-056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Record </w:t>
            </w:r>
            <w:r w:rsidRPr="00D715B5">
              <w:rPr>
                <w:rFonts w:ascii="Arial" w:hAnsi="Arial" w:cs="Arial"/>
              </w:rPr>
              <w:t>Screen</w:t>
            </w:r>
            <w:r>
              <w:rPr>
                <w:rFonts w:ascii="Arial" w:hAnsi="Arial" w:cs="Arial"/>
              </w:rPr>
              <w:t xml:space="preserve"> - </w:t>
            </w:r>
            <w:r w:rsidRPr="00D715B5">
              <w:rPr>
                <w:rFonts w:ascii="Arial" w:hAnsi="Arial" w:cs="Arial"/>
              </w:rPr>
              <w:t xml:space="preserve">GPS Screen disability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Turn off GPS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The GPS automatic entry should be disabled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7CF3" w:rsidRPr="00D715B5" w:rsidRDefault="00127CF3" w:rsidP="0044648C">
            <w:pPr>
              <w:pStyle w:val="Body"/>
              <w:rPr>
                <w:rFonts w:ascii="Arial" w:hAnsi="Arial" w:cs="Arial"/>
              </w:rPr>
            </w:pPr>
            <w:r w:rsidRPr="00D715B5">
              <w:rPr>
                <w:rFonts w:ascii="Arial" w:hAnsi="Arial" w:cs="Arial"/>
              </w:rPr>
              <w:t>Has to disable the controls once GPS is turned off</w:t>
            </w:r>
          </w:p>
        </w:tc>
      </w:tr>
    </w:tbl>
    <w:p w:rsidR="00127CF3" w:rsidRDefault="00127CF3" w:rsidP="00E71CFE">
      <w:pPr>
        <w:rPr>
          <w:rFonts w:cs="Arial"/>
        </w:rPr>
      </w:pPr>
    </w:p>
    <w:p w:rsidR="00127CF3" w:rsidRDefault="00127CF3" w:rsidP="00E71CFE">
      <w:pPr>
        <w:rPr>
          <w:rFonts w:cs="Arial"/>
        </w:rPr>
      </w:pPr>
    </w:p>
    <w:p w:rsidR="00127CF3" w:rsidRDefault="00127CF3" w:rsidP="00E71CFE">
      <w:pPr>
        <w:rPr>
          <w:rFonts w:cs="Arial"/>
        </w:rPr>
      </w:pPr>
    </w:p>
    <w:p w:rsidR="00127CF3" w:rsidRDefault="00127CF3" w:rsidP="00E71CFE">
      <w:pPr>
        <w:rPr>
          <w:rFonts w:cs="Arial"/>
        </w:rPr>
      </w:pPr>
    </w:p>
    <w:p w:rsidR="00127CF3" w:rsidRDefault="00127CF3" w:rsidP="00E71CFE">
      <w:pPr>
        <w:rPr>
          <w:rFonts w:cs="Arial"/>
        </w:rPr>
      </w:pPr>
    </w:p>
    <w:p w:rsidR="00127CF3" w:rsidRDefault="00127CF3" w:rsidP="00E71CFE">
      <w:pPr>
        <w:rPr>
          <w:rFonts w:cs="Arial"/>
        </w:rPr>
      </w:pPr>
    </w:p>
    <w:p w:rsidR="00127CF3" w:rsidRDefault="00127CF3" w:rsidP="00E71CFE">
      <w:pPr>
        <w:rPr>
          <w:rFonts w:cs="Arial"/>
        </w:rPr>
      </w:pPr>
    </w:p>
    <w:p w:rsidR="00127CF3" w:rsidRDefault="00127CF3" w:rsidP="00E71CFE">
      <w:pPr>
        <w:rPr>
          <w:rFonts w:cs="Arial"/>
        </w:rPr>
      </w:pPr>
    </w:p>
    <w:p w:rsidR="00127CF3" w:rsidRDefault="00127CF3" w:rsidP="00E71CFE">
      <w:pPr>
        <w:rPr>
          <w:rFonts w:cs="Arial"/>
        </w:rPr>
      </w:pPr>
    </w:p>
    <w:p w:rsidR="00127CF3" w:rsidRPr="001910B2" w:rsidRDefault="00127CF3" w:rsidP="00E71CFE">
      <w:pPr>
        <w:rPr>
          <w:rFonts w:cs="Arial"/>
        </w:rPr>
      </w:pPr>
    </w:p>
    <w:p w:rsidR="00F575B1" w:rsidRPr="001910B2" w:rsidRDefault="00F575B1" w:rsidP="00F575B1">
      <w:pPr>
        <w:pStyle w:val="Heading1"/>
        <w:rPr>
          <w:rFonts w:cs="Arial"/>
        </w:rPr>
      </w:pPr>
      <w:bookmarkStart w:id="16" w:name="_Toc403672653"/>
      <w:bookmarkStart w:id="17" w:name="_Toc403694768"/>
      <w:r w:rsidRPr="001910B2">
        <w:rPr>
          <w:rFonts w:cs="Arial"/>
        </w:rPr>
        <w:lastRenderedPageBreak/>
        <w:t>Database Test Specification</w:t>
      </w:r>
      <w:bookmarkEnd w:id="16"/>
      <w:bookmarkEnd w:id="17"/>
    </w:p>
    <w:p w:rsidR="00F575B1" w:rsidRPr="001910B2" w:rsidRDefault="00F575B1" w:rsidP="00F575B1">
      <w:pPr>
        <w:rPr>
          <w:rFonts w:cs="Arial"/>
          <w:b/>
        </w:rPr>
      </w:pPr>
    </w:p>
    <w:p w:rsidR="00F575B1" w:rsidRPr="001910B2" w:rsidRDefault="00F575B1" w:rsidP="00F575B1">
      <w:pPr>
        <w:pStyle w:val="Heading3"/>
        <w:numPr>
          <w:ilvl w:val="1"/>
          <w:numId w:val="12"/>
        </w:numPr>
        <w:rPr>
          <w:rFonts w:cs="Arial"/>
        </w:rPr>
      </w:pPr>
      <w:bookmarkStart w:id="18" w:name="_Toc403672654"/>
      <w:bookmarkStart w:id="19" w:name="_Toc403694769"/>
      <w:r w:rsidRPr="001910B2">
        <w:rPr>
          <w:rFonts w:cs="Arial"/>
        </w:rPr>
        <w:t>Recordings Table</w:t>
      </w:r>
      <w:bookmarkEnd w:id="18"/>
      <w:bookmarkEnd w:id="19"/>
    </w:p>
    <w:tbl>
      <w:tblPr>
        <w:tblW w:w="5131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265"/>
        <w:gridCol w:w="1628"/>
        <w:gridCol w:w="1839"/>
        <w:gridCol w:w="1595"/>
        <w:gridCol w:w="1458"/>
        <w:gridCol w:w="1457"/>
      </w:tblGrid>
      <w:tr w:rsidR="00F575B1" w:rsidRPr="001910B2" w:rsidTr="00E25F67">
        <w:tc>
          <w:tcPr>
            <w:tcW w:w="6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  <w:b/>
              </w:rPr>
              <w:t>Test Ref</w:t>
            </w:r>
          </w:p>
        </w:tc>
        <w:tc>
          <w:tcPr>
            <w:tcW w:w="8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proofErr w:type="spellStart"/>
            <w:r w:rsidRPr="001910B2">
              <w:rPr>
                <w:rFonts w:cs="Arial"/>
                <w:b/>
              </w:rPr>
              <w:t>Req</w:t>
            </w:r>
            <w:proofErr w:type="spellEnd"/>
            <w:r w:rsidRPr="001910B2">
              <w:rPr>
                <w:rFonts w:cs="Arial"/>
                <w:b/>
              </w:rPr>
              <w:t xml:space="preserve"> being tested</w:t>
            </w:r>
          </w:p>
        </w:tc>
        <w:tc>
          <w:tcPr>
            <w:tcW w:w="9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  <w:b/>
              </w:rPr>
              <w:t>Test Content</w:t>
            </w:r>
          </w:p>
        </w:tc>
        <w:tc>
          <w:tcPr>
            <w:tcW w:w="86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  <w:b/>
              </w:rPr>
              <w:t>Input</w:t>
            </w:r>
          </w:p>
        </w:tc>
        <w:tc>
          <w:tcPr>
            <w:tcW w:w="78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  <w:b/>
              </w:rPr>
              <w:t>Output</w:t>
            </w:r>
          </w:p>
        </w:tc>
        <w:tc>
          <w:tcPr>
            <w:tcW w:w="7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  <w:b/>
              </w:rPr>
              <w:t>Pass Criteria</w:t>
            </w:r>
          </w:p>
        </w:tc>
      </w:tr>
      <w:tr w:rsidR="00F575B1" w:rsidRPr="001910B2" w:rsidTr="00E25F67">
        <w:tc>
          <w:tcPr>
            <w:tcW w:w="6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SE-F-001</w:t>
            </w:r>
          </w:p>
        </w:tc>
        <w:tc>
          <w:tcPr>
            <w:tcW w:w="8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FR2,FR8</w:t>
            </w:r>
          </w:p>
        </w:tc>
        <w:tc>
          <w:tcPr>
            <w:tcW w:w="9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 xml:space="preserve">Check if the database can store a valid </w:t>
            </w:r>
            <w:proofErr w:type="spellStart"/>
            <w:r w:rsidRPr="001910B2">
              <w:rPr>
                <w:rFonts w:cs="Arial"/>
              </w:rPr>
              <w:t>reserve_id</w:t>
            </w:r>
            <w:proofErr w:type="spellEnd"/>
          </w:p>
        </w:tc>
        <w:tc>
          <w:tcPr>
            <w:tcW w:w="86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 valid reserve id such as 7 or 75 which has a corresponding reserve record</w:t>
            </w:r>
          </w:p>
        </w:tc>
        <w:tc>
          <w:tcPr>
            <w:tcW w:w="78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reserve id is successfully stored in the relevant row</w:t>
            </w:r>
          </w:p>
        </w:tc>
        <w:tc>
          <w:tcPr>
            <w:tcW w:w="7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stored correctly without errors or warnings</w:t>
            </w:r>
          </w:p>
        </w:tc>
      </w:tr>
      <w:tr w:rsidR="00F575B1" w:rsidRPr="001910B2" w:rsidTr="00E25F67">
        <w:tc>
          <w:tcPr>
            <w:tcW w:w="6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SE-F-002</w:t>
            </w:r>
          </w:p>
        </w:tc>
        <w:tc>
          <w:tcPr>
            <w:tcW w:w="8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FR2,FR8</w:t>
            </w:r>
          </w:p>
        </w:tc>
        <w:tc>
          <w:tcPr>
            <w:tcW w:w="9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 xml:space="preserve">Check if the database can store an invalid </w:t>
            </w:r>
            <w:proofErr w:type="spellStart"/>
            <w:r w:rsidRPr="001910B2">
              <w:rPr>
                <w:rFonts w:cs="Arial"/>
              </w:rPr>
              <w:t>reserve_id</w:t>
            </w:r>
            <w:proofErr w:type="spellEnd"/>
          </w:p>
        </w:tc>
        <w:tc>
          <w:tcPr>
            <w:tcW w:w="86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An invalid reserve id such as “reserve 51”</w:t>
            </w:r>
          </w:p>
        </w:tc>
        <w:tc>
          <w:tcPr>
            <w:tcW w:w="78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reserve id is not successfully stored and an error is given</w:t>
            </w:r>
          </w:p>
        </w:tc>
        <w:tc>
          <w:tcPr>
            <w:tcW w:w="7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not stored and an error is given</w:t>
            </w:r>
          </w:p>
        </w:tc>
      </w:tr>
      <w:tr w:rsidR="00F575B1" w:rsidRPr="001910B2" w:rsidTr="00E25F67">
        <w:tc>
          <w:tcPr>
            <w:tcW w:w="6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SE-F-003</w:t>
            </w:r>
          </w:p>
        </w:tc>
        <w:tc>
          <w:tcPr>
            <w:tcW w:w="8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FR2,FR8</w:t>
            </w:r>
          </w:p>
        </w:tc>
        <w:tc>
          <w:tcPr>
            <w:tcW w:w="9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 xml:space="preserve">Check if the database can store a valid </w:t>
            </w:r>
            <w:proofErr w:type="spellStart"/>
            <w:r w:rsidRPr="001910B2">
              <w:rPr>
                <w:rFonts w:cs="Arial"/>
              </w:rPr>
              <w:t>user_id</w:t>
            </w:r>
            <w:proofErr w:type="spellEnd"/>
          </w:p>
        </w:tc>
        <w:tc>
          <w:tcPr>
            <w:tcW w:w="86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 valid user id such as 3 or 22 which has a corresponding user record</w:t>
            </w:r>
          </w:p>
        </w:tc>
        <w:tc>
          <w:tcPr>
            <w:tcW w:w="78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user id is successfully stored in the relevant row</w:t>
            </w:r>
          </w:p>
        </w:tc>
        <w:tc>
          <w:tcPr>
            <w:tcW w:w="7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stored correctly without errors or warnings</w:t>
            </w:r>
          </w:p>
        </w:tc>
      </w:tr>
      <w:tr w:rsidR="00F575B1" w:rsidRPr="001910B2" w:rsidTr="00E25F67">
        <w:tc>
          <w:tcPr>
            <w:tcW w:w="6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SE-F-004</w:t>
            </w:r>
          </w:p>
        </w:tc>
        <w:tc>
          <w:tcPr>
            <w:tcW w:w="8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FR2,FR8</w:t>
            </w:r>
          </w:p>
        </w:tc>
        <w:tc>
          <w:tcPr>
            <w:tcW w:w="9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 xml:space="preserve">Check if the database can store an invalid </w:t>
            </w:r>
            <w:proofErr w:type="spellStart"/>
            <w:r w:rsidRPr="001910B2">
              <w:rPr>
                <w:rFonts w:cs="Arial"/>
              </w:rPr>
              <w:t>user_id</w:t>
            </w:r>
            <w:proofErr w:type="spellEnd"/>
          </w:p>
        </w:tc>
        <w:tc>
          <w:tcPr>
            <w:tcW w:w="86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An invalid user id such as “user 98”</w:t>
            </w:r>
          </w:p>
        </w:tc>
        <w:tc>
          <w:tcPr>
            <w:tcW w:w="78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user id is not successfully stored and an error is given</w:t>
            </w:r>
          </w:p>
        </w:tc>
        <w:tc>
          <w:tcPr>
            <w:tcW w:w="7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not stored and an error is given</w:t>
            </w:r>
          </w:p>
        </w:tc>
      </w:tr>
    </w:tbl>
    <w:p w:rsidR="00F575B1" w:rsidRPr="001910B2" w:rsidRDefault="00F575B1" w:rsidP="00F575B1">
      <w:pPr>
        <w:rPr>
          <w:rFonts w:cs="Arial"/>
        </w:rPr>
      </w:pPr>
    </w:p>
    <w:p w:rsidR="00F575B1" w:rsidRPr="001910B2" w:rsidRDefault="00F575B1" w:rsidP="00F575B1">
      <w:pPr>
        <w:rPr>
          <w:rFonts w:cs="Arial"/>
        </w:rPr>
      </w:pPr>
      <w:r w:rsidRPr="001910B2">
        <w:rPr>
          <w:rFonts w:cs="Arial"/>
        </w:rPr>
        <w:br w:type="page"/>
      </w:r>
    </w:p>
    <w:tbl>
      <w:tblPr>
        <w:tblpPr w:leftFromText="180" w:rightFromText="180" w:vertAnchor="text" w:horzAnchor="margin" w:tblpY="365"/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4"/>
        <w:gridCol w:w="1504"/>
        <w:gridCol w:w="1503"/>
        <w:gridCol w:w="1503"/>
        <w:gridCol w:w="1503"/>
        <w:gridCol w:w="1503"/>
      </w:tblGrid>
      <w:tr w:rsidR="00F575B1" w:rsidRPr="001910B2" w:rsidTr="00E25F67">
        <w:tc>
          <w:tcPr>
            <w:tcW w:w="8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1910B2">
              <w:rPr>
                <w:rFonts w:ascii="Arial" w:hAnsi="Arial" w:cs="Arial"/>
                <w:b/>
                <w:sz w:val="22"/>
                <w:szCs w:val="22"/>
              </w:rPr>
              <w:lastRenderedPageBreak/>
              <w:t>Test ref</w:t>
            </w:r>
          </w:p>
        </w:tc>
        <w:tc>
          <w:tcPr>
            <w:tcW w:w="8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1910B2">
              <w:rPr>
                <w:rFonts w:ascii="Arial" w:hAnsi="Arial" w:cs="Arial"/>
                <w:b/>
                <w:sz w:val="22"/>
                <w:szCs w:val="22"/>
              </w:rPr>
              <w:t>Req. being tested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1910B2">
              <w:rPr>
                <w:rFonts w:ascii="Arial" w:hAnsi="Arial" w:cs="Arial"/>
                <w:b/>
                <w:sz w:val="22"/>
                <w:szCs w:val="22"/>
              </w:rPr>
              <w:t>Test content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1910B2">
              <w:rPr>
                <w:rFonts w:ascii="Arial" w:hAnsi="Arial" w:cs="Arial"/>
                <w:b/>
                <w:sz w:val="22"/>
                <w:szCs w:val="22"/>
              </w:rPr>
              <w:t>Input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1910B2">
              <w:rPr>
                <w:rFonts w:ascii="Arial" w:hAnsi="Arial" w:cs="Arial"/>
                <w:b/>
                <w:sz w:val="22"/>
                <w:szCs w:val="22"/>
              </w:rPr>
              <w:t>Output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1910B2">
              <w:rPr>
                <w:rFonts w:ascii="Arial" w:hAnsi="Arial" w:cs="Arial"/>
                <w:b/>
                <w:sz w:val="22"/>
                <w:szCs w:val="22"/>
              </w:rPr>
              <w:t>Pass criteria</w:t>
            </w:r>
          </w:p>
        </w:tc>
      </w:tr>
      <w:tr w:rsidR="00F575B1" w:rsidRPr="001910B2" w:rsidTr="00E25F67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SE-F-005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FR7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Check if database can store common reserve name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Name of the nature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The database should store the newly entered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F575B1" w:rsidRPr="001910B2" w:rsidTr="00E25F67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SE-F-006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FR7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 xml:space="preserve">Check if database can store common reserve name past the </w:t>
            </w:r>
            <w:proofErr w:type="spellStart"/>
            <w:r w:rsidRPr="001910B2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1910B2">
              <w:rPr>
                <w:rFonts w:ascii="Arial" w:hAnsi="Arial" w:cs="Arial"/>
                <w:sz w:val="22"/>
                <w:szCs w:val="22"/>
              </w:rPr>
              <w:t xml:space="preserve"> limit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 xml:space="preserve">Enter a name of length greater than 50 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The data entry should fail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Data should not appear in the database</w:t>
            </w:r>
          </w:p>
        </w:tc>
      </w:tr>
      <w:tr w:rsidR="00F575B1" w:rsidRPr="001910B2" w:rsidTr="00E25F67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SE-F-007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Enter an OS grid reference that corresponds to the location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A grid reference of correct length and format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The database should store the reference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F575B1" w:rsidRPr="001910B2" w:rsidTr="00E25F67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SE-F-008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Enter an OS grid reference that corresponds to the location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A grid reference of correct length but incorrect format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The data entry should be re-formatted and stored in the database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F575B1" w:rsidRPr="001910B2" w:rsidTr="00E25F67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SE-F-009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Enter an OS grid reference that corresponds to the location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A grid reference of incorrect length and incorrect format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The data entry should fail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Data is not stored in the database</w:t>
            </w:r>
          </w:p>
        </w:tc>
      </w:tr>
      <w:tr w:rsidR="00F575B1" w:rsidRPr="001910B2" w:rsidTr="00E25F67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SE-F-010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Enter a textual description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Text of length greater than 0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The database should store the description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F575B1" w:rsidRPr="001910B2" w:rsidTr="00E25F67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SE-F-011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Enter an empty description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An empty string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The data entry should fail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Data is not stored in the database</w:t>
            </w:r>
          </w:p>
        </w:tc>
      </w:tr>
    </w:tbl>
    <w:p w:rsidR="00F575B1" w:rsidRPr="001910B2" w:rsidRDefault="00F575B1" w:rsidP="00F575B1">
      <w:pPr>
        <w:pStyle w:val="Heading3"/>
        <w:numPr>
          <w:ilvl w:val="1"/>
          <w:numId w:val="12"/>
        </w:numPr>
        <w:rPr>
          <w:rFonts w:cs="Arial"/>
        </w:rPr>
      </w:pPr>
      <w:bookmarkStart w:id="20" w:name="_Toc403672655"/>
      <w:bookmarkStart w:id="21" w:name="_Toc403694770"/>
      <w:r w:rsidRPr="001910B2">
        <w:rPr>
          <w:rFonts w:cs="Arial"/>
        </w:rPr>
        <w:t>Reserves Table</w:t>
      </w:r>
      <w:bookmarkEnd w:id="20"/>
      <w:bookmarkEnd w:id="21"/>
    </w:p>
    <w:p w:rsidR="00F575B1" w:rsidRPr="001910B2" w:rsidRDefault="00F575B1" w:rsidP="00F575B1">
      <w:pPr>
        <w:rPr>
          <w:rFonts w:cs="Arial"/>
        </w:rPr>
      </w:pPr>
    </w:p>
    <w:p w:rsidR="00F575B1" w:rsidRPr="001910B2" w:rsidRDefault="00F575B1" w:rsidP="00F575B1">
      <w:pPr>
        <w:rPr>
          <w:rFonts w:cs="Arial"/>
        </w:rPr>
      </w:pPr>
    </w:p>
    <w:p w:rsidR="00F575B1" w:rsidRPr="001910B2" w:rsidRDefault="00F575B1" w:rsidP="00F575B1">
      <w:pPr>
        <w:rPr>
          <w:rFonts w:cs="Arial"/>
        </w:rPr>
      </w:pPr>
    </w:p>
    <w:p w:rsidR="00F575B1" w:rsidRPr="001910B2" w:rsidRDefault="00F575B1" w:rsidP="00F575B1">
      <w:pPr>
        <w:rPr>
          <w:rFonts w:cs="Arial"/>
        </w:rPr>
      </w:pPr>
    </w:p>
    <w:p w:rsidR="00F575B1" w:rsidRPr="001910B2" w:rsidRDefault="00F575B1" w:rsidP="00F575B1">
      <w:pPr>
        <w:pStyle w:val="Heading3"/>
        <w:numPr>
          <w:ilvl w:val="1"/>
          <w:numId w:val="12"/>
        </w:numPr>
        <w:rPr>
          <w:rFonts w:cs="Arial"/>
        </w:rPr>
      </w:pPr>
      <w:bookmarkStart w:id="22" w:name="_Toc403672656"/>
      <w:bookmarkStart w:id="23" w:name="_Toc403694771"/>
      <w:r w:rsidRPr="001910B2">
        <w:rPr>
          <w:rFonts w:cs="Arial"/>
        </w:rPr>
        <w:lastRenderedPageBreak/>
        <w:t>Species Table</w:t>
      </w:r>
      <w:bookmarkEnd w:id="22"/>
      <w:bookmarkEnd w:id="23"/>
    </w:p>
    <w:tbl>
      <w:tblPr>
        <w:tblpPr w:leftFromText="180" w:rightFromText="180" w:vertAnchor="text" w:horzAnchor="margin" w:tblpY="2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1305"/>
        <w:gridCol w:w="1182"/>
        <w:gridCol w:w="1668"/>
        <w:gridCol w:w="1473"/>
        <w:gridCol w:w="1571"/>
        <w:gridCol w:w="1807"/>
      </w:tblGrid>
      <w:tr w:rsidR="00F575B1" w:rsidRPr="001910B2" w:rsidTr="00E25F67">
        <w:trPr>
          <w:trHeight w:val="1015"/>
        </w:trPr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rPr>
                <w:rFonts w:cs="Arial"/>
              </w:rPr>
            </w:pPr>
            <w:r w:rsidRPr="001910B2">
              <w:rPr>
                <w:rFonts w:cs="Arial"/>
                <w:b/>
              </w:rPr>
              <w:t>Test Ref</w:t>
            </w:r>
          </w:p>
        </w:tc>
        <w:tc>
          <w:tcPr>
            <w:tcW w:w="656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proofErr w:type="spellStart"/>
            <w:r w:rsidRPr="001910B2">
              <w:rPr>
                <w:rFonts w:cs="Arial"/>
                <w:b/>
              </w:rPr>
              <w:t>Req</w:t>
            </w:r>
            <w:proofErr w:type="spellEnd"/>
            <w:r w:rsidRPr="001910B2">
              <w:rPr>
                <w:rFonts w:cs="Arial"/>
                <w:b/>
              </w:rPr>
              <w:t xml:space="preserve"> being Tested</w:t>
            </w:r>
          </w:p>
        </w:tc>
        <w:tc>
          <w:tcPr>
            <w:tcW w:w="926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rPr>
                <w:rFonts w:cs="Arial"/>
              </w:rPr>
            </w:pPr>
            <w:r w:rsidRPr="001910B2">
              <w:rPr>
                <w:rFonts w:cs="Arial"/>
                <w:b/>
              </w:rPr>
              <w:t>Test Content</w:t>
            </w:r>
          </w:p>
        </w:tc>
        <w:tc>
          <w:tcPr>
            <w:tcW w:w="818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rPr>
                <w:rFonts w:cs="Arial"/>
              </w:rPr>
            </w:pPr>
            <w:r w:rsidRPr="001910B2">
              <w:rPr>
                <w:rFonts w:cs="Arial"/>
                <w:b/>
              </w:rPr>
              <w:t>Input</w:t>
            </w:r>
          </w:p>
        </w:tc>
        <w:tc>
          <w:tcPr>
            <w:tcW w:w="872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rPr>
                <w:rFonts w:cs="Arial"/>
              </w:rPr>
            </w:pPr>
            <w:r w:rsidRPr="001910B2">
              <w:rPr>
                <w:rFonts w:cs="Arial"/>
                <w:b/>
              </w:rPr>
              <w:t>Output</w:t>
            </w:r>
          </w:p>
        </w:tc>
        <w:tc>
          <w:tcPr>
            <w:tcW w:w="1003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rPr>
                <w:rFonts w:cs="Arial"/>
              </w:rPr>
            </w:pPr>
            <w:r w:rsidRPr="001910B2">
              <w:rPr>
                <w:rFonts w:cs="Arial"/>
                <w:b/>
              </w:rPr>
              <w:t>Pass Criteria</w:t>
            </w:r>
          </w:p>
        </w:tc>
      </w:tr>
      <w:tr w:rsidR="00F575B1" w:rsidRPr="001910B2" w:rsidTr="00E25F67">
        <w:trPr>
          <w:trHeight w:val="1640"/>
        </w:trPr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rPr>
                <w:rFonts w:cs="Arial"/>
              </w:rPr>
            </w:pPr>
            <w:r w:rsidRPr="001910B2">
              <w:rPr>
                <w:rFonts w:cs="Arial"/>
                <w:b/>
              </w:rPr>
              <w:t xml:space="preserve"> </w:t>
            </w:r>
            <w:r w:rsidRPr="001910B2">
              <w:rPr>
                <w:rFonts w:cs="Arial"/>
              </w:rPr>
              <w:t>SE-F-012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rPr>
                <w:rFonts w:cs="Arial"/>
              </w:rPr>
            </w:pPr>
            <w:r w:rsidRPr="001910B2">
              <w:rPr>
                <w:rFonts w:cs="Arial"/>
                <w:b/>
              </w:rPr>
              <w:t xml:space="preserve"> </w:t>
            </w:r>
            <w:r w:rsidRPr="001910B2">
              <w:rPr>
                <w:rFonts w:cs="Arial"/>
              </w:rP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>Check if database can store common name.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Enter the common name of the Species e.g. </w:t>
            </w:r>
            <w:r w:rsidRPr="001910B2">
              <w:rPr>
                <w:rFonts w:cs="Arial"/>
                <w:shd w:val="clear" w:color="auto" w:fill="F2F2F2"/>
              </w:rPr>
              <w:t>European Silver-fir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>The database should store the newly entered species.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>Data is stored correctly without any problems</w:t>
            </w:r>
          </w:p>
        </w:tc>
      </w:tr>
      <w:tr w:rsidR="00F575B1" w:rsidRPr="001910B2" w:rsidTr="00E25F67">
        <w:trPr>
          <w:trHeight w:val="2308"/>
        </w:trPr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rPr>
                <w:rFonts w:cs="Arial"/>
              </w:rPr>
            </w:pPr>
            <w:r w:rsidRPr="001910B2">
              <w:rPr>
                <w:rFonts w:cs="Arial"/>
                <w:b/>
              </w:rPr>
              <w:t xml:space="preserve"> </w:t>
            </w:r>
            <w:r w:rsidRPr="001910B2">
              <w:rPr>
                <w:rFonts w:cs="Arial"/>
              </w:rPr>
              <w:t>SE-F-013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rPr>
                <w:rFonts w:cs="Arial"/>
              </w:rPr>
            </w:pPr>
            <w:r w:rsidRPr="001910B2">
              <w:rPr>
                <w:rFonts w:cs="Arial"/>
                <w:b/>
              </w:rPr>
              <w:t xml:space="preserve"> </w:t>
            </w:r>
            <w:r w:rsidRPr="001910B2">
              <w:rPr>
                <w:rFonts w:cs="Arial"/>
              </w:rP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Check if database can store a common name past the </w:t>
            </w:r>
            <w:proofErr w:type="spellStart"/>
            <w:r w:rsidRPr="001910B2">
              <w:rPr>
                <w:rFonts w:cs="Arial"/>
              </w:rPr>
              <w:t>varchar</w:t>
            </w:r>
            <w:proofErr w:type="spellEnd"/>
            <w:r w:rsidRPr="001910B2">
              <w:rPr>
                <w:rFonts w:cs="Arial"/>
              </w:rPr>
              <w:t xml:space="preserve"> (50) limit.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>Enter a common name of the species which is beyond the 50 character limit.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>The data entered into the database should fail.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>Data should not appear in the database</w:t>
            </w:r>
          </w:p>
        </w:tc>
      </w:tr>
      <w:tr w:rsidR="00F575B1" w:rsidRPr="001910B2" w:rsidTr="00E25F67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rPr>
                <w:rFonts w:cs="Arial"/>
              </w:rPr>
            </w:pPr>
            <w:r w:rsidRPr="001910B2">
              <w:rPr>
                <w:rFonts w:cs="Arial"/>
                <w:b/>
              </w:rPr>
              <w:t xml:space="preserve"> </w:t>
            </w:r>
            <w:r w:rsidRPr="001910B2">
              <w:rPr>
                <w:rFonts w:cs="Arial"/>
              </w:rPr>
              <w:t>SE-F-014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rPr>
                <w:rFonts w:cs="Arial"/>
              </w:rPr>
            </w:pPr>
            <w:r w:rsidRPr="001910B2">
              <w:rPr>
                <w:rFonts w:cs="Arial"/>
                <w:b/>
              </w:rPr>
              <w:t xml:space="preserve"> </w:t>
            </w:r>
            <w:r w:rsidRPr="001910B2">
              <w:rPr>
                <w:rFonts w:cs="Arial"/>
              </w:rP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>Check if database can store Latin name.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Enter the Latin name of the Species e.g. </w:t>
            </w:r>
            <w:proofErr w:type="spellStart"/>
            <w:r w:rsidRPr="001910B2">
              <w:rPr>
                <w:rFonts w:cs="Arial"/>
              </w:rPr>
              <w:t>Abies</w:t>
            </w:r>
            <w:proofErr w:type="spellEnd"/>
            <w:r w:rsidRPr="001910B2">
              <w:rPr>
                <w:rFonts w:cs="Arial"/>
              </w:rPr>
              <w:t xml:space="preserve"> alba Mill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>The database should store the newly entered species.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>Data is stored correctly without any problems</w:t>
            </w:r>
          </w:p>
        </w:tc>
      </w:tr>
      <w:tr w:rsidR="00F575B1" w:rsidRPr="001910B2" w:rsidTr="00E25F67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rPr>
                <w:rFonts w:cs="Arial"/>
              </w:rPr>
            </w:pPr>
            <w:r w:rsidRPr="001910B2">
              <w:rPr>
                <w:rFonts w:cs="Arial"/>
                <w:b/>
              </w:rPr>
              <w:t xml:space="preserve"> </w:t>
            </w:r>
            <w:r w:rsidRPr="001910B2">
              <w:rPr>
                <w:rFonts w:cs="Arial"/>
              </w:rPr>
              <w:t>SE-F-015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 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Check if database can store a Latin name past the </w:t>
            </w:r>
            <w:proofErr w:type="spellStart"/>
            <w:r w:rsidRPr="001910B2">
              <w:rPr>
                <w:rFonts w:cs="Arial"/>
              </w:rPr>
              <w:t>varchar</w:t>
            </w:r>
            <w:proofErr w:type="spellEnd"/>
            <w:r w:rsidRPr="001910B2">
              <w:rPr>
                <w:rFonts w:cs="Arial"/>
              </w:rPr>
              <w:t xml:space="preserve"> (100) limit.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>Enter a Latin name of the species which is beyond the 100 character limit.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>The data entered into the database should fail.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>Data should not appear in the database</w:t>
            </w:r>
          </w:p>
        </w:tc>
      </w:tr>
      <w:tr w:rsidR="00F575B1" w:rsidRPr="001910B2" w:rsidTr="00E25F67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rPr>
                <w:rFonts w:cs="Arial"/>
              </w:rPr>
            </w:pPr>
            <w:r w:rsidRPr="001910B2">
              <w:rPr>
                <w:rFonts w:cs="Arial"/>
                <w:b/>
              </w:rPr>
              <w:t xml:space="preserve"> </w:t>
            </w:r>
            <w:r w:rsidRPr="001910B2">
              <w:rPr>
                <w:rFonts w:cs="Arial"/>
              </w:rPr>
              <w:t>SE-F-016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 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>Check if database adds a timestamp every time a new row gets created or updated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>Add a new species to the database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>A time stamp should be automatically created in the database.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spacing w:after="0"/>
              <w:rPr>
                <w:rFonts w:cs="Arial"/>
              </w:rPr>
            </w:pPr>
            <w:r w:rsidRPr="001910B2">
              <w:rPr>
                <w:rFonts w:cs="Arial"/>
              </w:rPr>
              <w:t>Timestamp should be created with the right time.</w:t>
            </w:r>
          </w:p>
        </w:tc>
      </w:tr>
    </w:tbl>
    <w:p w:rsidR="00F575B1" w:rsidRPr="001910B2" w:rsidRDefault="00F575B1" w:rsidP="00F575B1">
      <w:pPr>
        <w:rPr>
          <w:rFonts w:cs="Arial"/>
        </w:rPr>
      </w:pPr>
    </w:p>
    <w:p w:rsidR="00F575B1" w:rsidRPr="001910B2" w:rsidRDefault="00F575B1" w:rsidP="00F575B1">
      <w:pPr>
        <w:pStyle w:val="Heading3"/>
        <w:numPr>
          <w:ilvl w:val="1"/>
          <w:numId w:val="12"/>
        </w:numPr>
        <w:rPr>
          <w:rFonts w:cs="Arial"/>
        </w:rPr>
      </w:pPr>
      <w:bookmarkStart w:id="24" w:name="_Toc403672657"/>
      <w:bookmarkStart w:id="25" w:name="_Toc403694772"/>
      <w:r w:rsidRPr="001910B2">
        <w:rPr>
          <w:rFonts w:cs="Arial"/>
        </w:rPr>
        <w:t>Species Occurrence Table</w:t>
      </w:r>
      <w:bookmarkEnd w:id="24"/>
      <w:bookmarkEnd w:id="25"/>
    </w:p>
    <w:tbl>
      <w:tblPr>
        <w:tblpPr w:leftFromText="180" w:rightFromText="180" w:vertAnchor="text" w:horzAnchor="margin" w:tblpY="32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67"/>
        <w:gridCol w:w="1467"/>
        <w:gridCol w:w="1468"/>
        <w:gridCol w:w="1668"/>
        <w:gridCol w:w="1468"/>
        <w:gridCol w:w="1468"/>
      </w:tblGrid>
      <w:tr w:rsidR="00F575B1" w:rsidRPr="001910B2" w:rsidTr="00E25F67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120" w:after="0" w:line="240" w:lineRule="auto"/>
              <w:rPr>
                <w:rFonts w:cs="Arial"/>
              </w:rPr>
            </w:pPr>
            <w:r w:rsidRPr="001910B2">
              <w:rPr>
                <w:rFonts w:cs="Arial"/>
                <w:b/>
              </w:rPr>
              <w:t>Test Ref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120" w:after="0" w:line="240" w:lineRule="auto"/>
              <w:rPr>
                <w:rFonts w:cs="Arial"/>
              </w:rPr>
            </w:pPr>
            <w:proofErr w:type="spellStart"/>
            <w:r w:rsidRPr="001910B2">
              <w:rPr>
                <w:rFonts w:cs="Arial"/>
                <w:b/>
              </w:rPr>
              <w:t>Req</w:t>
            </w:r>
            <w:proofErr w:type="spellEnd"/>
            <w:r w:rsidRPr="001910B2">
              <w:rPr>
                <w:rFonts w:cs="Arial"/>
                <w:b/>
              </w:rPr>
              <w:t xml:space="preserve"> being tested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120" w:after="0" w:line="240" w:lineRule="auto"/>
              <w:rPr>
                <w:rFonts w:cs="Arial"/>
              </w:rPr>
            </w:pPr>
            <w:r w:rsidRPr="001910B2">
              <w:rPr>
                <w:rFonts w:cs="Arial"/>
                <w:b/>
              </w:rPr>
              <w:t>Test Content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120" w:after="0" w:line="240" w:lineRule="auto"/>
              <w:rPr>
                <w:rFonts w:cs="Arial"/>
              </w:rPr>
            </w:pPr>
            <w:r w:rsidRPr="001910B2">
              <w:rPr>
                <w:rFonts w:cs="Arial"/>
                <w:b/>
              </w:rPr>
              <w:t>Input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120" w:after="0" w:line="240" w:lineRule="auto"/>
              <w:rPr>
                <w:rFonts w:cs="Arial"/>
              </w:rPr>
            </w:pPr>
            <w:r w:rsidRPr="001910B2">
              <w:rPr>
                <w:rFonts w:cs="Arial"/>
                <w:b/>
              </w:rPr>
              <w:t>Output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120" w:after="0" w:line="240" w:lineRule="auto"/>
              <w:rPr>
                <w:rFonts w:cs="Arial"/>
              </w:rPr>
            </w:pPr>
            <w:r w:rsidRPr="001910B2">
              <w:rPr>
                <w:rFonts w:cs="Arial"/>
                <w:b/>
              </w:rPr>
              <w:t>Pass Criteria</w:t>
            </w:r>
          </w:p>
        </w:tc>
      </w:tr>
      <w:tr w:rsidR="00F575B1" w:rsidRPr="001910B2" w:rsidTr="00E25F67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SE-F-017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 xml:space="preserve">Check if the database can store a valid </w:t>
            </w:r>
            <w:proofErr w:type="spellStart"/>
            <w:r w:rsidRPr="001910B2">
              <w:rPr>
                <w:rFonts w:cs="Arial"/>
              </w:rPr>
              <w:t>species_id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 valid species id such as 2 or 24 which has a corresponding species record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species id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stored correctly without errors or warnings</w:t>
            </w:r>
          </w:p>
        </w:tc>
      </w:tr>
      <w:tr w:rsidR="00F575B1" w:rsidRPr="001910B2" w:rsidTr="00E25F67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SE-F-018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 xml:space="preserve">Check if the database can store an invalid </w:t>
            </w:r>
            <w:proofErr w:type="spellStart"/>
            <w:r w:rsidRPr="001910B2">
              <w:rPr>
                <w:rFonts w:cs="Arial"/>
              </w:rPr>
              <w:t>species_id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An invalid species id such as “species 123”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species id is not successfully stored and an error is given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not stored and an error is given</w:t>
            </w:r>
          </w:p>
        </w:tc>
      </w:tr>
      <w:tr w:rsidR="00F575B1" w:rsidRPr="001910B2" w:rsidTr="00E25F67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SE-F-019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 xml:space="preserve">Check if the database can store a valid </w:t>
            </w:r>
            <w:proofErr w:type="spellStart"/>
            <w:r w:rsidRPr="001910B2">
              <w:rPr>
                <w:rFonts w:cs="Arial"/>
              </w:rPr>
              <w:t>recording_id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 valid recording id such as 5 or 47 which has a corresponding recording record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recording id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stored correctly without errors or warnings</w:t>
            </w:r>
          </w:p>
        </w:tc>
      </w:tr>
      <w:tr w:rsidR="00F575B1" w:rsidRPr="001910B2" w:rsidTr="00E25F67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SE-F-020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 xml:space="preserve">Check if the database can store an invalid </w:t>
            </w:r>
            <w:proofErr w:type="spellStart"/>
            <w:r w:rsidRPr="001910B2">
              <w:rPr>
                <w:rFonts w:cs="Arial"/>
              </w:rPr>
              <w:t>recording_id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An invalid recording id such as “recording 34”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recording id is not successfully stored and an error is given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not stored and an error is given</w:t>
            </w:r>
          </w:p>
        </w:tc>
      </w:tr>
      <w:tr w:rsidR="00F575B1" w:rsidRPr="001910B2" w:rsidTr="00E25F67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SE-F-021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Check if the database can store a valid longitude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 xml:space="preserve">A valid longitude such as </w:t>
            </w:r>
            <w:r w:rsidRPr="001910B2">
              <w:rPr>
                <w:rFonts w:cs="Arial"/>
                <w:highlight w:val="white"/>
              </w:rPr>
              <w:t>52° 24' 55.0908"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longitude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stored correctly without errors or warnings</w:t>
            </w:r>
          </w:p>
        </w:tc>
      </w:tr>
      <w:tr w:rsidR="00F575B1" w:rsidRPr="001910B2" w:rsidTr="00E25F67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SE-F-022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Check if the database can store an invalid longitude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An invalid longitude which exceeds the 20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longitude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only partly stored and a warning is given regarding truncation</w:t>
            </w:r>
          </w:p>
        </w:tc>
      </w:tr>
      <w:tr w:rsidR="00F575B1" w:rsidRPr="001910B2" w:rsidTr="00E25F67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lastRenderedPageBreak/>
              <w:t>SE-F-023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Check if the database can store a valid latitude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 xml:space="preserve">A valid latitude such as </w:t>
            </w:r>
            <w:r w:rsidRPr="001910B2">
              <w:rPr>
                <w:rFonts w:cs="Arial"/>
                <w:highlight w:val="white"/>
              </w:rPr>
              <w:t>-4° 4' 58.5114"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latitude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stored correctly without errors or warnings</w:t>
            </w:r>
          </w:p>
        </w:tc>
      </w:tr>
      <w:tr w:rsidR="00F575B1" w:rsidRPr="001910B2" w:rsidTr="00E25F67">
        <w:trPr>
          <w:trHeight w:val="1820"/>
        </w:trPr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SE-F-024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Check if the database can store an invalid latitude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An invalid latitude which exceeds the 20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latitude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only partly stored and a warning is given regarding truncation</w:t>
            </w:r>
          </w:p>
        </w:tc>
      </w:tr>
      <w:tr w:rsidR="00F575B1" w:rsidRPr="001910B2" w:rsidTr="00E25F67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SE-F-025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Check if the database can store a valid abundance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 valid abundance which is either ‘D’, ‘A’, ‘F’, ‘O’ or ‘R’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abundance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stored correctly without errors or warnings</w:t>
            </w:r>
          </w:p>
        </w:tc>
      </w:tr>
      <w:tr w:rsidR="00F575B1" w:rsidRPr="001910B2" w:rsidTr="00E25F67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SE-F-026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Check if the database can store an invalid abundance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 xml:space="preserve">An invalid abundance such which is not in the </w:t>
            </w:r>
            <w:proofErr w:type="spellStart"/>
            <w:r w:rsidRPr="001910B2">
              <w:rPr>
                <w:rFonts w:cs="Arial"/>
              </w:rPr>
              <w:t>enum</w:t>
            </w:r>
            <w:proofErr w:type="spellEnd"/>
            <w:r w:rsidRPr="001910B2">
              <w:rPr>
                <w:rFonts w:cs="Arial"/>
              </w:rPr>
              <w:t xml:space="preserve"> such as “lots”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abundance is not successfully stored and an error is given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not stored and an error is given</w:t>
            </w:r>
          </w:p>
        </w:tc>
      </w:tr>
      <w:tr w:rsidR="00F575B1" w:rsidRPr="001910B2" w:rsidTr="00E25F67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SE-F-027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Check if the database can store a valid comment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 valid comment such as “plenty of this species in this area”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comment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stored correctly without errors or warnings</w:t>
            </w:r>
          </w:p>
        </w:tc>
      </w:tr>
      <w:tr w:rsidR="00F575B1" w:rsidRPr="001910B2" w:rsidTr="00E25F67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SE-F-028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Check if the database can store an invalid comment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An invalid comment which exceeds the limit of the text type. (</w:t>
            </w:r>
            <w:r w:rsidRPr="001910B2">
              <w:rPr>
                <w:rFonts w:eastAsia="Courier New" w:cs="Arial"/>
                <w:b/>
                <w:i/>
                <w:sz w:val="20"/>
                <w:highlight w:val="white"/>
              </w:rPr>
              <w:t>L</w:t>
            </w:r>
            <w:r w:rsidRPr="001910B2">
              <w:rPr>
                <w:rFonts w:cs="Arial"/>
                <w:sz w:val="20"/>
                <w:highlight w:val="white"/>
              </w:rPr>
              <w:t xml:space="preserve"> + 2 bytes, where </w:t>
            </w:r>
            <w:r w:rsidRPr="001910B2">
              <w:rPr>
                <w:rFonts w:eastAsia="Courier New" w:cs="Arial"/>
                <w:b/>
                <w:i/>
                <w:sz w:val="20"/>
                <w:highlight w:val="white"/>
              </w:rPr>
              <w:t>L</w:t>
            </w:r>
            <w:r w:rsidRPr="001910B2">
              <w:rPr>
                <w:rFonts w:cs="Arial"/>
                <w:sz w:val="20"/>
                <w:highlight w:val="white"/>
              </w:rPr>
              <w:t xml:space="preserve"> &lt; 2</w:t>
            </w:r>
            <w:r w:rsidRPr="001910B2">
              <w:rPr>
                <w:rFonts w:cs="Arial"/>
                <w:highlight w:val="white"/>
                <w:vertAlign w:val="superscript"/>
              </w:rPr>
              <w:t>16</w:t>
            </w:r>
            <w:r w:rsidRPr="001910B2">
              <w:rPr>
                <w:rFonts w:cs="Arial"/>
                <w:highlight w:val="white"/>
              </w:rPr>
              <w:t>) [1]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comment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only partly stored and a warning is given regarding truncation</w:t>
            </w:r>
          </w:p>
        </w:tc>
      </w:tr>
      <w:tr w:rsidR="00F575B1" w:rsidRPr="001910B2" w:rsidTr="00E25F67">
        <w:trPr>
          <w:trHeight w:val="1723"/>
        </w:trPr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SE-F-029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Check if the database can store a valid general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 valid general photo such as “img0029.jpg”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general photo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stored correctly without errors or warnings</w:t>
            </w:r>
          </w:p>
        </w:tc>
      </w:tr>
      <w:tr w:rsidR="00F575B1" w:rsidRPr="001910B2" w:rsidTr="00E25F67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lastRenderedPageBreak/>
              <w:t>SE-F-030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Check if the database can store an invalid general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An invalid general photo which exceeds the 255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general photo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only partly stored and a warning is given regarding truncation</w:t>
            </w:r>
          </w:p>
        </w:tc>
      </w:tr>
      <w:tr w:rsidR="00F575B1" w:rsidRPr="001910B2" w:rsidTr="00E25F67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SE-F-031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Check if the database can store a valid specimen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An valid specimen photo such as “img0103.jpeg”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specimen photo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stored correctly without errors or warnings</w:t>
            </w:r>
          </w:p>
        </w:tc>
      </w:tr>
      <w:tr w:rsidR="00F575B1" w:rsidRPr="001910B2" w:rsidTr="00E25F67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SE-F-032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Check if the database can store an invalid specimen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An invalid specimen photo which exceeds the 255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specimen photo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only partly stored and a warning is given regarding truncation</w:t>
            </w:r>
          </w:p>
        </w:tc>
      </w:tr>
    </w:tbl>
    <w:p w:rsidR="00F575B1" w:rsidRPr="001910B2" w:rsidRDefault="00F575B1" w:rsidP="00F575B1">
      <w:pPr>
        <w:rPr>
          <w:rFonts w:cs="Arial"/>
        </w:rPr>
      </w:pPr>
    </w:p>
    <w:p w:rsidR="00F575B1" w:rsidRPr="001910B2" w:rsidRDefault="00F575B1" w:rsidP="00F575B1">
      <w:pPr>
        <w:rPr>
          <w:rFonts w:cs="Arial"/>
        </w:rPr>
      </w:pPr>
      <w:r w:rsidRPr="001910B2">
        <w:rPr>
          <w:rFonts w:cs="Arial"/>
        </w:rPr>
        <w:br w:type="page"/>
      </w:r>
    </w:p>
    <w:p w:rsidR="00F575B1" w:rsidRPr="001910B2" w:rsidRDefault="00F575B1" w:rsidP="00F575B1">
      <w:pPr>
        <w:pStyle w:val="Heading3"/>
        <w:numPr>
          <w:ilvl w:val="1"/>
          <w:numId w:val="12"/>
        </w:numPr>
        <w:rPr>
          <w:rFonts w:cs="Arial"/>
        </w:rPr>
      </w:pPr>
      <w:bookmarkStart w:id="26" w:name="_Toc403672658"/>
      <w:bookmarkStart w:id="27" w:name="_Toc403694773"/>
      <w:r w:rsidRPr="001910B2">
        <w:rPr>
          <w:rFonts w:cs="Arial"/>
        </w:rPr>
        <w:lastRenderedPageBreak/>
        <w:t>Users Table</w:t>
      </w:r>
      <w:bookmarkEnd w:id="26"/>
      <w:bookmarkEnd w:id="27"/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266"/>
        <w:gridCol w:w="992"/>
        <w:gridCol w:w="1227"/>
        <w:gridCol w:w="2124"/>
        <w:gridCol w:w="1765"/>
        <w:gridCol w:w="1632"/>
      </w:tblGrid>
      <w:tr w:rsidR="00F575B1" w:rsidRPr="001910B2" w:rsidTr="00E25F67">
        <w:trPr>
          <w:jc w:val="center"/>
        </w:trPr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  <w:b/>
              </w:rPr>
              <w:t>Test Ref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proofErr w:type="spellStart"/>
            <w:r w:rsidRPr="001910B2">
              <w:rPr>
                <w:rFonts w:cs="Arial"/>
                <w:b/>
              </w:rPr>
              <w:t>Req</w:t>
            </w:r>
            <w:proofErr w:type="spellEnd"/>
            <w:r w:rsidRPr="001910B2">
              <w:rPr>
                <w:rFonts w:cs="Arial"/>
                <w:b/>
              </w:rPr>
              <w:t xml:space="preserve"> being tested</w:t>
            </w:r>
          </w:p>
        </w:tc>
        <w:tc>
          <w:tcPr>
            <w:tcW w:w="1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  <w:b/>
              </w:rPr>
              <w:t>Test Content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  <w:b/>
              </w:rPr>
              <w:t>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  <w:b/>
              </w:rPr>
              <w:t>Output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  <w:b/>
              </w:rPr>
              <w:t>Pass Criteria</w:t>
            </w:r>
          </w:p>
        </w:tc>
      </w:tr>
      <w:tr w:rsidR="00F575B1" w:rsidRPr="001910B2" w:rsidTr="00E25F67">
        <w:trPr>
          <w:jc w:val="center"/>
        </w:trPr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SE-F-033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1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Check if the database can store a valid email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 valid email such as “kid10@aber.ac.uk”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email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stored correctly without errors or warnings</w:t>
            </w:r>
          </w:p>
        </w:tc>
      </w:tr>
      <w:tr w:rsidR="00F575B1" w:rsidRPr="001910B2" w:rsidTr="00E25F67">
        <w:trPr>
          <w:jc w:val="center"/>
        </w:trPr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SE-F-034</w:t>
            </w:r>
          </w:p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1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Check if the database can store an invalid email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An invalid email which exceeds the 254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email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only partly stored and a warning is given regarding truncation</w:t>
            </w:r>
          </w:p>
        </w:tc>
      </w:tr>
      <w:tr w:rsidR="00F575B1" w:rsidRPr="001910B2" w:rsidTr="00E25F67">
        <w:trPr>
          <w:jc w:val="center"/>
        </w:trPr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SE-F-035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1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Check if the database can store a valid password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 valid password such as an encrypted version of “pass1234”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password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stored correctly without errors or warnings</w:t>
            </w:r>
          </w:p>
        </w:tc>
      </w:tr>
      <w:tr w:rsidR="00F575B1" w:rsidRPr="001910B2" w:rsidTr="00E25F67">
        <w:trPr>
          <w:jc w:val="center"/>
        </w:trPr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SE-F-036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1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Check if the database can store an invalid password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An invalid password which exceeds the 255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password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only partly stored and a warning is given regarding truncation</w:t>
            </w:r>
          </w:p>
        </w:tc>
      </w:tr>
      <w:tr w:rsidR="00F575B1" w:rsidRPr="001910B2" w:rsidTr="00E25F67">
        <w:trPr>
          <w:jc w:val="center"/>
        </w:trPr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SE-F-037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1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Check if the database can store a valid name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 xml:space="preserve">A valid name such as “Joe </w:t>
            </w:r>
            <w:proofErr w:type="spellStart"/>
            <w:r w:rsidRPr="001910B2">
              <w:rPr>
                <w:rFonts w:cs="Arial"/>
              </w:rPr>
              <w:t>Bloggs</w:t>
            </w:r>
            <w:proofErr w:type="spellEnd"/>
            <w:r w:rsidRPr="001910B2">
              <w:rPr>
                <w:rFonts w:cs="Arial"/>
              </w:rPr>
              <w:t>”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name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stored correctly without errors or warnings</w:t>
            </w:r>
          </w:p>
        </w:tc>
      </w:tr>
      <w:tr w:rsidR="00F575B1" w:rsidRPr="001910B2" w:rsidTr="00E25F67">
        <w:trPr>
          <w:jc w:val="center"/>
        </w:trPr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SE-F-038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1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Check if the database can store an invalid name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An invalid name which exceeds the 50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name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only partly stored and a warning is given regarding truncation</w:t>
            </w:r>
          </w:p>
        </w:tc>
      </w:tr>
      <w:tr w:rsidR="00F575B1" w:rsidRPr="001910B2" w:rsidTr="00E25F67">
        <w:trPr>
          <w:trHeight w:val="1616"/>
          <w:jc w:val="center"/>
        </w:trPr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lastRenderedPageBreak/>
              <w:t>SE-F-039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1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Check if the database can store a valid phone number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 valid phone number such as 0123456789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phone number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stored correctly without errors or warnings</w:t>
            </w:r>
          </w:p>
        </w:tc>
      </w:tr>
      <w:tr w:rsidR="00F575B1" w:rsidRPr="001910B2" w:rsidTr="00E25F67">
        <w:trPr>
          <w:jc w:val="center"/>
        </w:trPr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SE-F-040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FR7</w:t>
            </w:r>
          </w:p>
        </w:tc>
        <w:tc>
          <w:tcPr>
            <w:tcW w:w="1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Check if the database can store an invalid phone number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An invalid phone number which exceeds the 25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The phone number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B1" w:rsidRPr="001910B2" w:rsidRDefault="00F575B1" w:rsidP="00E25F67">
            <w:pPr>
              <w:widowControl w:val="0"/>
              <w:spacing w:before="0" w:after="0" w:line="240" w:lineRule="auto"/>
              <w:rPr>
                <w:rFonts w:cs="Arial"/>
              </w:rPr>
            </w:pPr>
            <w:r w:rsidRPr="001910B2">
              <w:rPr>
                <w:rFonts w:cs="Arial"/>
              </w:rPr>
              <w:t>Data is only partly stored and a warning is given regarding truncation</w:t>
            </w:r>
          </w:p>
        </w:tc>
      </w:tr>
    </w:tbl>
    <w:p w:rsidR="0075280D" w:rsidRPr="001910B2" w:rsidRDefault="0075280D">
      <w:pPr>
        <w:rPr>
          <w:rFonts w:cs="Arial"/>
        </w:rPr>
      </w:pPr>
      <w:r w:rsidRPr="001910B2">
        <w:rPr>
          <w:rFonts w:cs="Arial"/>
        </w:rPr>
        <w:br w:type="page"/>
      </w:r>
    </w:p>
    <w:p w:rsidR="00F575B1" w:rsidRPr="001910B2" w:rsidRDefault="00F575B1" w:rsidP="00F575B1">
      <w:pPr>
        <w:pStyle w:val="Heading1"/>
        <w:rPr>
          <w:rFonts w:cs="Arial"/>
        </w:rPr>
      </w:pPr>
      <w:bookmarkStart w:id="28" w:name="_Toc403673971"/>
      <w:bookmarkStart w:id="29" w:name="_Toc403694774"/>
      <w:r w:rsidRPr="001910B2">
        <w:rPr>
          <w:rFonts w:cs="Arial"/>
        </w:rPr>
        <w:lastRenderedPageBreak/>
        <w:t>Web Test Specification</w:t>
      </w:r>
      <w:bookmarkEnd w:id="28"/>
      <w:bookmarkEnd w:id="29"/>
    </w:p>
    <w:p w:rsidR="00F575B1" w:rsidRPr="001910B2" w:rsidRDefault="00F575B1" w:rsidP="00F575B1">
      <w:pPr>
        <w:pStyle w:val="Heading2"/>
        <w:numPr>
          <w:ilvl w:val="1"/>
          <w:numId w:val="12"/>
        </w:numPr>
        <w:rPr>
          <w:rFonts w:cs="Arial"/>
        </w:rPr>
      </w:pPr>
      <w:r w:rsidRPr="001910B2">
        <w:rPr>
          <w:rFonts w:cs="Arial"/>
        </w:rPr>
        <w:t xml:space="preserve"> </w:t>
      </w:r>
      <w:bookmarkStart w:id="30" w:name="_Toc403673972"/>
      <w:bookmarkStart w:id="31" w:name="_Toc403694775"/>
      <w:r w:rsidRPr="001910B2">
        <w:rPr>
          <w:rFonts w:cs="Arial"/>
        </w:rPr>
        <w:t>FR7 – Server Receives Recording</w:t>
      </w:r>
      <w:bookmarkEnd w:id="30"/>
      <w:bookmarkEnd w:id="31"/>
      <w:r w:rsidRPr="001910B2">
        <w:rPr>
          <w:rFonts w:cs="Arial"/>
        </w:rPr>
        <w:t xml:space="preserve"> </w:t>
      </w:r>
    </w:p>
    <w:tbl>
      <w:tblPr>
        <w:tblW w:w="9638" w:type="dxa"/>
        <w:tblInd w:w="-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6"/>
        <w:gridCol w:w="1606"/>
        <w:gridCol w:w="1607"/>
      </w:tblGrid>
      <w:tr w:rsidR="00F575B1" w:rsidRPr="001910B2" w:rsidTr="00E25F67">
        <w:trPr>
          <w:trHeight w:val="52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  <w:lang w:val="en-US"/>
              </w:rPr>
              <w:t xml:space="preserve">Test ref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1910B2">
              <w:rPr>
                <w:rFonts w:ascii="Arial" w:hAnsi="Arial" w:cs="Arial"/>
                <w:lang w:val="en-US"/>
              </w:rPr>
              <w:t>Req</w:t>
            </w:r>
            <w:proofErr w:type="spellEnd"/>
            <w:r w:rsidRPr="001910B2">
              <w:rPr>
                <w:rFonts w:ascii="Arial" w:hAnsi="Arial" w:cs="Arial"/>
                <w:lang w:val="en-US"/>
              </w:rPr>
              <w:t xml:space="preserve"> being tested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  <w:lang w:val="en-US"/>
              </w:rPr>
              <w:t xml:space="preserve">Test content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  <w:lang w:val="en-US"/>
              </w:rPr>
              <w:t xml:space="preserve">Input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  <w:lang w:val="en-US"/>
              </w:rPr>
              <w:t xml:space="preserve">Output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  <w:lang w:val="en-US"/>
              </w:rPr>
              <w:t>Pass criteria</w:t>
            </w:r>
          </w:p>
        </w:tc>
      </w:tr>
      <w:tr w:rsidR="00F575B1" w:rsidRPr="001910B2" w:rsidTr="00E25F67">
        <w:trPr>
          <w:trHeight w:val="169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SE-F-001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</w:rPr>
              <w:t>FR7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Server receives transmissions of recordings and stores them in the database.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A record is transmitted to the server and stored in the database.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</w:rPr>
              <w:t>Server receives the input and then stores it in the database correctly.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</w:rPr>
              <w:t>New recording is in the database.</w:t>
            </w:r>
          </w:p>
        </w:tc>
      </w:tr>
      <w:tr w:rsidR="00F575B1" w:rsidRPr="001910B2" w:rsidTr="00E25F67">
        <w:trPr>
          <w:trHeight w:val="169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SE-F-002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</w:rPr>
              <w:t>FR7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</w:rPr>
              <w:t>User X is authenticated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User name and password.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</w:rPr>
              <w:t>User name will display in the ‘You’ page. The server knows the user is in session.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</w:rPr>
              <w:t>Correct user name is displayed. Correct user data is displayed.</w:t>
            </w:r>
          </w:p>
        </w:tc>
      </w:tr>
      <w:tr w:rsidR="00F575B1" w:rsidRPr="001910B2" w:rsidTr="00E25F67">
        <w:trPr>
          <w:trHeight w:val="97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SE-F-003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</w:rPr>
              <w:t>FR7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</w:rPr>
              <w:t xml:space="preserve">User is authorised to access the website.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</w:rPr>
              <w:t>User name and password.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</w:rPr>
              <w:t>User is logged into the site.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</w:rPr>
              <w:t>User X has access to the web app.</w:t>
            </w:r>
          </w:p>
        </w:tc>
      </w:tr>
    </w:tbl>
    <w:p w:rsidR="001910B2" w:rsidRDefault="001910B2" w:rsidP="001910B2">
      <w:pPr>
        <w:pStyle w:val="Heading2"/>
        <w:ind w:left="1080"/>
        <w:rPr>
          <w:rFonts w:cs="Arial"/>
        </w:rPr>
      </w:pPr>
      <w:bookmarkStart w:id="32" w:name="_Toc403673973"/>
    </w:p>
    <w:p w:rsidR="001910B2" w:rsidRDefault="001910B2" w:rsidP="001910B2"/>
    <w:p w:rsidR="001910B2" w:rsidRDefault="001910B2" w:rsidP="001910B2"/>
    <w:p w:rsidR="001910B2" w:rsidRDefault="001910B2" w:rsidP="001910B2"/>
    <w:p w:rsidR="001910B2" w:rsidRDefault="001910B2" w:rsidP="001910B2"/>
    <w:p w:rsidR="001910B2" w:rsidRDefault="001910B2" w:rsidP="001910B2"/>
    <w:p w:rsidR="001910B2" w:rsidRDefault="001910B2" w:rsidP="001910B2"/>
    <w:p w:rsidR="001910B2" w:rsidRPr="001910B2" w:rsidRDefault="001910B2" w:rsidP="001910B2"/>
    <w:p w:rsidR="00F575B1" w:rsidRPr="001910B2" w:rsidRDefault="00F575B1" w:rsidP="00F575B1">
      <w:pPr>
        <w:pStyle w:val="Heading2"/>
        <w:numPr>
          <w:ilvl w:val="1"/>
          <w:numId w:val="12"/>
        </w:numPr>
        <w:rPr>
          <w:rFonts w:cs="Arial"/>
        </w:rPr>
      </w:pPr>
      <w:bookmarkStart w:id="33" w:name="_Toc403694776"/>
      <w:r w:rsidRPr="001910B2">
        <w:rPr>
          <w:rFonts w:cs="Arial"/>
        </w:rPr>
        <w:lastRenderedPageBreak/>
        <w:t>FR8 – Addition and Maintenance of Reserves</w:t>
      </w:r>
      <w:bookmarkEnd w:id="32"/>
      <w:bookmarkEnd w:id="33"/>
    </w:p>
    <w:tbl>
      <w:tblPr>
        <w:tblW w:w="9638" w:type="dxa"/>
        <w:tblInd w:w="-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6"/>
        <w:gridCol w:w="1606"/>
        <w:gridCol w:w="1607"/>
      </w:tblGrid>
      <w:tr w:rsidR="00F575B1" w:rsidRPr="001910B2" w:rsidTr="00E25F67">
        <w:trPr>
          <w:trHeight w:val="217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SE-F-004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  <w:lang w:val="en-US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Create/Update</w:t>
            </w:r>
          </w:p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Reserve Name with a valid name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Aber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Name is accepted and saved into the database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Aber is  displayed with no errors or warnings</w:t>
            </w:r>
          </w:p>
        </w:tc>
      </w:tr>
      <w:tr w:rsidR="00F575B1" w:rsidRPr="001910B2" w:rsidTr="00E25F67">
        <w:trPr>
          <w:trHeight w:val="217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eastAsia="Calibri" w:hAnsi="Arial" w:cs="Arial"/>
                <w:sz w:val="22"/>
                <w:szCs w:val="22"/>
                <w:u w:color="000000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SE-F-005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Create/Update</w:t>
            </w:r>
          </w:p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Reserve Name with numbers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1476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Name is rejected and not saved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An error appears alerting the user  that numbers are not allowed </w:t>
            </w:r>
          </w:p>
        </w:tc>
      </w:tr>
      <w:tr w:rsidR="00F575B1" w:rsidRPr="001910B2" w:rsidTr="00E25F67">
        <w:trPr>
          <w:trHeight w:val="217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eastAsia="Calibri" w:hAnsi="Arial" w:cs="Arial"/>
                <w:sz w:val="22"/>
                <w:szCs w:val="22"/>
                <w:u w:color="000000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SE-F-006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Create/Update</w:t>
            </w:r>
          </w:p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Reserve Name with 50 characters (Upper Boundary)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Aberystwyth reserve of nature and plants and trees 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Name is accepted and saved into the database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Aberystwyth reserve of nature and plants and trees Is displayed with no errors or warnings</w:t>
            </w:r>
          </w:p>
        </w:tc>
      </w:tr>
      <w:tr w:rsidR="00F575B1" w:rsidRPr="001910B2" w:rsidTr="00E25F67">
        <w:trPr>
          <w:trHeight w:val="217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eastAsia="Calibri" w:hAnsi="Arial" w:cs="Arial"/>
                <w:sz w:val="22"/>
                <w:szCs w:val="22"/>
                <w:u w:color="000000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SE-F-007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Create/Update</w:t>
            </w:r>
          </w:p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Reserve Name with 50 characters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Aberystwyth reserve of nature plants biology study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Name is rejected and not saved 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An error appears alerting the user that they have gone over the character limit  </w:t>
            </w:r>
          </w:p>
        </w:tc>
      </w:tr>
      <w:tr w:rsidR="00F575B1" w:rsidRPr="001910B2" w:rsidTr="00E25F67">
        <w:trPr>
          <w:trHeight w:val="217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eastAsia="Calibri" w:hAnsi="Arial" w:cs="Arial"/>
                <w:sz w:val="22"/>
                <w:szCs w:val="22"/>
                <w:u w:color="000000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SE-F-008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Create/Update</w:t>
            </w:r>
          </w:p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Reserve Name with 4 characters (Lower Boundary)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 Aber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Name is accepted and saved into the database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Aber is displayed with no errors or warnings</w:t>
            </w:r>
          </w:p>
        </w:tc>
      </w:tr>
      <w:tr w:rsidR="00F575B1" w:rsidRPr="001910B2" w:rsidTr="00E25F67">
        <w:trPr>
          <w:trHeight w:val="217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eastAsia="Calibri" w:hAnsi="Arial" w:cs="Arial"/>
                <w:sz w:val="22"/>
                <w:szCs w:val="22"/>
                <w:u w:color="000000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lastRenderedPageBreak/>
              <w:t>SE-F-009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Create/Update</w:t>
            </w:r>
          </w:p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Reserve Name with 3 characters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proofErr w:type="spellStart"/>
            <w:r w:rsidRPr="001910B2">
              <w:rPr>
                <w:rFonts w:cs="Arial"/>
              </w:rPr>
              <w:t>abe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Name is rejected and not saved 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An error appears alerting the user that they have not entered enough characters  </w:t>
            </w:r>
          </w:p>
        </w:tc>
      </w:tr>
      <w:tr w:rsidR="00F575B1" w:rsidRPr="001910B2" w:rsidTr="00E25F67">
        <w:trPr>
          <w:trHeight w:val="217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eastAsia="Calibri" w:hAnsi="Arial" w:cs="Arial"/>
                <w:sz w:val="22"/>
                <w:szCs w:val="22"/>
                <w:u w:color="000000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SE-F-010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Delete </w:t>
            </w:r>
          </w:p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Reserve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Press Delete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The Reserve Is deleted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The record of the reserve is no longer on the database  </w:t>
            </w:r>
          </w:p>
        </w:tc>
      </w:tr>
      <w:tr w:rsidR="00F575B1" w:rsidRPr="001910B2" w:rsidTr="00E25F67">
        <w:trPr>
          <w:trHeight w:val="145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SE-F-011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  <w:lang w:val="en-US"/>
              </w:rPr>
              <w:t>FR8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  <w:lang w:val="en-US"/>
              </w:rPr>
              <w:t xml:space="preserve">Check if there are duplicate names or if name is saved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  <w:lang w:val="en-US"/>
              </w:rPr>
              <w:t>User inputs a name and make sure there are no duplicates.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  <w:lang w:val="en-US"/>
              </w:rPr>
              <w:t xml:space="preserve">The name is displayed and stored in the database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  <w:lang w:val="en-US"/>
              </w:rPr>
              <w:t xml:space="preserve">Name is displayed without any duplicates </w:t>
            </w:r>
          </w:p>
        </w:tc>
      </w:tr>
      <w:tr w:rsidR="00F575B1" w:rsidRPr="001910B2" w:rsidTr="00E25F67">
        <w:trPr>
          <w:trHeight w:val="73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eastAsia="Calibri" w:hAnsi="Arial" w:cs="Arial"/>
                <w:sz w:val="22"/>
                <w:szCs w:val="22"/>
                <w:u w:color="000000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SE-F-012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Create/Update Reserve Location that is valid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 20.534, 50.435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Location is accepted and saved into the database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20.534, 50.435 is  displayed with no errors or warnings</w:t>
            </w:r>
          </w:p>
        </w:tc>
      </w:tr>
      <w:tr w:rsidR="00F575B1" w:rsidRPr="001910B2" w:rsidTr="00E25F67">
        <w:trPr>
          <w:trHeight w:val="73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eastAsia="Calibri" w:hAnsi="Arial" w:cs="Arial"/>
                <w:sz w:val="22"/>
                <w:szCs w:val="22"/>
                <w:u w:color="000000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SE-F-013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1910B2">
              <w:rPr>
                <w:rFonts w:ascii="Arial" w:hAnsi="Arial" w:cs="Arial"/>
                <w:lang w:val="en-US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Create/Update Reserve Location with characters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3kfm , 34jdd 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Location is rejected and not saved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An error appears alerting the user that they can’t use Alphabetical characters</w:t>
            </w:r>
          </w:p>
        </w:tc>
      </w:tr>
      <w:tr w:rsidR="00F575B1" w:rsidRPr="001910B2" w:rsidTr="00E25F67">
        <w:trPr>
          <w:trHeight w:val="73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eastAsia="Calibri" w:hAnsi="Arial" w:cs="Arial"/>
                <w:sz w:val="22"/>
                <w:szCs w:val="22"/>
                <w:u w:color="000000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SE-F-014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Create/Update Reserve Location with 20 Characters (Upper Boundary) </w:t>
            </w:r>
          </w:p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304.22581, 250.14858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Location is accepted and saved into the database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304.22581, 250.14858 Is displayed with no errors or warnings</w:t>
            </w:r>
          </w:p>
        </w:tc>
      </w:tr>
      <w:tr w:rsidR="00F575B1" w:rsidRPr="001910B2" w:rsidTr="00E25F67">
        <w:trPr>
          <w:trHeight w:val="73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eastAsia="Calibri" w:hAnsi="Arial" w:cs="Arial"/>
                <w:sz w:val="22"/>
                <w:szCs w:val="22"/>
                <w:u w:color="000000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SE-F-015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Create/Update Reserve </w:t>
            </w:r>
            <w:r w:rsidRPr="001910B2">
              <w:rPr>
                <w:rFonts w:cs="Arial"/>
              </w:rPr>
              <w:lastRenderedPageBreak/>
              <w:t>Location with 21 characters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lastRenderedPageBreak/>
              <w:t>254.21687, 145.257894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Location is rejected and not saved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An error appears alerting the </w:t>
            </w:r>
            <w:r w:rsidRPr="001910B2">
              <w:rPr>
                <w:rFonts w:cs="Arial"/>
              </w:rPr>
              <w:lastRenderedPageBreak/>
              <w:t xml:space="preserve">user that they have gone over the character limit  </w:t>
            </w:r>
          </w:p>
        </w:tc>
      </w:tr>
      <w:tr w:rsidR="00F575B1" w:rsidRPr="001910B2" w:rsidTr="00F575B1">
        <w:trPr>
          <w:trHeight w:val="2886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eastAsia="Calibri" w:hAnsi="Arial" w:cs="Arial"/>
                <w:sz w:val="22"/>
                <w:szCs w:val="22"/>
                <w:u w:color="000000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lastRenderedPageBreak/>
              <w:t>SE-F-016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Create/Update Reserve Location with 3 characters</w:t>
            </w:r>
          </w:p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(Lower Boundary)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3,6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Location is accepted and saved into the database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3,6 Is displayed with no errors or warnings</w:t>
            </w:r>
          </w:p>
        </w:tc>
      </w:tr>
      <w:tr w:rsidR="00F575B1" w:rsidRPr="001910B2" w:rsidTr="00E25F67">
        <w:trPr>
          <w:trHeight w:val="73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eastAsia="Calibri" w:hAnsi="Arial" w:cs="Arial"/>
                <w:sz w:val="22"/>
                <w:szCs w:val="22"/>
                <w:u w:color="000000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SE-F-017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Create/Update Reserve Location with 2 characters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3,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Location is rejected and not saved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 xml:space="preserve">An error appears alerting the user that they have not entered enough characters  </w:t>
            </w:r>
          </w:p>
        </w:tc>
      </w:tr>
      <w:tr w:rsidR="00F575B1" w:rsidRPr="001910B2" w:rsidTr="00E25F67">
        <w:trPr>
          <w:trHeight w:val="97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SE-F-018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  <w:lang w:val="en-US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  <w:lang w:val="en-US"/>
              </w:rPr>
              <w:t xml:space="preserve">Textual description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  <w:lang w:val="en-US"/>
              </w:rPr>
              <w:t>Description can be edited and updated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  <w:lang w:val="en-US"/>
              </w:rPr>
              <w:t xml:space="preserve">Description will appear for the species.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  <w:lang w:val="en-US"/>
              </w:rPr>
              <w:t xml:space="preserve">Data is appeared correctly </w:t>
            </w:r>
          </w:p>
        </w:tc>
      </w:tr>
    </w:tbl>
    <w:p w:rsidR="001910B2" w:rsidRDefault="001910B2" w:rsidP="001910B2">
      <w:pPr>
        <w:pStyle w:val="Heading2"/>
        <w:ind w:left="1080"/>
        <w:rPr>
          <w:rFonts w:cs="Arial"/>
        </w:rPr>
      </w:pPr>
      <w:bookmarkStart w:id="34" w:name="_Toc403673974"/>
    </w:p>
    <w:p w:rsidR="001910B2" w:rsidRDefault="001910B2" w:rsidP="001910B2"/>
    <w:p w:rsidR="001910B2" w:rsidRDefault="001910B2" w:rsidP="001910B2"/>
    <w:p w:rsidR="001910B2" w:rsidRDefault="001910B2" w:rsidP="001910B2"/>
    <w:p w:rsidR="001910B2" w:rsidRDefault="001910B2" w:rsidP="001910B2"/>
    <w:p w:rsidR="001910B2" w:rsidRDefault="001910B2" w:rsidP="001910B2"/>
    <w:p w:rsidR="001910B2" w:rsidRDefault="001910B2" w:rsidP="001910B2"/>
    <w:p w:rsidR="001910B2" w:rsidRPr="001910B2" w:rsidRDefault="001910B2" w:rsidP="001910B2"/>
    <w:p w:rsidR="00F575B1" w:rsidRPr="001910B2" w:rsidRDefault="00F575B1" w:rsidP="00F575B1">
      <w:pPr>
        <w:pStyle w:val="Heading2"/>
        <w:numPr>
          <w:ilvl w:val="1"/>
          <w:numId w:val="12"/>
        </w:numPr>
        <w:rPr>
          <w:rFonts w:cs="Arial"/>
        </w:rPr>
      </w:pPr>
      <w:bookmarkStart w:id="35" w:name="_Toc403694777"/>
      <w:r w:rsidRPr="001910B2">
        <w:rPr>
          <w:rFonts w:cs="Arial"/>
        </w:rPr>
        <w:lastRenderedPageBreak/>
        <w:t>FR9 – Browsing Species Records</w:t>
      </w:r>
      <w:bookmarkEnd w:id="34"/>
      <w:bookmarkEnd w:id="35"/>
    </w:p>
    <w:tbl>
      <w:tblPr>
        <w:tblW w:w="9638" w:type="dxa"/>
        <w:tblInd w:w="-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6"/>
        <w:gridCol w:w="1606"/>
        <w:gridCol w:w="1607"/>
      </w:tblGrid>
      <w:tr w:rsidR="00F575B1" w:rsidRPr="001910B2" w:rsidTr="00E25F67">
        <w:trPr>
          <w:trHeight w:val="96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SE-F-019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Body"/>
              <w:spacing w:after="0" w:line="240" w:lineRule="auto"/>
              <w:rPr>
                <w:rFonts w:ascii="Arial" w:hAnsi="Arial" w:cs="Arial"/>
              </w:rPr>
            </w:pPr>
            <w:r w:rsidRPr="001910B2">
              <w:rPr>
                <w:rFonts w:ascii="Arial" w:hAnsi="Arial" w:cs="Arial"/>
              </w:rPr>
              <w:t>FR9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Check if species found at a particular reserve can be displayed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Name of reserve e.g.</w:t>
            </w:r>
          </w:p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proofErr w:type="spellStart"/>
            <w:r w:rsidRPr="001910B2">
              <w:rPr>
                <w:rFonts w:cs="Arial"/>
              </w:rPr>
              <w:t>Coed</w:t>
            </w:r>
            <w:proofErr w:type="spellEnd"/>
            <w:r w:rsidRPr="001910B2">
              <w:rPr>
                <w:rFonts w:cs="Arial"/>
              </w:rPr>
              <w:t xml:space="preserve"> </w:t>
            </w:r>
            <w:proofErr w:type="spellStart"/>
            <w:r w:rsidRPr="001910B2">
              <w:rPr>
                <w:rFonts w:cs="Arial"/>
              </w:rPr>
              <w:t>Rhiedol</w:t>
            </w:r>
            <w:proofErr w:type="spellEnd"/>
            <w:r w:rsidRPr="001910B2">
              <w:rPr>
                <w:rFonts w:cs="Arial"/>
              </w:rPr>
              <w:t xml:space="preserve"> National Nature Reserve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Species that have been found at that reserve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5B1" w:rsidRPr="001910B2" w:rsidRDefault="00F575B1" w:rsidP="00E25F67">
            <w:pPr>
              <w:spacing w:before="0" w:after="0"/>
              <w:rPr>
                <w:rFonts w:cs="Arial"/>
              </w:rPr>
            </w:pPr>
            <w:r w:rsidRPr="001910B2">
              <w:rPr>
                <w:rFonts w:cs="Arial"/>
              </w:rPr>
              <w:t>All species that are found at the nature reserve are displayed</w:t>
            </w:r>
          </w:p>
        </w:tc>
      </w:tr>
      <w:tr w:rsidR="00F575B1" w:rsidRPr="001910B2" w:rsidTr="00E25F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SE-F-020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FR9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Check if species found at a reserve that does not exist can be displayed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 xml:space="preserve">Name of a reserve that does not exist e.g. </w:t>
            </w:r>
            <w:proofErr w:type="spellStart"/>
            <w:r w:rsidRPr="001910B2">
              <w:rPr>
                <w:rFonts w:ascii="Arial" w:hAnsi="Arial" w:cs="Arial"/>
                <w:sz w:val="22"/>
                <w:szCs w:val="22"/>
              </w:rPr>
              <w:t>abc</w:t>
            </w:r>
            <w:proofErr w:type="spellEnd"/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An error message should be shown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No records should be shown</w:t>
            </w:r>
          </w:p>
        </w:tc>
      </w:tr>
      <w:tr w:rsidR="00F575B1" w:rsidRPr="001910B2" w:rsidTr="00E25F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SE-F-021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FR9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Check if data can be displayed in alphabetical order of Latin name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A list of unsorted data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List of results ordered by their Latin name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Species are ordered A-Z</w:t>
            </w:r>
          </w:p>
        </w:tc>
      </w:tr>
      <w:tr w:rsidR="00F575B1" w:rsidRPr="001910B2" w:rsidTr="00E25F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SE-F-022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FR9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Check if data can be displayed in reverse alphabetical order of Latin name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A list of unsorted data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List of results ordered by their Latin name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Species are ordered Z-A</w:t>
            </w:r>
          </w:p>
        </w:tc>
      </w:tr>
      <w:tr w:rsidR="00F575B1" w:rsidRPr="001910B2" w:rsidTr="00E25F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SE-F-023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FR9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Check if a record with a particular date can be displayed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A record recorded on the current date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The record is displayed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The record from the date is displayed</w:t>
            </w:r>
          </w:p>
        </w:tc>
      </w:tr>
      <w:tr w:rsidR="00F575B1" w:rsidRPr="001910B2" w:rsidTr="00F575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rPr>
          <w:trHeight w:val="1302"/>
        </w:trPr>
        <w:tc>
          <w:tcPr>
            <w:tcW w:w="160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SE-F-024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FR9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Check if the earliest recording can be displayed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A record recorded on 1</w:t>
            </w:r>
            <w:r w:rsidRPr="001910B2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 w:rsidRPr="001910B2">
              <w:rPr>
                <w:rFonts w:ascii="Arial" w:hAnsi="Arial" w:cs="Arial"/>
                <w:sz w:val="22"/>
                <w:szCs w:val="22"/>
              </w:rPr>
              <w:t xml:space="preserve"> January 1990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The record is displayed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The earliest recording is displayed</w:t>
            </w:r>
          </w:p>
        </w:tc>
      </w:tr>
      <w:tr w:rsidR="00F575B1" w:rsidRPr="001910B2" w:rsidTr="00F575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SE-F-025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FR9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Check if a recording dated before the earliest entry date can be displayed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A record recorded before 1</w:t>
            </w:r>
            <w:r w:rsidRPr="001910B2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 w:rsidRPr="001910B2">
              <w:rPr>
                <w:rFonts w:ascii="Arial" w:hAnsi="Arial" w:cs="Arial"/>
                <w:sz w:val="22"/>
                <w:szCs w:val="22"/>
              </w:rPr>
              <w:t xml:space="preserve"> January 1990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The record is not displayed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The recording taken before 1</w:t>
            </w:r>
            <w:r w:rsidRPr="001910B2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st </w:t>
            </w:r>
            <w:r w:rsidRPr="001910B2">
              <w:rPr>
                <w:rFonts w:ascii="Arial" w:hAnsi="Arial" w:cs="Arial"/>
                <w:sz w:val="22"/>
                <w:szCs w:val="22"/>
              </w:rPr>
              <w:t>January 1990 is not shown</w:t>
            </w:r>
          </w:p>
        </w:tc>
      </w:tr>
      <w:tr w:rsidR="00F575B1" w:rsidRPr="001910B2" w:rsidTr="00E25F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rPr>
          <w:trHeight w:val="960"/>
        </w:trPr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SE-F-026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FR9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Check if the latest recording can be displayed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A record recorded on 31</w:t>
            </w:r>
            <w:r w:rsidRPr="001910B2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 w:rsidRPr="001910B2">
              <w:rPr>
                <w:rFonts w:ascii="Arial" w:hAnsi="Arial" w:cs="Arial"/>
                <w:sz w:val="22"/>
                <w:szCs w:val="22"/>
              </w:rPr>
              <w:t xml:space="preserve"> December 2050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The record is displayed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The latest recording is displayed</w:t>
            </w:r>
          </w:p>
        </w:tc>
      </w:tr>
      <w:tr w:rsidR="00F575B1" w:rsidRPr="001910B2" w:rsidTr="00E25F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rPr>
          <w:trHeight w:val="1911"/>
        </w:trPr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lastRenderedPageBreak/>
              <w:t>SE-F-027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FR9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Check if a recording dated after the latest entry date can be displayed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A record recorded after 31</w:t>
            </w:r>
            <w:r w:rsidRPr="001910B2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 w:rsidRPr="001910B2">
              <w:rPr>
                <w:rFonts w:ascii="Arial" w:hAnsi="Arial" w:cs="Arial"/>
                <w:sz w:val="22"/>
                <w:szCs w:val="22"/>
              </w:rPr>
              <w:t xml:space="preserve"> December 2050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The record is not displayed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The recording taken after 31</w:t>
            </w:r>
            <w:r w:rsidRPr="001910B2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 w:rsidRPr="001910B2">
              <w:rPr>
                <w:rFonts w:ascii="Arial" w:hAnsi="Arial" w:cs="Arial"/>
                <w:sz w:val="22"/>
                <w:szCs w:val="22"/>
              </w:rPr>
              <w:t xml:space="preserve"> December 2050 is not shown</w:t>
            </w:r>
          </w:p>
        </w:tc>
      </w:tr>
      <w:tr w:rsidR="00F575B1" w:rsidRPr="001910B2" w:rsidTr="00E25F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SE-F-028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FR9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Check if records can be ordered by date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A list of unsorted data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Full list of sorted results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List is ordered by date (newest to oldest)</w:t>
            </w:r>
          </w:p>
        </w:tc>
      </w:tr>
      <w:tr w:rsidR="00F575B1" w:rsidRPr="001910B2" w:rsidTr="00E25F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SE-F-029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FR9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Check if records can be reverse-ordered by date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A list of unsorted data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Full list of sorted results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List is ordered by date (oldest to newest)</w:t>
            </w:r>
          </w:p>
        </w:tc>
      </w:tr>
    </w:tbl>
    <w:p w:rsidR="001910B2" w:rsidRPr="001910B2" w:rsidRDefault="001910B2" w:rsidP="001910B2">
      <w:bookmarkStart w:id="36" w:name="_Toc403673975"/>
    </w:p>
    <w:p w:rsidR="00F575B1" w:rsidRPr="001910B2" w:rsidRDefault="00F575B1" w:rsidP="00F575B1">
      <w:pPr>
        <w:pStyle w:val="Heading2"/>
        <w:numPr>
          <w:ilvl w:val="1"/>
          <w:numId w:val="12"/>
        </w:numPr>
        <w:rPr>
          <w:rFonts w:cs="Arial"/>
        </w:rPr>
      </w:pPr>
      <w:bookmarkStart w:id="37" w:name="_Toc403694778"/>
      <w:r w:rsidRPr="001910B2">
        <w:rPr>
          <w:rFonts w:cs="Arial"/>
        </w:rPr>
        <w:t>EIR – External Interface Requirements</w:t>
      </w:r>
      <w:bookmarkEnd w:id="36"/>
      <w:bookmarkEnd w:id="37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7"/>
        <w:gridCol w:w="1606"/>
        <w:gridCol w:w="1606"/>
        <w:gridCol w:w="1607"/>
      </w:tblGrid>
      <w:tr w:rsidR="00F575B1" w:rsidRPr="001910B2" w:rsidTr="00E25F67">
        <w:tc>
          <w:tcPr>
            <w:tcW w:w="1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SE-F-030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Check if user is able to navigate the application with minimal training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A new user using the web application for the first time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Feedback from the user about their experience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Positive feedback from the user</w:t>
            </w:r>
          </w:p>
        </w:tc>
      </w:tr>
    </w:tbl>
    <w:p w:rsidR="00F575B1" w:rsidRPr="001910B2" w:rsidRDefault="00F575B1" w:rsidP="00F575B1">
      <w:pPr>
        <w:pStyle w:val="Heading2"/>
        <w:numPr>
          <w:ilvl w:val="1"/>
          <w:numId w:val="12"/>
        </w:numPr>
        <w:rPr>
          <w:rFonts w:cs="Arial"/>
        </w:rPr>
      </w:pPr>
      <w:bookmarkStart w:id="38" w:name="_Toc403673976"/>
      <w:bookmarkStart w:id="39" w:name="_Toc403694779"/>
      <w:r w:rsidRPr="001910B2">
        <w:rPr>
          <w:rFonts w:cs="Arial"/>
        </w:rPr>
        <w:t>PR – Performance Requirements</w:t>
      </w:r>
      <w:bookmarkEnd w:id="38"/>
      <w:bookmarkEnd w:id="39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7"/>
        <w:gridCol w:w="1606"/>
        <w:gridCol w:w="1606"/>
        <w:gridCol w:w="1607"/>
      </w:tblGrid>
      <w:tr w:rsidR="00F575B1" w:rsidRPr="001910B2" w:rsidTr="00E25F67"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SE-F-032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PR1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Check if user input is responded to within a second by the application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Input from the user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Changes to data displayed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Changes are shown within a certain amount of time</w:t>
            </w:r>
          </w:p>
        </w:tc>
      </w:tr>
      <w:tr w:rsidR="00F575B1" w:rsidRPr="001910B2" w:rsidTr="00E25F67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eastAsia="Calibri" w:hAnsi="Arial" w:cs="Arial"/>
                <w:sz w:val="22"/>
                <w:szCs w:val="22"/>
                <w:u w:color="000000"/>
              </w:rPr>
              <w:t>SE-F-032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PR2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Check if software runs as expected on supported systems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Application used on web browsers used by the university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Application displays information requested by the user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75B1" w:rsidRPr="001910B2" w:rsidRDefault="00F575B1" w:rsidP="00E25F6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910B2">
              <w:rPr>
                <w:rFonts w:ascii="Arial" w:hAnsi="Arial" w:cs="Arial"/>
                <w:sz w:val="22"/>
                <w:szCs w:val="22"/>
              </w:rPr>
              <w:t>Application and its components work correctly</w:t>
            </w:r>
          </w:p>
        </w:tc>
      </w:tr>
    </w:tbl>
    <w:p w:rsidR="00F575B1" w:rsidRDefault="00F575B1" w:rsidP="008C6E08">
      <w:pPr>
        <w:rPr>
          <w:rFonts w:cs="Arial"/>
          <w:b/>
          <w:u w:val="single"/>
        </w:rPr>
      </w:pPr>
    </w:p>
    <w:p w:rsidR="001910B2" w:rsidRDefault="001910B2" w:rsidP="008C6E08">
      <w:pPr>
        <w:rPr>
          <w:rFonts w:cs="Arial"/>
          <w:b/>
          <w:u w:val="single"/>
        </w:rPr>
      </w:pPr>
    </w:p>
    <w:p w:rsidR="001910B2" w:rsidRPr="001910B2" w:rsidRDefault="001910B2" w:rsidP="008C6E08">
      <w:pPr>
        <w:rPr>
          <w:rFonts w:cs="Arial"/>
          <w:b/>
          <w:u w:val="single"/>
        </w:rPr>
      </w:pPr>
    </w:p>
    <w:p w:rsidR="008C6E08" w:rsidRPr="001910B2" w:rsidRDefault="008C6E08" w:rsidP="0075280D">
      <w:pPr>
        <w:pStyle w:val="Heading1"/>
        <w:rPr>
          <w:rFonts w:cs="Arial"/>
          <w:lang w:val="fr-FR"/>
        </w:rPr>
      </w:pPr>
      <w:bookmarkStart w:id="40" w:name="_Toc403694780"/>
      <w:r w:rsidRPr="001910B2">
        <w:rPr>
          <w:rFonts w:cs="Arial"/>
        </w:rPr>
        <w:lastRenderedPageBreak/>
        <w:t>REFERENCES</w:t>
      </w:r>
      <w:bookmarkEnd w:id="40"/>
    </w:p>
    <w:p w:rsidR="00923AF8" w:rsidRPr="001910B2" w:rsidRDefault="00923AF8" w:rsidP="00923AF8">
      <w:pPr>
        <w:rPr>
          <w:rFonts w:cs="Arial"/>
        </w:rPr>
      </w:pPr>
      <w:r w:rsidRPr="001910B2">
        <w:rPr>
          <w:rFonts w:cs="Arial"/>
        </w:rPr>
        <w:t xml:space="preserve">[1] – SE.QA.RS – Requirement Specification – </w:t>
      </w:r>
      <w:proofErr w:type="spellStart"/>
      <w:r w:rsidRPr="001910B2">
        <w:rPr>
          <w:rFonts w:cs="Arial"/>
        </w:rPr>
        <w:t>N.W.Hardy</w:t>
      </w:r>
      <w:proofErr w:type="spellEnd"/>
    </w:p>
    <w:p w:rsidR="00923AF8" w:rsidRPr="001910B2" w:rsidRDefault="00923AF8" w:rsidP="00923AF8">
      <w:pPr>
        <w:rPr>
          <w:rFonts w:cs="Arial"/>
        </w:rPr>
      </w:pPr>
      <w:r w:rsidRPr="001910B2">
        <w:rPr>
          <w:rFonts w:cs="Arial"/>
        </w:rPr>
        <w:t xml:space="preserve">[2] – SE_11_PP – Project Plan – Group 11 </w:t>
      </w:r>
    </w:p>
    <w:p w:rsidR="00923AF8" w:rsidRPr="001910B2" w:rsidRDefault="00923AF8" w:rsidP="00923AF8">
      <w:pPr>
        <w:rPr>
          <w:rFonts w:cs="Arial"/>
        </w:rPr>
      </w:pPr>
      <w:r w:rsidRPr="001910B2">
        <w:rPr>
          <w:rFonts w:cs="Arial"/>
        </w:rPr>
        <w:t>[3] – SE_11_TS_01</w:t>
      </w:r>
      <w:r w:rsidR="00AC611A" w:rsidRPr="001910B2">
        <w:rPr>
          <w:rFonts w:cs="Arial"/>
        </w:rPr>
        <w:t xml:space="preserve"> – Android Test Specification – Group 11</w:t>
      </w:r>
    </w:p>
    <w:p w:rsidR="00923AF8" w:rsidRPr="001910B2" w:rsidRDefault="00923AF8" w:rsidP="00923AF8">
      <w:pPr>
        <w:rPr>
          <w:rFonts w:cs="Arial"/>
        </w:rPr>
      </w:pPr>
      <w:r w:rsidRPr="001910B2">
        <w:rPr>
          <w:rFonts w:cs="Arial"/>
        </w:rPr>
        <w:t>[4] – SE_11_TS_</w:t>
      </w:r>
      <w:r w:rsidR="00AC611A" w:rsidRPr="001910B2">
        <w:rPr>
          <w:rFonts w:cs="Arial"/>
        </w:rPr>
        <w:t>02 – Database Test Specification – Group 11</w:t>
      </w:r>
    </w:p>
    <w:p w:rsidR="00923AF8" w:rsidRPr="001910B2" w:rsidRDefault="00923AF8" w:rsidP="00923AF8">
      <w:pPr>
        <w:rPr>
          <w:rFonts w:cs="Arial"/>
        </w:rPr>
      </w:pPr>
      <w:r w:rsidRPr="001910B2">
        <w:rPr>
          <w:rFonts w:cs="Arial"/>
        </w:rPr>
        <w:t>[5] – SE_11_TS_</w:t>
      </w:r>
      <w:r w:rsidR="00AC611A" w:rsidRPr="001910B2">
        <w:rPr>
          <w:rFonts w:cs="Arial"/>
        </w:rPr>
        <w:t xml:space="preserve">04 – Website Test Specification – Group 11 </w:t>
      </w:r>
    </w:p>
    <w:p w:rsidR="008C6E08" w:rsidRPr="001910B2" w:rsidRDefault="008C6E08" w:rsidP="0075280D">
      <w:pPr>
        <w:pStyle w:val="Heading1"/>
        <w:rPr>
          <w:rFonts w:cs="Arial"/>
        </w:rPr>
      </w:pPr>
      <w:bookmarkStart w:id="41" w:name="_Toc403694781"/>
      <w:r w:rsidRPr="001910B2">
        <w:rPr>
          <w:rFonts w:cs="Arial"/>
        </w:rPr>
        <w:t>DOCUMENT HISTORY</w:t>
      </w:r>
      <w:bookmarkEnd w:id="41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803"/>
        <w:gridCol w:w="1165"/>
        <w:gridCol w:w="3393"/>
        <w:gridCol w:w="1435"/>
      </w:tblGrid>
      <w:tr w:rsidR="008C6E08" w:rsidRPr="001910B2" w:rsidTr="00E25F67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1910B2" w:rsidRDefault="008C6E08" w:rsidP="00E25F67">
            <w:pPr>
              <w:rPr>
                <w:rFonts w:cs="Arial"/>
              </w:rPr>
            </w:pPr>
            <w:r w:rsidRPr="001910B2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1910B2" w:rsidRDefault="008C6E08" w:rsidP="00E25F67">
            <w:pPr>
              <w:rPr>
                <w:rFonts w:cs="Arial"/>
              </w:rPr>
            </w:pPr>
            <w:r w:rsidRPr="001910B2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1910B2" w:rsidRDefault="008C6E08" w:rsidP="00E25F67">
            <w:pPr>
              <w:rPr>
                <w:rFonts w:cs="Arial"/>
              </w:rPr>
            </w:pPr>
            <w:r w:rsidRPr="001910B2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1910B2" w:rsidRDefault="008C6E08" w:rsidP="00E25F67">
            <w:pPr>
              <w:rPr>
                <w:rFonts w:cs="Arial"/>
              </w:rPr>
            </w:pPr>
            <w:r w:rsidRPr="001910B2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1910B2" w:rsidRDefault="008C6E08" w:rsidP="00E25F67">
            <w:pPr>
              <w:rPr>
                <w:rFonts w:cs="Arial"/>
              </w:rPr>
            </w:pPr>
            <w:r w:rsidRPr="001910B2">
              <w:rPr>
                <w:rFonts w:cs="Arial"/>
              </w:rPr>
              <w:t>Changed by</w:t>
            </w:r>
          </w:p>
        </w:tc>
      </w:tr>
      <w:tr w:rsidR="008C6E08" w:rsidRPr="001910B2" w:rsidTr="00E25F67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1910B2" w:rsidRDefault="00211306" w:rsidP="00E25F67">
            <w:pPr>
              <w:rPr>
                <w:rFonts w:cs="Arial"/>
              </w:rPr>
            </w:pPr>
            <w:r w:rsidRPr="001910B2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1910B2" w:rsidRDefault="008C6E08" w:rsidP="00E25F67">
            <w:pPr>
              <w:rPr>
                <w:rFonts w:cs="Arial"/>
              </w:rPr>
            </w:pPr>
            <w:r w:rsidRPr="001910B2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1910B2" w:rsidRDefault="00AC611A" w:rsidP="00E25F67">
            <w:pPr>
              <w:rPr>
                <w:rFonts w:cs="Arial"/>
              </w:rPr>
            </w:pPr>
            <w:r w:rsidRPr="001910B2">
              <w:rPr>
                <w:rFonts w:cs="Arial"/>
              </w:rPr>
              <w:t>13/11/14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1910B2" w:rsidRDefault="008C6E08" w:rsidP="00E25F67">
            <w:pPr>
              <w:rPr>
                <w:rFonts w:cs="Arial"/>
              </w:rPr>
            </w:pPr>
            <w:r w:rsidRPr="001910B2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1910B2" w:rsidRDefault="00AC611A" w:rsidP="00AC611A">
            <w:pPr>
              <w:rPr>
                <w:rFonts w:cs="Arial"/>
              </w:rPr>
            </w:pPr>
            <w:r w:rsidRPr="001910B2">
              <w:rPr>
                <w:rFonts w:cs="Arial"/>
              </w:rPr>
              <w:t>Tcg2</w:t>
            </w:r>
            <w:r w:rsidR="001910B2">
              <w:rPr>
                <w:rFonts w:cs="Arial"/>
              </w:rPr>
              <w:t xml:space="preserve"> &amp; Add20</w:t>
            </w:r>
          </w:p>
        </w:tc>
      </w:tr>
    </w:tbl>
    <w:p w:rsidR="008C6E08" w:rsidRPr="001910B2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1910B2" w:rsidSect="00403EE8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487" w:rsidRDefault="000A0487" w:rsidP="008C6E08">
      <w:pPr>
        <w:spacing w:after="0" w:line="240" w:lineRule="auto"/>
      </w:pPr>
      <w:r>
        <w:separator/>
      </w:r>
    </w:p>
  </w:endnote>
  <w:endnote w:type="continuationSeparator" w:id="0">
    <w:p w:rsidR="000A0487" w:rsidRDefault="000A0487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03EE8" w:rsidRDefault="00403EE8" w:rsidP="00403EE8">
            <w:pPr>
              <w:pStyle w:val="Footer"/>
            </w:pPr>
            <w:r w:rsidRPr="00403EE8">
              <w:t>Aberystwyth University / Computer Science</w:t>
            </w:r>
            <w:r w:rsidR="002C2979">
              <w:t xml:space="preserve">                       </w:t>
            </w:r>
            <w:r>
              <w:t xml:space="preserve">                  </w:t>
            </w:r>
            <w:r w:rsidR="002C2979">
              <w:t xml:space="preserve">               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730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730C">
              <w:rPr>
                <w:b/>
                <w:bCs/>
                <w:noProof/>
              </w:rPr>
              <w:t>29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6E08" w:rsidRDefault="008C6E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487" w:rsidRDefault="000A0487" w:rsidP="008C6E08">
      <w:pPr>
        <w:spacing w:after="0" w:line="240" w:lineRule="auto"/>
      </w:pPr>
      <w:r>
        <w:separator/>
      </w:r>
    </w:p>
  </w:footnote>
  <w:footnote w:type="continuationSeparator" w:id="0">
    <w:p w:rsidR="000A0487" w:rsidRDefault="000A0487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E08" w:rsidRDefault="008C6E08" w:rsidP="00980AE6">
    <w:pPr>
      <w:jc w:val="center"/>
    </w:pPr>
    <w:r>
      <w:t>Software</w:t>
    </w:r>
    <w:r w:rsidR="00460442">
      <w:t xml:space="preserve"> En</w:t>
    </w:r>
    <w:r w:rsidR="00E71CFE">
      <w:t xml:space="preserve">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7B5D44">
          <w:t>SE_11_TS_03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B5D44">
          <w:t>System Test Specification</w:t>
        </w:r>
      </w:sdtContent>
    </w:sdt>
    <w:r w:rsidR="00E71CFE"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A46C5">
          <w:t>1.0</w:t>
        </w:r>
      </w:sdtContent>
    </w:sdt>
    <w:r w:rsidR="00E71CFE"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A46C5">
          <w:t>Draft</w:t>
        </w:r>
      </w:sdtContent>
    </w:sdt>
    <w:r>
      <w:t>)</w:t>
    </w:r>
  </w:p>
  <w:p w:rsidR="008C6E08" w:rsidRDefault="008C6E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E8" w:rsidRDefault="00403EE8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F7DDDB1CF561441584DD1E5A34BAD07E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7B5D44">
          <w:t>SE_11_TS_03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7667F1DF261849E2BF3819205FB528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B5D44">
          <w:t>System Test Specification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16299D18104649BAB7CF5FD10E51BC1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A46C5">
          <w:t>1.0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A46C5">
          <w:t>Draft</w:t>
        </w:r>
      </w:sdtContent>
    </w:sdt>
    <w:r>
      <w:t>)</w:t>
    </w:r>
  </w:p>
  <w:p w:rsidR="00403EE8" w:rsidRDefault="00403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35521AA"/>
    <w:multiLevelType w:val="hybridMultilevel"/>
    <w:tmpl w:val="6D48BC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35950"/>
    <w:multiLevelType w:val="multilevel"/>
    <w:tmpl w:val="8CBEE7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8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3C5CC1"/>
    <w:multiLevelType w:val="multilevel"/>
    <w:tmpl w:val="414097FC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3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C5"/>
    <w:rsid w:val="000A0487"/>
    <w:rsid w:val="000A1243"/>
    <w:rsid w:val="000A755C"/>
    <w:rsid w:val="000D1D0E"/>
    <w:rsid w:val="00127CF3"/>
    <w:rsid w:val="001910B2"/>
    <w:rsid w:val="001A4430"/>
    <w:rsid w:val="00211306"/>
    <w:rsid w:val="00215D71"/>
    <w:rsid w:val="002C2979"/>
    <w:rsid w:val="0035060C"/>
    <w:rsid w:val="003D780D"/>
    <w:rsid w:val="00403EE8"/>
    <w:rsid w:val="00413FDE"/>
    <w:rsid w:val="00460442"/>
    <w:rsid w:val="004A2D62"/>
    <w:rsid w:val="004B1FC7"/>
    <w:rsid w:val="004E06F4"/>
    <w:rsid w:val="00556247"/>
    <w:rsid w:val="0063318A"/>
    <w:rsid w:val="006819D9"/>
    <w:rsid w:val="0075280D"/>
    <w:rsid w:val="00772C0C"/>
    <w:rsid w:val="007B5D44"/>
    <w:rsid w:val="0087249C"/>
    <w:rsid w:val="008C6E08"/>
    <w:rsid w:val="00923AF8"/>
    <w:rsid w:val="009322DC"/>
    <w:rsid w:val="00980AE6"/>
    <w:rsid w:val="009C1F7F"/>
    <w:rsid w:val="009C5218"/>
    <w:rsid w:val="009D5D0E"/>
    <w:rsid w:val="009F514A"/>
    <w:rsid w:val="00AC611A"/>
    <w:rsid w:val="00B972E6"/>
    <w:rsid w:val="00B9730C"/>
    <w:rsid w:val="00BE26BD"/>
    <w:rsid w:val="00C30D05"/>
    <w:rsid w:val="00CA46C5"/>
    <w:rsid w:val="00CC66E4"/>
    <w:rsid w:val="00E0189D"/>
    <w:rsid w:val="00E175B5"/>
    <w:rsid w:val="00E25F67"/>
    <w:rsid w:val="00E71CFE"/>
    <w:rsid w:val="00EF57A8"/>
    <w:rsid w:val="00F50A85"/>
    <w:rsid w:val="00F575B1"/>
    <w:rsid w:val="00F925FB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1FB279-9842-4541-BBCA-806A1427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  <w:style w:type="paragraph" w:customStyle="1" w:styleId="TableContents">
    <w:name w:val="Table Contents"/>
    <w:basedOn w:val="Normal"/>
    <w:rsid w:val="00F575B1"/>
    <w:pPr>
      <w:widowControl w:val="0"/>
      <w:suppressLineNumbers/>
      <w:suppressAutoHyphens/>
      <w:autoSpaceDN w:val="0"/>
      <w:spacing w:before="0"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Body">
    <w:name w:val="Body"/>
    <w:rsid w:val="00F575B1"/>
    <w:pPr>
      <w:pBdr>
        <w:top w:val="nil"/>
        <w:left w:val="nil"/>
        <w:bottom w:val="nil"/>
        <w:right w:val="nil"/>
        <w:between w:val="nil"/>
        <w:bar w:val="nil"/>
      </w:pBdr>
      <w:spacing w:before="0" w:after="200" w:line="276" w:lineRule="auto"/>
    </w:pPr>
    <w:rPr>
      <w:rFonts w:ascii="Calibri" w:eastAsia="Calibri" w:hAnsi="Calibri" w:cs="Calibri"/>
      <w:color w:val="000000"/>
      <w:u w:color="000000"/>
      <w:bdr w:val="nil"/>
      <w:lang w:eastAsia="en-GB"/>
    </w:rPr>
  </w:style>
  <w:style w:type="paragraph" w:customStyle="1" w:styleId="TableStyle2">
    <w:name w:val="Table Style 2"/>
    <w:rsid w:val="00F575B1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AC611A"/>
    <w:pPr>
      <w:spacing w:after="100"/>
      <w:ind w:left="440"/>
    </w:pPr>
  </w:style>
  <w:style w:type="paragraph" w:customStyle="1" w:styleId="TableStyle1A">
    <w:name w:val="Table Style 1 A"/>
    <w:rsid w:val="00127CF3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</w:pPr>
    <w:rPr>
      <w:rFonts w:ascii="Helvetica" w:eastAsia="Arial Unicode MS" w:hAnsi="Arial Unicode MS" w:cs="Arial Unicode MS"/>
      <w:b/>
      <w:bCs/>
      <w:color w:val="000000"/>
      <w:sz w:val="20"/>
      <w:szCs w:val="20"/>
      <w:u w:color="000000"/>
      <w:bdr w:val="nil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C7FE4EFB414784A01CFE83D959C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24FD-B593-43D2-B156-DC8700343BDC}"/>
      </w:docPartPr>
      <w:docPartBody>
        <w:p w:rsidR="002C4A68" w:rsidRDefault="002D3A41">
          <w:pPr>
            <w:pStyle w:val="E9C7FE4EFB414784A01CFE83D959CBA1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E8164E9951084A8AA1B8F262C7EE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74AA7-8A10-4F94-A322-1D6F9975EBCC}"/>
      </w:docPartPr>
      <w:docPartBody>
        <w:p w:rsidR="002C4A68" w:rsidRDefault="002D3A41">
          <w:pPr>
            <w:pStyle w:val="E8164E9951084A8AA1B8F262C7EEEEF8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7667F1DF261849E2BF3819205FB52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FF49-F83F-4D87-9E53-39AED1F47393}"/>
      </w:docPartPr>
      <w:docPartBody>
        <w:p w:rsidR="002C4A68" w:rsidRDefault="002D3A41">
          <w:pPr>
            <w:pStyle w:val="7667F1DF261849E2BF3819205FB52886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F7DDDB1CF561441584DD1E5A34BA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506C7-84B0-462B-8E8A-A88D6543EFDB}"/>
      </w:docPartPr>
      <w:docPartBody>
        <w:p w:rsidR="002C4A68" w:rsidRDefault="002D3A41">
          <w:pPr>
            <w:pStyle w:val="F7DDDB1CF561441584DD1E5A34BAD07E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16299D18104649BAB7CF5FD10E51B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2D73B-F4BA-4911-A29C-7188E2F2D5E4}"/>
      </w:docPartPr>
      <w:docPartBody>
        <w:p w:rsidR="002C4A68" w:rsidRDefault="002D3A41">
          <w:pPr>
            <w:pStyle w:val="16299D18104649BAB7CF5FD10E51BC19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41"/>
    <w:rsid w:val="002C4A68"/>
    <w:rsid w:val="002D3A41"/>
    <w:rsid w:val="008B2170"/>
    <w:rsid w:val="00C429B7"/>
    <w:rsid w:val="00DA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C7FE4EFB414784A01CFE83D959CBA1">
    <w:name w:val="E9C7FE4EFB414784A01CFE83D959CBA1"/>
  </w:style>
  <w:style w:type="paragraph" w:customStyle="1" w:styleId="E8164E9951084A8AA1B8F262C7EEEEF8">
    <w:name w:val="E8164E9951084A8AA1B8F262C7EEEEF8"/>
  </w:style>
  <w:style w:type="paragraph" w:customStyle="1" w:styleId="7667F1DF261849E2BF3819205FB52886">
    <w:name w:val="7667F1DF261849E2BF3819205FB52886"/>
  </w:style>
  <w:style w:type="paragraph" w:customStyle="1" w:styleId="F7DDDB1CF561441584DD1E5A34BAD07E">
    <w:name w:val="F7DDDB1CF561441584DD1E5A34BAD07E"/>
  </w:style>
  <w:style w:type="paragraph" w:customStyle="1" w:styleId="16299D18104649BAB7CF5FD10E51BC19">
    <w:name w:val="16299D18104649BAB7CF5FD10E51B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SE_11_TS_03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9B1765-5AB5-4597-A6B0-065C78160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Template.dotx</Template>
  <TotalTime>6</TotalTime>
  <Pages>1</Pages>
  <Words>4802</Words>
  <Characters>27373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Test Specification</vt:lpstr>
    </vt:vector>
  </TitlesOfParts>
  <Company/>
  <LinksUpToDate>false</LinksUpToDate>
  <CharactersWithSpaces>32111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Test Specification</dc:title>
  <dc:subject>1.0</dc:subject>
  <dc:creator>Theo Goree</dc:creator>
  <cp:keywords/>
  <dc:description/>
  <cp:lastModifiedBy>Aled</cp:lastModifiedBy>
  <cp:revision>6</cp:revision>
  <cp:lastPrinted>2014-11-14T02:17:00Z</cp:lastPrinted>
  <dcterms:created xsi:type="dcterms:W3CDTF">2014-11-14T02:09:00Z</dcterms:created>
  <dcterms:modified xsi:type="dcterms:W3CDTF">2014-11-14T02:17:00Z</dcterms:modified>
  <cp:contentStatus>Draft</cp:contentStatus>
</cp:coreProperties>
</file>