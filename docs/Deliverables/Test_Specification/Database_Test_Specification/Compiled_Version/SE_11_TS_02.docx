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0A755C">
            <w:rPr>
              <w:rFonts w:cs="Arial"/>
            </w:rPr>
            <w:t>02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A755C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 xml:space="preserve">Database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A755C">
            <w:rPr>
              <w:rFonts w:cs="Arial"/>
            </w:rPr>
            <w:t>SE_11_TS_02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CA46C5">
        <w:rPr>
          <w:rFonts w:cs="Arial"/>
          <w:noProof/>
        </w:rPr>
        <w:t>2014-10-31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2C0C" w:rsidRPr="002C2979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980AE6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016888" w:history="1">
            <w:r w:rsidR="00980AE6" w:rsidRPr="00472253">
              <w:rPr>
                <w:rStyle w:val="Hyperlink"/>
                <w:rFonts w:cs="Arial"/>
                <w:noProof/>
              </w:rPr>
              <w:t>1.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Introduction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_Toc402016888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89" w:history="1">
            <w:r w:rsidR="00980AE6" w:rsidRPr="00472253">
              <w:rPr>
                <w:rStyle w:val="Hyperlink"/>
                <w:rFonts w:cs="Arial"/>
                <w:noProof/>
              </w:rPr>
              <w:t>Purpose of Document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_Toc402016889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0" w:history="1">
            <w:r w:rsidR="00980AE6" w:rsidRPr="00472253">
              <w:rPr>
                <w:rStyle w:val="Hyperlink"/>
                <w:rFonts w:cs="Arial"/>
                <w:noProof/>
              </w:rPr>
              <w:t>Scope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_Toc402016890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1" w:history="1">
            <w:r w:rsidR="00980AE6" w:rsidRPr="00472253">
              <w:rPr>
                <w:rStyle w:val="Hyperlink"/>
                <w:rFonts w:cs="Arial"/>
                <w:noProof/>
              </w:rPr>
              <w:t>Objectives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_Toc402016891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2" w:history="1">
            <w:r w:rsidR="00980AE6" w:rsidRPr="00472253">
              <w:rPr>
                <w:rStyle w:val="Hyperlink"/>
                <w:noProof/>
              </w:rPr>
              <w:t>2.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Next Section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_Toc402016892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3" w:history="1">
            <w:r w:rsidR="00980AE6" w:rsidRPr="00472253">
              <w:rPr>
                <w:rStyle w:val="Hyperlink"/>
                <w:noProof/>
              </w:rPr>
              <w:t>Sub heading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_Toc402016893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4" w:history="1">
            <w:r w:rsidR="00980AE6" w:rsidRPr="00472253">
              <w:rPr>
                <w:rStyle w:val="Hyperlink"/>
                <w:noProof/>
                <w:lang w:val="fr-FR"/>
              </w:rPr>
              <w:t>3.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REFERENCES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_Toc402016894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00421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5" w:history="1">
            <w:r w:rsidR="00980AE6" w:rsidRPr="00472253">
              <w:rPr>
                <w:rStyle w:val="Hyperlink"/>
                <w:noProof/>
              </w:rPr>
              <w:t>4.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DOCUMENT HISTORY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_Toc402016895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0" w:name="_Toc402016888"/>
      <w:r w:rsidR="008C6E08" w:rsidRPr="002C2979">
        <w:lastRenderedPageBreak/>
        <w:t>Introduction</w:t>
      </w:r>
      <w:bookmarkEnd w:id="0"/>
    </w:p>
    <w:p w:rsidR="008C6E08" w:rsidRPr="002C2979" w:rsidRDefault="008C6E08" w:rsidP="00403EE8">
      <w:pPr>
        <w:pStyle w:val="Heading2"/>
        <w:rPr>
          <w:rFonts w:cs="Arial"/>
        </w:rPr>
      </w:pPr>
      <w:bookmarkStart w:id="1" w:name="_Toc402016889"/>
      <w:r w:rsidRPr="002C2979">
        <w:rPr>
          <w:rFonts w:cs="Arial"/>
        </w:rPr>
        <w:t>Purpose of Document</w:t>
      </w:r>
      <w:bookmarkEnd w:id="1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016890"/>
      <w:r w:rsidRPr="002C2979">
        <w:rPr>
          <w:rFonts w:cs="Arial"/>
        </w:rPr>
        <w:t>Scope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3" w:name="_Toc402016891"/>
      <w:r w:rsidRPr="002C2979">
        <w:rPr>
          <w:rFonts w:cs="Arial"/>
        </w:rPr>
        <w:t>Objectives</w:t>
      </w:r>
      <w:bookmarkEnd w:id="3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Pr="002C2979" w:rsidRDefault="00E71CFE" w:rsidP="00E71CFE">
      <w:pPr>
        <w:rPr>
          <w:rFonts w:cs="Arial"/>
        </w:rPr>
      </w:pPr>
    </w:p>
    <w:p w:rsidR="00211306" w:rsidRDefault="0075280D" w:rsidP="0075280D">
      <w:pPr>
        <w:pStyle w:val="Heading1"/>
      </w:pPr>
      <w:bookmarkStart w:id="4" w:name="_Toc402016892"/>
      <w:r>
        <w:t>Next Section</w:t>
      </w:r>
      <w:bookmarkEnd w:id="4"/>
    </w:p>
    <w:p w:rsidR="0075280D" w:rsidRPr="0075280D" w:rsidRDefault="0075280D" w:rsidP="0075280D">
      <w:pPr>
        <w:pStyle w:val="Heading2"/>
      </w:pPr>
      <w:bookmarkStart w:id="5" w:name="_Toc402016893"/>
      <w:r>
        <w:t>Sub heading</w:t>
      </w:r>
      <w:bookmarkEnd w:id="5"/>
    </w:p>
    <w:p w:rsidR="0075280D" w:rsidRDefault="0075280D">
      <w:pPr>
        <w:rPr>
          <w:rFonts w:cs="Arial"/>
        </w:rPr>
      </w:pPr>
      <w:r>
        <w:rPr>
          <w:rFonts w:cs="Arial"/>
        </w:rPr>
        <w:t>Content…..</w:t>
      </w:r>
      <w:r>
        <w:rPr>
          <w:rFonts w:cs="Arial"/>
        </w:rPr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6" w:name="_Toc402016894"/>
      <w:r w:rsidRPr="002C2979">
        <w:t>REFERENCES</w:t>
      </w:r>
      <w:bookmarkEnd w:id="6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7" w:name="_Toc402016895"/>
      <w:r w:rsidRPr="002C2979">
        <w:t>DOCUMENT HISTORY</w:t>
      </w:r>
      <w:bookmarkEnd w:id="7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21E" w:rsidRDefault="0000421E" w:rsidP="008C6E08">
      <w:pPr>
        <w:spacing w:after="0" w:line="240" w:lineRule="auto"/>
      </w:pPr>
      <w:r>
        <w:separator/>
      </w:r>
    </w:p>
  </w:endnote>
  <w:endnote w:type="continuationSeparator" w:id="0">
    <w:p w:rsidR="0000421E" w:rsidRDefault="0000421E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5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5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21E" w:rsidRDefault="0000421E" w:rsidP="008C6E08">
      <w:pPr>
        <w:spacing w:after="0" w:line="240" w:lineRule="auto"/>
      </w:pPr>
      <w:r>
        <w:separator/>
      </w:r>
    </w:p>
  </w:footnote>
  <w:footnote w:type="continuationSeparator" w:id="0">
    <w:p w:rsidR="0000421E" w:rsidRDefault="0000421E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A755C">
          <w:t>SE_11_TS_02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755C">
          <w:t>Database 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A755C">
          <w:t>SE_11_TS_02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755C"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421E"/>
    <w:rsid w:val="000A1243"/>
    <w:rsid w:val="000A755C"/>
    <w:rsid w:val="000D1D0E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75280D"/>
    <w:rsid w:val="00772C0C"/>
    <w:rsid w:val="008C6E08"/>
    <w:rsid w:val="00980AE6"/>
    <w:rsid w:val="009C1F7F"/>
    <w:rsid w:val="009C5218"/>
    <w:rsid w:val="009D5D0E"/>
    <w:rsid w:val="009F514A"/>
    <w:rsid w:val="00B972E6"/>
    <w:rsid w:val="00BE26BD"/>
    <w:rsid w:val="00CA46C5"/>
    <w:rsid w:val="00CC66E4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00000" w:rsidRDefault="00280B5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00000" w:rsidRDefault="00280B5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00000" w:rsidRDefault="00280B5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00000" w:rsidRDefault="00280B5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00000" w:rsidRDefault="00280B5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0"/>
    <w:rsid w:val="0028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475152-CE94-4E1F-BF5C-D6334D16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Test Specification</vt:lpstr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Test Specification</dc:title>
  <dc:subject>1.0</dc:subject>
  <dc:creator>Theo Goree</dc:creator>
  <cp:keywords/>
  <dc:description/>
  <cp:lastModifiedBy>Theo Charles Goree [tcg2]</cp:lastModifiedBy>
  <cp:revision>2</cp:revision>
  <dcterms:created xsi:type="dcterms:W3CDTF">2014-10-31T10:18:00Z</dcterms:created>
  <dcterms:modified xsi:type="dcterms:W3CDTF">2014-10-31T10:18:00Z</dcterms:modified>
  <cp:contentStatus>Draft</cp:contentStatus>
</cp:coreProperties>
</file>