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F2134E">
            <w:rPr>
              <w:rFonts w:cs="Arial"/>
            </w:rPr>
            <w:t>04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F2134E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Web</w:t>
          </w:r>
          <w:r w:rsidR="000A755C">
            <w:rPr>
              <w:rFonts w:cs="Arial"/>
            </w:rPr>
            <w:t xml:space="preserve">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670C5">
        <w:rPr>
          <w:rFonts w:cs="Arial"/>
        </w:rPr>
        <w:t>Gavin Reynolds (gar18),</w:t>
      </w:r>
    </w:p>
    <w:p w:rsidR="002670C5" w:rsidRDefault="002670C5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Aloysius </w:t>
      </w:r>
      <w:proofErr w:type="spellStart"/>
      <w:r>
        <w:rPr>
          <w:rFonts w:cs="Arial"/>
        </w:rPr>
        <w:t>Fernandes</w:t>
      </w:r>
      <w:proofErr w:type="spellEnd"/>
      <w:r>
        <w:rPr>
          <w:rFonts w:cs="Arial"/>
        </w:rPr>
        <w:t xml:space="preserve"> (alf33),</w:t>
      </w:r>
    </w:p>
    <w:p w:rsidR="002670C5" w:rsidRDefault="002670C5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Richard </w:t>
      </w:r>
      <w:proofErr w:type="spellStart"/>
      <w:r>
        <w:rPr>
          <w:rFonts w:cs="Arial"/>
        </w:rPr>
        <w:t>Chowne</w:t>
      </w:r>
      <w:proofErr w:type="spellEnd"/>
      <w:r>
        <w:rPr>
          <w:rFonts w:cs="Arial"/>
        </w:rPr>
        <w:t xml:space="preserve"> (rhc15),</w:t>
      </w:r>
    </w:p>
    <w:p w:rsidR="002670C5" w:rsidRPr="002C2979" w:rsidRDefault="002670C5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Tom Raikes (tor10)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F2134E">
            <w:rPr>
              <w:rFonts w:cs="Arial"/>
            </w:rPr>
            <w:t>SE_11_TS_04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F24E1D">
        <w:rPr>
          <w:rFonts w:cs="Arial"/>
          <w:noProof/>
        </w:rPr>
        <w:t>2014-11-13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A46C5">
            <w:rPr>
              <w:rFonts w:cs="Arial"/>
            </w:rPr>
            <w:t>1.0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2670C5">
            <w:rPr>
              <w:rFonts w:cs="Arial"/>
            </w:rPr>
            <w:t>Release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Default="008C6E08" w:rsidP="008C6E08">
      <w:pPr>
        <w:rPr>
          <w:rFonts w:cs="Arial"/>
          <w:u w:val="single"/>
        </w:rPr>
      </w:pPr>
    </w:p>
    <w:p w:rsidR="002670C5" w:rsidRPr="002C2979" w:rsidRDefault="002670C5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367362" w:rsidRDefault="00403E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3676967" w:history="1">
            <w:r w:rsidR="00367362" w:rsidRPr="00180457">
              <w:rPr>
                <w:rStyle w:val="Hyperlink"/>
                <w:noProof/>
              </w:rPr>
              <w:t>Introduction</w:t>
            </w:r>
            <w:r w:rsidR="00367362">
              <w:rPr>
                <w:noProof/>
                <w:webHidden/>
              </w:rPr>
              <w:tab/>
            </w:r>
            <w:r w:rsidR="00367362">
              <w:rPr>
                <w:noProof/>
                <w:webHidden/>
              </w:rPr>
              <w:fldChar w:fldCharType="begin"/>
            </w:r>
            <w:r w:rsidR="00367362">
              <w:rPr>
                <w:noProof/>
                <w:webHidden/>
              </w:rPr>
              <w:instrText xml:space="preserve"> PAGEREF _Toc403676967 \h </w:instrText>
            </w:r>
            <w:r w:rsidR="00367362">
              <w:rPr>
                <w:noProof/>
                <w:webHidden/>
              </w:rPr>
            </w:r>
            <w:r w:rsidR="00367362"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3</w:t>
            </w:r>
            <w:r w:rsidR="00367362"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68" w:history="1">
            <w:r w:rsidRPr="00180457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69" w:history="1">
            <w:r w:rsidRPr="00180457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0" w:history="1">
            <w:r w:rsidRPr="00180457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1" w:history="1">
            <w:r w:rsidRPr="00180457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Documents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2" w:history="1">
            <w:r w:rsidRPr="0018045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Web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3" w:history="1">
            <w:r w:rsidRPr="0018045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FR7 – Server Receives Recording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4" w:history="1">
            <w:r w:rsidRPr="0018045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FR8 – Addition and Maintenance of Reserves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5" w:history="1">
            <w:r w:rsidRPr="0018045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FR9 – Browsing Species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6" w:history="1">
            <w:r w:rsidRPr="0018045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EIR –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7" w:history="1">
            <w:r w:rsidRPr="00180457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PR –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8" w:history="1">
            <w:r w:rsidRPr="00180457">
              <w:rPr>
                <w:rStyle w:val="Hyperlink"/>
                <w:noProof/>
                <w:lang w:val="fr-FR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362" w:rsidRDefault="0036736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6979" w:history="1">
            <w:r w:rsidRPr="0018045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180457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4E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  <w:bookmarkStart w:id="0" w:name="_GoBack"/>
      <w:bookmarkEnd w:id="0"/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460442" w:rsidRPr="002C2979" w:rsidRDefault="00460442" w:rsidP="008C6E08">
      <w:pPr>
        <w:rPr>
          <w:rFonts w:cs="Arial"/>
        </w:rPr>
      </w:pPr>
    </w:p>
    <w:p w:rsidR="008C6E08" w:rsidRPr="009F514A" w:rsidRDefault="000A1243" w:rsidP="00215BFE">
      <w:pPr>
        <w:pStyle w:val="Heading1"/>
        <w:numPr>
          <w:ilvl w:val="0"/>
          <w:numId w:val="0"/>
        </w:numPr>
        <w:rPr>
          <w:rFonts w:cs="Arial"/>
        </w:rPr>
      </w:pPr>
      <w:r w:rsidRPr="002C2979">
        <w:rPr>
          <w:rFonts w:cs="Arial"/>
        </w:rPr>
        <w:br w:type="page"/>
      </w:r>
      <w:bookmarkStart w:id="1" w:name="_Toc403676967"/>
      <w:r w:rsidR="008C6E08" w:rsidRPr="002C2979">
        <w:lastRenderedPageBreak/>
        <w:t>Introduction</w:t>
      </w:r>
      <w:bookmarkEnd w:id="1"/>
    </w:p>
    <w:p w:rsidR="008C6E08" w:rsidRPr="002C2979" w:rsidRDefault="008C6E08" w:rsidP="00CB1144">
      <w:pPr>
        <w:pStyle w:val="Heading2"/>
        <w:numPr>
          <w:ilvl w:val="1"/>
          <w:numId w:val="12"/>
        </w:numPr>
        <w:rPr>
          <w:rFonts w:cs="Arial"/>
        </w:rPr>
      </w:pPr>
      <w:bookmarkStart w:id="2" w:name="_Toc403676968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 purpose of this document is to</w:t>
      </w:r>
      <w:r w:rsidR="00CB1144">
        <w:rPr>
          <w:rFonts w:cs="Arial"/>
        </w:rPr>
        <w:t xml:space="preserve"> give a comprehensive guide to the tests we will carry out on our Website once we reach the testing phase. </w:t>
      </w:r>
    </w:p>
    <w:p w:rsidR="008C6E08" w:rsidRPr="002C2979" w:rsidRDefault="008C6E08" w:rsidP="00CB1144">
      <w:pPr>
        <w:pStyle w:val="Heading2"/>
        <w:numPr>
          <w:ilvl w:val="1"/>
          <w:numId w:val="12"/>
        </w:numPr>
        <w:rPr>
          <w:rFonts w:cs="Arial"/>
        </w:rPr>
      </w:pPr>
      <w:bookmarkStart w:id="3" w:name="_Toc403676969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</w:t>
      </w:r>
      <w:r w:rsidR="00CB1144">
        <w:rPr>
          <w:rFonts w:cs="Arial"/>
        </w:rPr>
        <w:t xml:space="preserve"> a brief but detailed document listing our test specifications for the Website.</w:t>
      </w:r>
    </w:p>
    <w:p w:rsidR="008C6E08" w:rsidRPr="002C2979" w:rsidRDefault="008C6E08" w:rsidP="00CB1144">
      <w:pPr>
        <w:pStyle w:val="Heading2"/>
        <w:numPr>
          <w:ilvl w:val="1"/>
          <w:numId w:val="12"/>
        </w:numPr>
        <w:rPr>
          <w:rFonts w:cs="Arial"/>
          <w:u w:val="single"/>
        </w:rPr>
      </w:pPr>
      <w:bookmarkStart w:id="4" w:name="_Toc403676970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215BFE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FR7 – Server Receives Recording</w:t>
      </w:r>
    </w:p>
    <w:p w:rsidR="00460442" w:rsidRPr="002C2979" w:rsidRDefault="00215BFE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FR8 – Addition and Maintenance of Reserves</w:t>
      </w:r>
    </w:p>
    <w:p w:rsidR="00460442" w:rsidRPr="002C2979" w:rsidRDefault="00215BFE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FR9 – Browsing Species Records</w:t>
      </w:r>
    </w:p>
    <w:p w:rsidR="00E71CFE" w:rsidRDefault="00215BFE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EIR – External Interface Requirements </w:t>
      </w:r>
    </w:p>
    <w:p w:rsidR="00215BFE" w:rsidRPr="002C2979" w:rsidRDefault="00215BFE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PR – Performance Requirements </w:t>
      </w:r>
    </w:p>
    <w:p w:rsidR="00CB1144" w:rsidRDefault="00CB1144" w:rsidP="00CB1144">
      <w:pPr>
        <w:pStyle w:val="Heading2"/>
        <w:numPr>
          <w:ilvl w:val="1"/>
          <w:numId w:val="12"/>
        </w:numPr>
      </w:pPr>
      <w:bookmarkStart w:id="5" w:name="_Toc403672652"/>
      <w:bookmarkStart w:id="6" w:name="_Toc403676971"/>
      <w:r>
        <w:t>Documents Included</w:t>
      </w:r>
      <w:bookmarkEnd w:id="5"/>
      <w:bookmarkEnd w:id="6"/>
    </w:p>
    <w:p w:rsidR="00CB1144" w:rsidRDefault="00CB1144" w:rsidP="00CB1144">
      <w:r>
        <w:t xml:space="preserve">This Test Specification has been derived from the following documents </w:t>
      </w:r>
    </w:p>
    <w:p w:rsidR="00CB1144" w:rsidRDefault="00CB1144" w:rsidP="00CB1144">
      <w:pPr>
        <w:pStyle w:val="ListParagraph"/>
        <w:numPr>
          <w:ilvl w:val="0"/>
          <w:numId w:val="14"/>
        </w:numPr>
        <w:ind w:left="1480" w:hanging="357"/>
      </w:pPr>
      <w:r>
        <w:t>SE.QA.RS – Requirement Specification</w:t>
      </w:r>
      <w:r>
        <w:rPr>
          <w:vertAlign w:val="superscript"/>
        </w:rPr>
        <w:t>[1]</w:t>
      </w:r>
    </w:p>
    <w:p w:rsidR="00CB1144" w:rsidRPr="000C217D" w:rsidRDefault="00CB1144" w:rsidP="00CB1144">
      <w:pPr>
        <w:pStyle w:val="ListParagraph"/>
        <w:numPr>
          <w:ilvl w:val="0"/>
          <w:numId w:val="14"/>
        </w:numPr>
        <w:ind w:left="1480" w:hanging="357"/>
      </w:pPr>
      <w:r>
        <w:t>SE_11_PP – Project Plan</w:t>
      </w:r>
      <w:r>
        <w:rPr>
          <w:vertAlign w:val="superscript"/>
        </w:rPr>
        <w:t>[2]</w:t>
      </w:r>
    </w:p>
    <w:p w:rsidR="00E71CFE" w:rsidRDefault="00E71CFE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Default="002670C5" w:rsidP="00E71CFE">
      <w:pPr>
        <w:rPr>
          <w:rFonts w:cs="Arial"/>
        </w:rPr>
      </w:pPr>
    </w:p>
    <w:p w:rsidR="002670C5" w:rsidRPr="002C2979" w:rsidRDefault="002670C5" w:rsidP="00E71CFE">
      <w:pPr>
        <w:rPr>
          <w:rFonts w:cs="Arial"/>
        </w:rPr>
      </w:pPr>
    </w:p>
    <w:p w:rsidR="00211306" w:rsidRDefault="002670C5" w:rsidP="0075280D">
      <w:pPr>
        <w:pStyle w:val="Heading1"/>
      </w:pPr>
      <w:bookmarkStart w:id="7" w:name="_Toc403676972"/>
      <w:r>
        <w:lastRenderedPageBreak/>
        <w:t>Web Test Specification</w:t>
      </w:r>
      <w:bookmarkEnd w:id="7"/>
    </w:p>
    <w:p w:rsidR="0075280D" w:rsidRPr="0075280D" w:rsidRDefault="002670C5" w:rsidP="00CB1144">
      <w:pPr>
        <w:pStyle w:val="Heading2"/>
        <w:numPr>
          <w:ilvl w:val="1"/>
          <w:numId w:val="12"/>
        </w:numPr>
      </w:pPr>
      <w:r>
        <w:t xml:space="preserve"> </w:t>
      </w:r>
      <w:bookmarkStart w:id="8" w:name="_Toc403676973"/>
      <w:r w:rsidR="00215BFE">
        <w:t>FR7 – Server Receives Recording</w:t>
      </w:r>
      <w:bookmarkEnd w:id="8"/>
      <w:r w:rsidR="00215BFE">
        <w:t xml:space="preserve"> </w:t>
      </w:r>
    </w:p>
    <w:tbl>
      <w:tblPr>
        <w:tblW w:w="9638" w:type="dxa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2670C5" w:rsidRPr="002C4F2B" w:rsidTr="009D5EF5">
        <w:trPr>
          <w:trHeight w:val="52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/>
            </w:pPr>
            <w:r w:rsidRPr="002C4F2B">
              <w:rPr>
                <w:lang w:val="en-US"/>
              </w:rPr>
              <w:t xml:space="preserve">Test ref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proofErr w:type="spellStart"/>
            <w:r w:rsidRPr="002C4F2B">
              <w:rPr>
                <w:lang w:val="en-US"/>
              </w:rPr>
              <w:t>Req</w:t>
            </w:r>
            <w:proofErr w:type="spellEnd"/>
            <w:r w:rsidRPr="002C4F2B">
              <w:rPr>
                <w:lang w:val="en-US"/>
              </w:rPr>
              <w:t xml:space="preserve"> being tested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Test content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Input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Output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>Pass criteria</w:t>
            </w:r>
          </w:p>
        </w:tc>
      </w:tr>
      <w:tr w:rsidR="002670C5" w:rsidRPr="002C4F2B" w:rsidTr="009D5EF5">
        <w:trPr>
          <w:trHeight w:val="169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FR7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Server receives transmissions of recordings and stores them in the database.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eastAsia="Calibri" w:hAnsi="Calibri" w:cs="Calibri"/>
                <w:sz w:val="22"/>
                <w:szCs w:val="22"/>
                <w:u w:color="000000"/>
              </w:rPr>
              <w:t>A record is transmitted to the server and stored in the database.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Server receives the input and then stores it in the database correctly.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New recording is in the database.</w:t>
            </w:r>
          </w:p>
        </w:tc>
      </w:tr>
      <w:tr w:rsidR="002670C5" w:rsidRPr="002C4F2B" w:rsidTr="009D5EF5">
        <w:trPr>
          <w:trHeight w:val="169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FR7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User X is authenticated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eastAsia="Calibri" w:hAnsi="Calibri" w:cs="Calibri"/>
                <w:sz w:val="22"/>
                <w:szCs w:val="22"/>
                <w:u w:color="000000"/>
              </w:rPr>
              <w:t>User name and password.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User name will display in the ‘You’ page. The server knows the user is in session.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Correct user name is displayed. Correct user data is displayed.</w:t>
            </w:r>
          </w:p>
        </w:tc>
      </w:tr>
      <w:tr w:rsidR="002670C5" w:rsidRPr="002C4F2B" w:rsidTr="00CB1144">
        <w:trPr>
          <w:trHeight w:val="9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FR7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 xml:space="preserve">User is authorised to access the website.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User name and password.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User is logged into the site.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70C5" w:rsidRPr="002C4F2B" w:rsidRDefault="002670C5" w:rsidP="00CB1144">
            <w:pPr>
              <w:pStyle w:val="Body"/>
              <w:spacing w:after="0" w:line="240" w:lineRule="auto"/>
            </w:pPr>
            <w:r w:rsidRPr="002C4F2B">
              <w:t>User X has access to the web app.</w:t>
            </w:r>
          </w:p>
        </w:tc>
      </w:tr>
    </w:tbl>
    <w:p w:rsidR="00CB1144" w:rsidRDefault="00215BFE" w:rsidP="00215BFE">
      <w:pPr>
        <w:pStyle w:val="Heading2"/>
        <w:numPr>
          <w:ilvl w:val="1"/>
          <w:numId w:val="12"/>
        </w:numPr>
      </w:pPr>
      <w:bookmarkStart w:id="9" w:name="_Toc403676974"/>
      <w:r>
        <w:t>FR8 – Addition and Maintenance of Reserves</w:t>
      </w:r>
      <w:bookmarkEnd w:id="9"/>
    </w:p>
    <w:tbl>
      <w:tblPr>
        <w:tblW w:w="9638" w:type="dxa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CB1144" w:rsidRPr="002C4F2B" w:rsidTr="00CB1144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Create/Update</w:t>
            </w:r>
          </w:p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Reserve Name with a valid name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Aber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Name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Aber is  displayed with no errors or warnings</w:t>
            </w:r>
          </w:p>
        </w:tc>
      </w:tr>
      <w:tr w:rsidR="00CB1144" w:rsidRPr="002C4F2B" w:rsidTr="00CB1144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Create/Update</w:t>
            </w:r>
          </w:p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Reserve Name with numbers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1476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Name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An error appears alerting the user  that numbers are not allowed </w:t>
            </w:r>
          </w:p>
        </w:tc>
      </w:tr>
      <w:tr w:rsidR="00CB1144" w:rsidRPr="002C4F2B" w:rsidTr="00CB1144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lastRenderedPageBreak/>
              <w:t>SE-F-006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Create/Update</w:t>
            </w:r>
          </w:p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Reserve Name with </w:t>
            </w:r>
            <w:r>
              <w:rPr>
                <w:rFonts w:ascii="Calibri" w:hAnsi="Calibri"/>
              </w:rPr>
              <w:t>50</w:t>
            </w:r>
            <w:r w:rsidRPr="001636E6">
              <w:rPr>
                <w:rFonts w:ascii="Calibri" w:hAnsi="Calibri"/>
              </w:rPr>
              <w:t xml:space="preserve"> characters (Upper Boundary)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Aberystwyth reserve of nature and plants and trees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Name is accepted and saved into the database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Aberystwyth reserve of nature and plants and trees </w:t>
            </w:r>
            <w:r w:rsidRPr="001636E6">
              <w:rPr>
                <w:rFonts w:ascii="Calibri" w:hAnsi="Calibri"/>
              </w:rPr>
              <w:t>Is displayed with no errors or warnings</w:t>
            </w:r>
          </w:p>
        </w:tc>
      </w:tr>
      <w:tr w:rsidR="00CB1144" w:rsidRPr="002C4F2B" w:rsidTr="00CB1144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Create/Update</w:t>
            </w:r>
          </w:p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Reserve Name with </w:t>
            </w:r>
            <w:r>
              <w:rPr>
                <w:rFonts w:ascii="Calibri" w:hAnsi="Calibri"/>
              </w:rPr>
              <w:t>50</w:t>
            </w:r>
            <w:r w:rsidRPr="001636E6">
              <w:rPr>
                <w:rFonts w:ascii="Calibri" w:hAnsi="Calibri"/>
              </w:rPr>
              <w:t xml:space="preserve"> characters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Aberystwyth reserve of nature plants biology study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Name is rejected and not saved 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An error appears alerting the user that they have gone over the character limit  </w:t>
            </w:r>
          </w:p>
        </w:tc>
      </w:tr>
      <w:tr w:rsidR="00CB1144" w:rsidRPr="002C4F2B" w:rsidTr="00CB1144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Create/Update</w:t>
            </w:r>
          </w:p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Reserve Name with </w:t>
            </w:r>
            <w:r>
              <w:rPr>
                <w:rFonts w:ascii="Calibri" w:hAnsi="Calibri"/>
              </w:rPr>
              <w:t>4</w:t>
            </w:r>
            <w:r w:rsidRPr="001636E6">
              <w:rPr>
                <w:rFonts w:ascii="Calibri" w:hAnsi="Calibri"/>
              </w:rPr>
              <w:t xml:space="preserve"> characters (Lower Boundary)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5627A5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Aber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Name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Aber is displayed with no errors or warnings</w:t>
            </w:r>
          </w:p>
        </w:tc>
      </w:tr>
      <w:tr w:rsidR="00CB1144" w:rsidRPr="002C4F2B" w:rsidTr="00CB1144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SE-F-009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Create/Update</w:t>
            </w:r>
          </w:p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Reserve Name with </w:t>
            </w:r>
            <w:r>
              <w:rPr>
                <w:rFonts w:ascii="Calibri" w:hAnsi="Calibri"/>
              </w:rPr>
              <w:t>3</w:t>
            </w:r>
            <w:r w:rsidRPr="001636E6">
              <w:rPr>
                <w:rFonts w:ascii="Calibri" w:hAnsi="Calibri"/>
              </w:rPr>
              <w:t xml:space="preserve"> characters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abe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Name is rejected and not saved 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An error appears alerting the user that they have not entered enough characters  </w:t>
            </w:r>
          </w:p>
        </w:tc>
      </w:tr>
      <w:tr w:rsidR="00CB1144" w:rsidRPr="002C4F2B" w:rsidTr="00CB1144">
        <w:trPr>
          <w:trHeight w:val="21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Delete </w:t>
            </w:r>
          </w:p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Reserve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Press Delete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The Reserve Is deleted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The record of the reserve is no longer on the database  </w:t>
            </w:r>
          </w:p>
        </w:tc>
      </w:tr>
      <w:tr w:rsidR="00CB1144" w:rsidRPr="002C4F2B" w:rsidTr="00CB1144">
        <w:trPr>
          <w:trHeight w:val="145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Check if there are duplicate names or if name is saved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>User inputs a name and make sure there are no duplicates.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The name is displayed and stored in the database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Name is displayed without any duplicates </w:t>
            </w:r>
          </w:p>
        </w:tc>
      </w:tr>
      <w:tr w:rsidR="00CB1144" w:rsidRPr="002C4F2B" w:rsidTr="009D5EF5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5627A5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lastRenderedPageBreak/>
              <w:t>SE-F-012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Create/Update Reserve Location</w:t>
            </w:r>
            <w:r>
              <w:rPr>
                <w:rFonts w:ascii="Calibri" w:hAnsi="Calibri"/>
              </w:rPr>
              <w:t xml:space="preserve"> that is valid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 xml:space="preserve"> 20.534, 50.435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20.534, 50.435</w:t>
            </w:r>
            <w:r>
              <w:rPr>
                <w:rFonts w:ascii="Calibri" w:hAnsi="Calibri"/>
              </w:rPr>
              <w:t xml:space="preserve"> </w:t>
            </w:r>
            <w:r w:rsidRPr="001636E6">
              <w:rPr>
                <w:rFonts w:ascii="Calibri" w:hAnsi="Calibri"/>
              </w:rPr>
              <w:t>is  displayed with no errors or warnings</w:t>
            </w:r>
          </w:p>
        </w:tc>
      </w:tr>
      <w:tr w:rsidR="00CB1144" w:rsidRPr="002C4F2B" w:rsidTr="009D5EF5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SE-F-013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Body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Create/Update Reserve Location</w:t>
            </w:r>
            <w:r>
              <w:rPr>
                <w:rFonts w:ascii="Calibri" w:hAnsi="Calibri"/>
              </w:rPr>
              <w:t xml:space="preserve"> with characters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 xml:space="preserve">3kfm , 34jdd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>An error appears alerting the user that</w:t>
            </w:r>
            <w:r>
              <w:rPr>
                <w:rFonts w:ascii="Calibri" w:hAnsi="Calibri"/>
              </w:rPr>
              <w:t xml:space="preserve"> they can’t use Alphabetical characters</w:t>
            </w:r>
          </w:p>
        </w:tc>
      </w:tr>
      <w:tr w:rsidR="00CB1144" w:rsidRPr="002C4F2B" w:rsidTr="009D5EF5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Create/Update Reserve Location</w:t>
            </w:r>
            <w:r>
              <w:rPr>
                <w:rFonts w:ascii="Calibri" w:hAnsi="Calibri"/>
              </w:rPr>
              <w:t xml:space="preserve"> with 20 Characters (Upper B</w:t>
            </w:r>
            <w:r w:rsidRPr="00187786">
              <w:rPr>
                <w:rFonts w:ascii="Calibri" w:hAnsi="Calibri"/>
              </w:rPr>
              <w:t xml:space="preserve">oundary) </w:t>
            </w:r>
          </w:p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304.22581, 250.14858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304.22581, 250.14858 </w:t>
            </w:r>
            <w:r w:rsidRPr="001636E6">
              <w:rPr>
                <w:rFonts w:ascii="Calibri" w:hAnsi="Calibri"/>
              </w:rPr>
              <w:t>Is displayed with no errors or warnings</w:t>
            </w:r>
          </w:p>
        </w:tc>
      </w:tr>
      <w:tr w:rsidR="00CB1144" w:rsidRPr="002C4F2B" w:rsidTr="009D5EF5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Create/Update Reserve Location</w:t>
            </w:r>
            <w:r>
              <w:rPr>
                <w:rFonts w:ascii="Calibri" w:hAnsi="Calibri"/>
              </w:rPr>
              <w:t xml:space="preserve"> with 21 characters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254.21687, 145.257894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An error appears alerting the user that they have gone over the character limit  </w:t>
            </w:r>
          </w:p>
        </w:tc>
      </w:tr>
      <w:tr w:rsidR="00CB1144" w:rsidRPr="002C4F2B" w:rsidTr="009D5EF5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Create/Update Reserve Location</w:t>
            </w:r>
            <w:r>
              <w:rPr>
                <w:rFonts w:ascii="Calibri" w:hAnsi="Calibri"/>
              </w:rPr>
              <w:t xml:space="preserve"> with 3 characters</w:t>
            </w:r>
          </w:p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Lower Boundary)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3,6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is accepted and saved into the database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3,6 </w:t>
            </w:r>
            <w:r w:rsidRPr="001636E6">
              <w:rPr>
                <w:rFonts w:ascii="Calibri" w:hAnsi="Calibri"/>
              </w:rPr>
              <w:t>Is displayed with no errors or warnings</w:t>
            </w:r>
          </w:p>
        </w:tc>
      </w:tr>
      <w:tr w:rsidR="00CB1144" w:rsidRPr="002C4F2B" w:rsidTr="009D5EF5">
        <w:trPr>
          <w:trHeight w:val="73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636E6" w:rsidRDefault="00CB1144" w:rsidP="00CB1144">
            <w:pPr>
              <w:pStyle w:val="TableStyle2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SE-F-017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87786">
              <w:rPr>
                <w:rFonts w:ascii="Calibri" w:hAnsi="Calibri"/>
              </w:rPr>
              <w:t xml:space="preserve">Create/Update Reserve Location </w:t>
            </w:r>
            <w:r>
              <w:rPr>
                <w:rFonts w:ascii="Calibri" w:hAnsi="Calibri"/>
              </w:rPr>
              <w:t>with 2 characters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3,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Location is rejected and not saved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187786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1636E6">
              <w:rPr>
                <w:rFonts w:ascii="Calibri" w:hAnsi="Calibri"/>
              </w:rPr>
              <w:t xml:space="preserve">An error appears alerting the user that they have </w:t>
            </w:r>
            <w:r>
              <w:rPr>
                <w:rFonts w:ascii="Calibri" w:hAnsi="Calibri"/>
              </w:rPr>
              <w:t>not entered enough characters</w:t>
            </w:r>
            <w:r w:rsidRPr="001636E6">
              <w:rPr>
                <w:rFonts w:ascii="Calibri" w:hAnsi="Calibri"/>
              </w:rPr>
              <w:t xml:space="preserve">  </w:t>
            </w:r>
          </w:p>
        </w:tc>
      </w:tr>
      <w:tr w:rsidR="00CB1144" w:rsidRPr="002C4F2B" w:rsidTr="009D5EF5">
        <w:trPr>
          <w:trHeight w:val="97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SE-F-018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>FR8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Textual description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>Description can be edited and updated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Description will appear for the species. 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rPr>
                <w:lang w:val="en-US"/>
              </w:rPr>
              <w:t xml:space="preserve">Data is appeared correctly </w:t>
            </w:r>
          </w:p>
        </w:tc>
      </w:tr>
    </w:tbl>
    <w:p w:rsidR="00215BFE" w:rsidRDefault="00215BFE" w:rsidP="00215BFE">
      <w:pPr>
        <w:pStyle w:val="Heading2"/>
        <w:numPr>
          <w:ilvl w:val="1"/>
          <w:numId w:val="12"/>
        </w:numPr>
      </w:pPr>
      <w:bookmarkStart w:id="10" w:name="_Toc403676975"/>
      <w:r>
        <w:lastRenderedPageBreak/>
        <w:t>FR9 – Browsing Species Records</w:t>
      </w:r>
      <w:bookmarkEnd w:id="10"/>
    </w:p>
    <w:tbl>
      <w:tblPr>
        <w:tblW w:w="9638" w:type="dxa"/>
        <w:tblInd w:w="-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6"/>
        <w:gridCol w:w="1606"/>
        <w:gridCol w:w="1607"/>
      </w:tblGrid>
      <w:tr w:rsidR="00CB1144" w:rsidRPr="002C4F2B" w:rsidTr="009D5EF5">
        <w:trPr>
          <w:trHeight w:val="960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TableStyle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SE-F-019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Body"/>
              <w:spacing w:after="0" w:line="240" w:lineRule="auto"/>
            </w:pPr>
            <w:r w:rsidRPr="002C4F2B">
              <w:t>FR9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2C4F2B">
              <w:rPr>
                <w:rFonts w:ascii="Calibri" w:hAnsi="Calibri"/>
              </w:rPr>
              <w:t>Check if species found at a particular reserve can be displayed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</w:t>
            </w:r>
            <w:r w:rsidRPr="002C4F2B">
              <w:rPr>
                <w:rFonts w:ascii="Calibri" w:hAnsi="Calibri"/>
                <w:sz w:val="22"/>
                <w:szCs w:val="22"/>
              </w:rPr>
              <w:t>ame of reserve e.g.</w:t>
            </w:r>
          </w:p>
          <w:p w:rsidR="00CB1144" w:rsidRPr="002C4F2B" w:rsidRDefault="00CB1144" w:rsidP="00CB1144">
            <w:pPr>
              <w:spacing w:before="0" w:after="0"/>
              <w:rPr>
                <w:rFonts w:ascii="Calibri" w:hAnsi="Calibri"/>
              </w:rPr>
            </w:pPr>
            <w:proofErr w:type="spellStart"/>
            <w:r w:rsidRPr="002C4F2B">
              <w:rPr>
                <w:rFonts w:ascii="Calibri" w:hAnsi="Calibri"/>
              </w:rPr>
              <w:t>Coed</w:t>
            </w:r>
            <w:proofErr w:type="spellEnd"/>
            <w:r w:rsidRPr="002C4F2B">
              <w:rPr>
                <w:rFonts w:ascii="Calibri" w:hAnsi="Calibri"/>
              </w:rPr>
              <w:t xml:space="preserve"> </w:t>
            </w:r>
            <w:proofErr w:type="spellStart"/>
            <w:r w:rsidRPr="002C4F2B">
              <w:rPr>
                <w:rFonts w:ascii="Calibri" w:hAnsi="Calibri"/>
              </w:rPr>
              <w:t>Rhiedol</w:t>
            </w:r>
            <w:proofErr w:type="spellEnd"/>
            <w:r w:rsidRPr="002C4F2B">
              <w:rPr>
                <w:rFonts w:ascii="Calibri" w:hAnsi="Calibri"/>
              </w:rPr>
              <w:t xml:space="preserve"> National Nature Reserve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2C4F2B">
              <w:rPr>
                <w:rFonts w:ascii="Calibri" w:hAnsi="Calibri"/>
              </w:rPr>
              <w:t>Species that have been found at that reserve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1144" w:rsidRPr="002C4F2B" w:rsidRDefault="00CB1144" w:rsidP="00CB1144">
            <w:pPr>
              <w:spacing w:before="0" w:after="0"/>
              <w:rPr>
                <w:rFonts w:ascii="Calibri" w:hAnsi="Calibri"/>
              </w:rPr>
            </w:pPr>
            <w:r w:rsidRPr="002C4F2B">
              <w:rPr>
                <w:rFonts w:ascii="Calibri" w:hAnsi="Calibri"/>
              </w:rPr>
              <w:t>All species that are found at the nature reserve are displayed</w:t>
            </w:r>
          </w:p>
        </w:tc>
      </w:tr>
      <w:tr w:rsidR="00CB1144" w:rsidRPr="002C4F2B" w:rsidTr="009D5E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species found at a reserve that does not exist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 xml:space="preserve">Name of a reserve that does not exist e.g. </w:t>
            </w:r>
            <w:proofErr w:type="spellStart"/>
            <w:r w:rsidRPr="002C4F2B">
              <w:rPr>
                <w:rFonts w:ascii="Calibri" w:hAnsi="Calibri"/>
                <w:sz w:val="22"/>
                <w:szCs w:val="22"/>
              </w:rPr>
              <w:t>abc</w:t>
            </w:r>
            <w:proofErr w:type="spellEnd"/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An error message should be shown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No records should be shown</w:t>
            </w:r>
          </w:p>
        </w:tc>
      </w:tr>
      <w:tr w:rsidR="00CB1144" w:rsidRPr="002C4F2B" w:rsidTr="009D5E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data can be displayed in alphabetical order of Latin 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List of results ordered by their Latin name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Species are ordered A-Z</w:t>
            </w:r>
          </w:p>
        </w:tc>
      </w:tr>
      <w:tr w:rsidR="00CB1144" w:rsidRPr="002C4F2B" w:rsidTr="009D5E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data can be displayed in reverse alphabetical order of Latin name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List of results ordered by their Latin name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Species are ordered Z-A</w:t>
            </w:r>
          </w:p>
        </w:tc>
      </w:tr>
      <w:tr w:rsidR="00CB1144" w:rsidRPr="002C4F2B" w:rsidTr="009D5E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SE-F-023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a record with a particular date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record recorded on the current 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 is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 from the date is displayed</w:t>
            </w:r>
          </w:p>
        </w:tc>
      </w:tr>
      <w:tr w:rsidR="00CB1144" w:rsidRPr="002C4F2B" w:rsidTr="009D5E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the earliest recording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record recorded on 1</w:t>
            </w:r>
            <w:r w:rsidRPr="002C4F2B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 w:rsidRPr="002C4F2B">
              <w:rPr>
                <w:rFonts w:ascii="Calibri" w:hAnsi="Calibri"/>
                <w:sz w:val="22"/>
                <w:szCs w:val="22"/>
              </w:rPr>
              <w:t xml:space="preserve"> January 1990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 is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earliest recording is displayed</w:t>
            </w:r>
          </w:p>
        </w:tc>
      </w:tr>
      <w:tr w:rsidR="00CB1144" w:rsidRPr="002C4F2B" w:rsidTr="009D5E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SE-F-025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a recording dated before the earliest entry date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record recorded before 1</w:t>
            </w:r>
            <w:r w:rsidRPr="002C4F2B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 w:rsidRPr="002C4F2B">
              <w:rPr>
                <w:rFonts w:ascii="Calibri" w:hAnsi="Calibri"/>
                <w:sz w:val="22"/>
                <w:szCs w:val="22"/>
              </w:rPr>
              <w:t xml:space="preserve"> January 1990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 is not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recording taken before 1</w:t>
            </w:r>
            <w:r w:rsidRPr="002C4F2B">
              <w:rPr>
                <w:rFonts w:ascii="Calibri" w:hAnsi="Calibri"/>
                <w:sz w:val="22"/>
                <w:szCs w:val="22"/>
                <w:vertAlign w:val="superscript"/>
              </w:rPr>
              <w:t xml:space="preserve">st </w:t>
            </w:r>
            <w:r w:rsidRPr="002C4F2B">
              <w:rPr>
                <w:rFonts w:ascii="Calibri" w:hAnsi="Calibri"/>
                <w:sz w:val="22"/>
                <w:szCs w:val="22"/>
              </w:rPr>
              <w:t>January 1990 is not shown</w:t>
            </w:r>
          </w:p>
        </w:tc>
      </w:tr>
      <w:tr w:rsidR="00CB1144" w:rsidRPr="002C4F2B" w:rsidTr="00215B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SE-F-026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the latest recording can be displayed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record recorded on 31</w:t>
            </w:r>
            <w:r w:rsidRPr="002C4F2B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 w:rsidRPr="002C4F2B">
              <w:rPr>
                <w:rFonts w:ascii="Calibri" w:hAnsi="Calibri"/>
                <w:sz w:val="22"/>
                <w:szCs w:val="22"/>
              </w:rPr>
              <w:t xml:space="preserve"> December 2050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 is displayed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latest recording is displayed</w:t>
            </w:r>
          </w:p>
        </w:tc>
      </w:tr>
      <w:tr w:rsidR="00CB1144" w:rsidRPr="002C4F2B" w:rsidTr="00215B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trHeight w:val="1911"/>
        </w:trPr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lastRenderedPageBreak/>
              <w:t>SE-F-027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a recording dated after the latest entry date can be displayed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record recorded after 31</w:t>
            </w:r>
            <w:r w:rsidRPr="002C4F2B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 w:rsidRPr="002C4F2B">
              <w:rPr>
                <w:rFonts w:ascii="Calibri" w:hAnsi="Calibri"/>
                <w:sz w:val="22"/>
                <w:szCs w:val="22"/>
              </w:rPr>
              <w:t xml:space="preserve"> December 2050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 is not displayed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The recording taken after 31</w:t>
            </w:r>
            <w:r w:rsidRPr="002C4F2B">
              <w:rPr>
                <w:rFonts w:ascii="Calibri" w:hAnsi="Calibri"/>
                <w:sz w:val="22"/>
                <w:szCs w:val="22"/>
                <w:vertAlign w:val="superscript"/>
              </w:rPr>
              <w:t>st</w:t>
            </w:r>
            <w:r w:rsidRPr="002C4F2B">
              <w:rPr>
                <w:rFonts w:ascii="Calibri" w:hAnsi="Calibri"/>
                <w:sz w:val="22"/>
                <w:szCs w:val="22"/>
              </w:rPr>
              <w:t xml:space="preserve"> December 2050 is not shown</w:t>
            </w:r>
          </w:p>
        </w:tc>
      </w:tr>
      <w:tr w:rsidR="00CB1144" w:rsidRPr="002C4F2B" w:rsidTr="00CB11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SE-F-028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records can be ordered by date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Full list of sorted results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List is ordered by date (newest to oldest)</w:t>
            </w:r>
          </w:p>
        </w:tc>
      </w:tr>
      <w:tr w:rsidR="00CB1144" w:rsidRPr="002C4F2B" w:rsidTr="009D5E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SE-F-029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FR9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records can be reverse-ordered by date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list of unsorted data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Full list of sorted results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List is ordered by date (oldest to newest)</w:t>
            </w:r>
          </w:p>
        </w:tc>
      </w:tr>
    </w:tbl>
    <w:p w:rsidR="00215BFE" w:rsidRDefault="00215BFE" w:rsidP="00215BFE">
      <w:pPr>
        <w:pStyle w:val="Heading2"/>
        <w:numPr>
          <w:ilvl w:val="1"/>
          <w:numId w:val="12"/>
        </w:numPr>
      </w:pPr>
      <w:bookmarkStart w:id="11" w:name="_Toc403676976"/>
      <w:r>
        <w:t>EIR – External Interface Requirements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CB1144" w:rsidRPr="002C4F2B" w:rsidTr="00215BFE"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CB1144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SE-F-030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EIR1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user is able to navigate the application with minimal training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 new user using the web application for the first time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Feedback from the user about their experience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Positive feedback from the user</w:t>
            </w:r>
          </w:p>
        </w:tc>
      </w:tr>
    </w:tbl>
    <w:p w:rsidR="00215BFE" w:rsidRDefault="00215BFE" w:rsidP="00215BFE">
      <w:pPr>
        <w:pStyle w:val="Heading2"/>
        <w:numPr>
          <w:ilvl w:val="1"/>
          <w:numId w:val="12"/>
        </w:numPr>
      </w:pPr>
      <w:bookmarkStart w:id="12" w:name="_Toc403676977"/>
      <w:r>
        <w:t>PR – Performance Requirements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6"/>
        <w:gridCol w:w="1606"/>
        <w:gridCol w:w="1607"/>
        <w:gridCol w:w="1606"/>
        <w:gridCol w:w="1606"/>
        <w:gridCol w:w="1607"/>
      </w:tblGrid>
      <w:tr w:rsidR="00CB1144" w:rsidRPr="002C4F2B" w:rsidTr="00215BFE"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SE-F-032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user input is responded to within a second by the application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Input from the user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Changes to data displayed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Changes are shown within a certain amount of time</w:t>
            </w:r>
          </w:p>
        </w:tc>
      </w:tr>
      <w:tr w:rsidR="00CB1144" w:rsidRPr="002C4F2B" w:rsidTr="00215BFE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SE-F-032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PR2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Check if software runs as expected on supported systems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Application used on web browsers used by the university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Application displays information requested by the user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144" w:rsidRPr="002C4F2B" w:rsidRDefault="00CB1144" w:rsidP="00CB1144">
            <w:pPr>
              <w:pStyle w:val="TableContents"/>
              <w:rPr>
                <w:rFonts w:ascii="Calibri" w:hAnsi="Calibri"/>
                <w:sz w:val="22"/>
                <w:szCs w:val="22"/>
              </w:rPr>
            </w:pPr>
            <w:r w:rsidRPr="002C4F2B">
              <w:rPr>
                <w:rFonts w:ascii="Calibri" w:hAnsi="Calibri"/>
                <w:sz w:val="22"/>
                <w:szCs w:val="22"/>
              </w:rPr>
              <w:t>Application and its components work correctly</w:t>
            </w:r>
          </w:p>
        </w:tc>
      </w:tr>
    </w:tbl>
    <w:p w:rsidR="002670C5" w:rsidRPr="002C4F2B" w:rsidRDefault="002670C5" w:rsidP="002670C5">
      <w:pPr>
        <w:pStyle w:val="Body"/>
        <w:widowControl w:val="0"/>
        <w:spacing w:line="240" w:lineRule="auto"/>
      </w:pPr>
    </w:p>
    <w:p w:rsidR="0075280D" w:rsidRPr="00CB1144" w:rsidRDefault="0075280D" w:rsidP="008C6E08">
      <w:pPr>
        <w:rPr>
          <w:rFonts w:cs="Arial"/>
        </w:rPr>
      </w:pPr>
      <w:r>
        <w:rPr>
          <w:rFonts w:cs="Arial"/>
        </w:rPr>
        <w:br w:type="page"/>
      </w:r>
    </w:p>
    <w:p w:rsidR="008C6E08" w:rsidRPr="002C2979" w:rsidRDefault="008C6E08" w:rsidP="0075280D">
      <w:pPr>
        <w:pStyle w:val="Heading1"/>
        <w:rPr>
          <w:lang w:val="fr-FR"/>
        </w:rPr>
      </w:pPr>
      <w:bookmarkStart w:id="13" w:name="_Toc403676978"/>
      <w:r w:rsidRPr="002C2979">
        <w:lastRenderedPageBreak/>
        <w:t>REFERENCES</w:t>
      </w:r>
      <w:bookmarkEnd w:id="13"/>
    </w:p>
    <w:p w:rsidR="00CB1144" w:rsidRDefault="00CB1144" w:rsidP="00CB1144">
      <w:r>
        <w:t xml:space="preserve">[1] – SE.QA.RS – Requirement Specification – </w:t>
      </w:r>
      <w:proofErr w:type="spellStart"/>
      <w:r>
        <w:t>N.W.Hardy</w:t>
      </w:r>
      <w:proofErr w:type="spellEnd"/>
    </w:p>
    <w:p w:rsidR="00CB1144" w:rsidRPr="000C217D" w:rsidRDefault="00CB1144" w:rsidP="00CB1144">
      <w:r>
        <w:t xml:space="preserve">[2] – SE_11_PP – Project Plan – Group 11 </w:t>
      </w:r>
    </w:p>
    <w:p w:rsidR="008C6E08" w:rsidRPr="002C2979" w:rsidRDefault="008C6E08" w:rsidP="0075280D">
      <w:pPr>
        <w:pStyle w:val="Heading1"/>
      </w:pPr>
      <w:bookmarkStart w:id="14" w:name="_Toc403676979"/>
      <w:r w:rsidRPr="002C2979">
        <w:t>DOCUMENT HISTORY</w:t>
      </w:r>
      <w:bookmarkEnd w:id="14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7C061C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670C5" w:rsidP="002670C5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  <w:r w:rsidR="00E71CFE" w:rsidRPr="002C2979">
              <w:rPr>
                <w:rFonts w:cs="Arial"/>
              </w:rPr>
              <w:t>/</w:t>
            </w:r>
            <w:r>
              <w:rPr>
                <w:rFonts w:cs="Arial"/>
              </w:rPr>
              <w:t>11</w:t>
            </w:r>
            <w:r w:rsidR="00E71CFE" w:rsidRPr="002C2979">
              <w:rPr>
                <w:rFonts w:cs="Arial"/>
              </w:rPr>
              <w:t>/</w:t>
            </w:r>
            <w:r>
              <w:rPr>
                <w:rFonts w:cs="Arial"/>
              </w:rPr>
              <w:t>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7C061C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670C5" w:rsidP="007C061C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  <w:r w:rsidR="00215BFE">
              <w:rPr>
                <w:rFonts w:cs="Arial"/>
              </w:rPr>
              <w:t xml:space="preserve"> &amp; Tcg2</w:t>
            </w:r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BC1" w:rsidRDefault="00081BC1" w:rsidP="008C6E08">
      <w:pPr>
        <w:spacing w:after="0" w:line="240" w:lineRule="auto"/>
      </w:pPr>
      <w:r>
        <w:separator/>
      </w:r>
    </w:p>
  </w:endnote>
  <w:endnote w:type="continuationSeparator" w:id="0">
    <w:p w:rsidR="00081BC1" w:rsidRDefault="00081BC1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03EE8" w:rsidRDefault="00403EE8" w:rsidP="00403EE8">
            <w:pPr>
              <w:pStyle w:val="Footer"/>
            </w:pPr>
            <w:r w:rsidRPr="00403EE8">
              <w:t>Aberystwyth University / Computer Science</w:t>
            </w:r>
            <w:r w:rsidR="002C2979">
              <w:t xml:space="preserve">                       </w:t>
            </w:r>
            <w:r>
              <w:t xml:space="preserve">                  </w:t>
            </w:r>
            <w:r w:rsidR="002C2979">
              <w:t xml:space="preserve">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E1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24E1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6E08" w:rsidRDefault="008C6E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BC1" w:rsidRDefault="00081BC1" w:rsidP="008C6E08">
      <w:pPr>
        <w:spacing w:after="0" w:line="240" w:lineRule="auto"/>
      </w:pPr>
      <w:r>
        <w:separator/>
      </w:r>
    </w:p>
  </w:footnote>
  <w:footnote w:type="continuationSeparator" w:id="0">
    <w:p w:rsidR="00081BC1" w:rsidRDefault="00081BC1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E08" w:rsidRDefault="008C6E08" w:rsidP="00980AE6">
    <w:pPr>
      <w:jc w:val="center"/>
    </w:pPr>
    <w:r>
      <w:t>Software</w:t>
    </w:r>
    <w:r w:rsidR="00460442">
      <w:t xml:space="preserve"> En</w:t>
    </w:r>
    <w:r w:rsidR="00E71CFE">
      <w:t xml:space="preserve">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F2134E">
          <w:t>SE_11_TS_04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2134E">
          <w:t>Web Test Specification</w:t>
        </w:r>
      </w:sdtContent>
    </w:sdt>
    <w:r w:rsidR="00E71CFE"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 w:rsidR="00E71CFE"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670C5">
          <w:t>Release</w:t>
        </w:r>
      </w:sdtContent>
    </w:sdt>
    <w:r>
      <w:t>)</w:t>
    </w:r>
  </w:p>
  <w:p w:rsidR="008C6E08" w:rsidRDefault="008C6E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E8" w:rsidRDefault="00403EE8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F2134E">
          <w:t>SE_11_TS_04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2134E">
          <w:t>Web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A46C5">
          <w:t>1.0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2670C5">
          <w:t>Release</w:t>
        </w:r>
      </w:sdtContent>
    </w:sdt>
    <w:r>
      <w:t>)</w:t>
    </w:r>
  </w:p>
  <w:p w:rsidR="00403EE8" w:rsidRDefault="00403E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35521AA"/>
    <w:multiLevelType w:val="hybridMultilevel"/>
    <w:tmpl w:val="6D48B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35950"/>
    <w:multiLevelType w:val="multilevel"/>
    <w:tmpl w:val="8CBE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8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C5CC1"/>
    <w:multiLevelType w:val="multilevel"/>
    <w:tmpl w:val="3EDAADD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3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81BC1"/>
    <w:rsid w:val="000A1243"/>
    <w:rsid w:val="000A755C"/>
    <w:rsid w:val="000C6718"/>
    <w:rsid w:val="000D1D0E"/>
    <w:rsid w:val="000E7864"/>
    <w:rsid w:val="00211306"/>
    <w:rsid w:val="00215BFE"/>
    <w:rsid w:val="00215D71"/>
    <w:rsid w:val="002670C5"/>
    <w:rsid w:val="002C2979"/>
    <w:rsid w:val="0035060C"/>
    <w:rsid w:val="00367362"/>
    <w:rsid w:val="003D780D"/>
    <w:rsid w:val="00403EE8"/>
    <w:rsid w:val="00413FDE"/>
    <w:rsid w:val="00460442"/>
    <w:rsid w:val="004B1FC7"/>
    <w:rsid w:val="004E06F4"/>
    <w:rsid w:val="0075280D"/>
    <w:rsid w:val="00772C0C"/>
    <w:rsid w:val="007B5308"/>
    <w:rsid w:val="007B5D44"/>
    <w:rsid w:val="008C6E08"/>
    <w:rsid w:val="00980AE6"/>
    <w:rsid w:val="009C1F7F"/>
    <w:rsid w:val="009C5218"/>
    <w:rsid w:val="009D5D0E"/>
    <w:rsid w:val="009F514A"/>
    <w:rsid w:val="00B972E6"/>
    <w:rsid w:val="00BE26BD"/>
    <w:rsid w:val="00BF4812"/>
    <w:rsid w:val="00CA46C5"/>
    <w:rsid w:val="00CB1144"/>
    <w:rsid w:val="00CC66E4"/>
    <w:rsid w:val="00E0189D"/>
    <w:rsid w:val="00E71CFE"/>
    <w:rsid w:val="00EF57A8"/>
    <w:rsid w:val="00F2134E"/>
    <w:rsid w:val="00F24E1D"/>
    <w:rsid w:val="00F50A85"/>
    <w:rsid w:val="00F925FB"/>
    <w:rsid w:val="00FC747B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Body">
    <w:name w:val="Body"/>
    <w:rsid w:val="002670C5"/>
    <w:pPr>
      <w:pBdr>
        <w:top w:val="nil"/>
        <w:left w:val="nil"/>
        <w:bottom w:val="nil"/>
        <w:right w:val="nil"/>
        <w:between w:val="nil"/>
        <w:bar w:val="nil"/>
      </w:pBdr>
      <w:spacing w:before="0" w:after="200" w:line="276" w:lineRule="auto"/>
    </w:pPr>
    <w:rPr>
      <w:rFonts w:ascii="Calibri" w:eastAsia="Calibri" w:hAnsi="Calibri" w:cs="Calibri"/>
      <w:color w:val="000000"/>
      <w:u w:color="000000"/>
      <w:bdr w:val="nil"/>
      <w:lang w:eastAsia="en-GB"/>
    </w:rPr>
  </w:style>
  <w:style w:type="paragraph" w:customStyle="1" w:styleId="TableStyle2">
    <w:name w:val="Table Style 2"/>
    <w:rsid w:val="002670C5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  <w:style w:type="paragraph" w:customStyle="1" w:styleId="TableContents">
    <w:name w:val="Table Contents"/>
    <w:basedOn w:val="Normal"/>
    <w:rsid w:val="002670C5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F369F8" w:rsidRDefault="003B1C85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F369F8" w:rsidRDefault="003B1C85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F369F8" w:rsidRDefault="003B1C85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F369F8" w:rsidRDefault="003B1C85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F369F8" w:rsidRDefault="003B1C85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85"/>
    <w:rsid w:val="003B1C85"/>
    <w:rsid w:val="003E2CEA"/>
    <w:rsid w:val="007D74DC"/>
    <w:rsid w:val="00A04B0D"/>
    <w:rsid w:val="00F3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C0AE9D-2FEE-4DB3-9A7B-05B103F0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1</TotalTime>
  <Pages>1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Test Specification</vt:lpstr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Test Specification</dc:title>
  <dc:subject>1.0</dc:subject>
  <dc:creator>Theo Goree</dc:creator>
  <cp:keywords/>
  <dc:description/>
  <cp:lastModifiedBy>Aled</cp:lastModifiedBy>
  <cp:revision>5</cp:revision>
  <cp:lastPrinted>2014-11-13T21:21:00Z</cp:lastPrinted>
  <dcterms:created xsi:type="dcterms:W3CDTF">2014-11-13T20:31:00Z</dcterms:created>
  <dcterms:modified xsi:type="dcterms:W3CDTF">2014-11-13T21:21:00Z</dcterms:modified>
  <cp:contentStatus>Release</cp:contentStatus>
</cp:coreProperties>
</file>