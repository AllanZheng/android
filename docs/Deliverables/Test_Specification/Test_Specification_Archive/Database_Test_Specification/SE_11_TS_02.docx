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E08" w:rsidRPr="003D780D" w:rsidRDefault="008C6E08" w:rsidP="003D780D">
      <w:pPr>
        <w:pStyle w:val="Subtitle"/>
        <w:rPr>
          <w:rStyle w:val="SubtleReferenc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2C2979">
      <w:pPr>
        <w:pStyle w:val="Title"/>
        <w:jc w:val="center"/>
        <w:rPr>
          <w:rFonts w:cs="Arial"/>
          <w:b w:val="0"/>
        </w:rPr>
      </w:pPr>
      <w:r w:rsidRPr="002C2979">
        <w:rPr>
          <w:rFonts w:cs="Arial"/>
        </w:rPr>
        <w:t>Software Engineering Group 11</w:t>
      </w:r>
    </w:p>
    <w:sdt>
      <w:sdtPr>
        <w:rPr>
          <w:rFonts w:cs="Arial"/>
        </w:rPr>
        <w:alias w:val="Abstract"/>
        <w:tag w:val=""/>
        <w:id w:val="50429422"/>
        <w:placeholder>
          <w:docPart w:val="E9C7FE4EFB414784A01CFE83D959CBA1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p w:rsidR="008C6E08" w:rsidRPr="002C2979" w:rsidRDefault="00CA46C5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>SE_11_TS_</w:t>
          </w:r>
          <w:r w:rsidR="000A755C">
            <w:rPr>
              <w:rFonts w:cs="Arial"/>
            </w:rPr>
            <w:t>02</w:t>
          </w:r>
        </w:p>
      </w:sdtContent>
    </w:sdt>
    <w:sdt>
      <w:sdtPr>
        <w:rPr>
          <w:rFonts w:cs="Arial"/>
        </w:rPr>
        <w:alias w:val="Title"/>
        <w:tag w:val=""/>
        <w:id w:val="54905275"/>
        <w:placeholder>
          <w:docPart w:val="E8164E9951084A8AA1B8F262C7EEEEF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8C6E08" w:rsidRPr="002C2979" w:rsidRDefault="000A755C" w:rsidP="002C2979">
          <w:pPr>
            <w:pStyle w:val="Title"/>
            <w:jc w:val="center"/>
            <w:rPr>
              <w:rFonts w:cs="Arial"/>
              <w:b w:val="0"/>
            </w:rPr>
          </w:pPr>
          <w:r>
            <w:rPr>
              <w:rFonts w:cs="Arial"/>
            </w:rPr>
            <w:t xml:space="preserve">Database </w:t>
          </w:r>
          <w:r w:rsidR="00CA46C5">
            <w:rPr>
              <w:rFonts w:cs="Arial"/>
            </w:rPr>
            <w:t>Test Specification</w:t>
          </w:r>
        </w:p>
      </w:sdtContent>
    </w:sdt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2C2979" w:rsidRDefault="002C2979" w:rsidP="008C6E0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</w:p>
    <w:p w:rsidR="008C6E08" w:rsidRDefault="008C6E0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 w:rsidRPr="002C2979">
        <w:rPr>
          <w:rFonts w:cs="Arial"/>
        </w:rPr>
        <w:t xml:space="preserve">Author: </w:t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3F74CF">
        <w:rPr>
          <w:rFonts w:cs="Arial"/>
        </w:rPr>
        <w:t>Kieran Dunbar (kid10)</w:t>
      </w:r>
      <w:r w:rsidR="00341D98">
        <w:rPr>
          <w:rFonts w:cs="Arial"/>
        </w:rPr>
        <w:t>,</w:t>
      </w:r>
    </w:p>
    <w:p w:rsidR="00341D98" w:rsidRDefault="00341D9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Aloysius </w:t>
      </w:r>
      <w:proofErr w:type="spellStart"/>
      <w:r>
        <w:rPr>
          <w:rFonts w:cs="Arial"/>
        </w:rPr>
        <w:t>Fernandes</w:t>
      </w:r>
      <w:proofErr w:type="spellEnd"/>
      <w:r>
        <w:rPr>
          <w:rFonts w:cs="Arial"/>
        </w:rPr>
        <w:t xml:space="preserve"> (alf33),</w:t>
      </w:r>
    </w:p>
    <w:p w:rsidR="00341D98" w:rsidRPr="002C2979" w:rsidRDefault="00341D98" w:rsidP="002C29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75"/>
        </w:tabs>
        <w:ind w:left="2160" w:firstLine="72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Tom Raikes (tor10)</w:t>
      </w:r>
    </w:p>
    <w:p w:rsidR="008C6E08" w:rsidRPr="002C2979" w:rsidRDefault="002C2979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Config</w:t>
      </w:r>
      <w:r>
        <w:rPr>
          <w:rFonts w:cs="Arial"/>
        </w:rPr>
        <w:t>uration</w:t>
      </w:r>
      <w:r w:rsidR="00460442" w:rsidRPr="002C2979">
        <w:rPr>
          <w:rFonts w:cs="Arial"/>
        </w:rPr>
        <w:t xml:space="preserve"> Ref: </w:t>
      </w:r>
      <w:r w:rsidR="00460442" w:rsidRPr="002C2979">
        <w:rPr>
          <w:rFonts w:cs="Arial"/>
        </w:rPr>
        <w:tab/>
      </w:r>
      <w:sdt>
        <w:sdtPr>
          <w:rPr>
            <w:rFonts w:cs="Arial"/>
          </w:rPr>
          <w:alias w:val="Abstract"/>
          <w:tag w:val=""/>
          <w:id w:val="-211814631"/>
          <w:placeholder>
            <w:docPart w:val="7667F1DF261849E2BF3819205FB52886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0A755C">
            <w:rPr>
              <w:rFonts w:cs="Arial"/>
            </w:rPr>
            <w:t>SE_11_TS_02</w:t>
          </w:r>
        </w:sdtContent>
      </w:sdt>
    </w:p>
    <w:p w:rsidR="002C2979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Date:</w:t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r w:rsidR="002C2979">
        <w:rPr>
          <w:rFonts w:cs="Arial"/>
        </w:rPr>
        <w:tab/>
      </w:r>
      <w:r w:rsidR="002C2979" w:rsidRPr="002C2979">
        <w:rPr>
          <w:rFonts w:cs="Arial"/>
        </w:rPr>
        <w:fldChar w:fldCharType="begin"/>
      </w:r>
      <w:r w:rsidR="002C2979" w:rsidRPr="002C2979">
        <w:rPr>
          <w:rFonts w:cs="Arial"/>
        </w:rPr>
        <w:instrText xml:space="preserve"> DATE  \@ "yyyy-MM-dd"  \* MERGEFORMAT </w:instrText>
      </w:r>
      <w:r w:rsidR="002C2979" w:rsidRPr="002C2979">
        <w:rPr>
          <w:rFonts w:cs="Arial"/>
        </w:rPr>
        <w:fldChar w:fldCharType="separate"/>
      </w:r>
      <w:r w:rsidR="00041619">
        <w:rPr>
          <w:rFonts w:cs="Arial"/>
          <w:noProof/>
        </w:rPr>
        <w:t>2014-11-13</w:t>
      </w:r>
      <w:r w:rsidR="002C2979" w:rsidRPr="002C2979">
        <w:rPr>
          <w:rFonts w:cs="Arial"/>
        </w:rPr>
        <w:fldChar w:fldCharType="end"/>
      </w:r>
    </w:p>
    <w:p w:rsidR="008C6E08" w:rsidRPr="002C2979" w:rsidRDefault="008C6E08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Version: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ubject"/>
          <w:tag w:val=""/>
          <w:id w:val="-1562625427"/>
          <w:placeholder>
            <w:docPart w:val="F7DDDB1CF561441584DD1E5A34BAD07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341D98">
            <w:rPr>
              <w:rFonts w:cs="Arial"/>
            </w:rPr>
            <w:t>1.1</w:t>
          </w:r>
        </w:sdtContent>
      </w:sdt>
    </w:p>
    <w:p w:rsidR="008C6E08" w:rsidRPr="002C2979" w:rsidRDefault="0035060C" w:rsidP="002C2979">
      <w:pPr>
        <w:ind w:left="2160" w:firstLine="720"/>
        <w:rPr>
          <w:rFonts w:cs="Arial"/>
        </w:rPr>
      </w:pPr>
      <w:r w:rsidRPr="002C2979">
        <w:rPr>
          <w:rFonts w:cs="Arial"/>
        </w:rPr>
        <w:t>Status:</w:t>
      </w:r>
      <w:r w:rsidR="002C2979">
        <w:rPr>
          <w:rFonts w:cs="Arial"/>
        </w:rPr>
        <w:tab/>
      </w:r>
      <w:r w:rsidRPr="002C2979">
        <w:rPr>
          <w:rFonts w:cs="Arial"/>
        </w:rPr>
        <w:tab/>
      </w:r>
      <w:r w:rsidRPr="002C2979">
        <w:rPr>
          <w:rFonts w:cs="Arial"/>
        </w:rPr>
        <w:tab/>
      </w:r>
      <w:sdt>
        <w:sdtPr>
          <w:rPr>
            <w:rFonts w:cs="Arial"/>
          </w:rPr>
          <w:alias w:val="Status"/>
          <w:tag w:val=""/>
          <w:id w:val="-1714258404"/>
          <w:placeholder>
            <w:docPart w:val="16299D18104649BAB7CF5FD10E51BC19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341D98">
            <w:rPr>
              <w:rFonts w:cs="Arial"/>
            </w:rPr>
            <w:t>Release</w:t>
          </w:r>
        </w:sdtContent>
      </w:sdt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rPr>
          <w:rFonts w:cs="Arial"/>
          <w:u w:val="single"/>
        </w:rPr>
      </w:pP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Department of Computer Science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 University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Aberystwyth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Ceredigion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SY23 3DB</w:t>
      </w:r>
    </w:p>
    <w:p w:rsidR="008C6E08" w:rsidRPr="002C2979" w:rsidRDefault="008C6E08" w:rsidP="008C6E08">
      <w:pPr>
        <w:jc w:val="center"/>
        <w:rPr>
          <w:rFonts w:cs="Arial"/>
        </w:rPr>
      </w:pPr>
      <w:r w:rsidRPr="002C2979">
        <w:rPr>
          <w:rFonts w:cs="Arial"/>
        </w:rPr>
        <w:t>Copyright © Aberystwyth University 2014</w:t>
      </w:r>
    </w:p>
    <w:p w:rsidR="008C6E08" w:rsidRPr="002C2979" w:rsidRDefault="008C6E08" w:rsidP="008C6E08">
      <w:pPr>
        <w:jc w:val="center"/>
        <w:rPr>
          <w:rFonts w:cs="Arial"/>
        </w:rPr>
      </w:pPr>
    </w:p>
    <w:sdt>
      <w:sdtPr>
        <w:rPr>
          <w:rFonts w:cs="Arial"/>
          <w:sz w:val="22"/>
        </w:rPr>
        <w:id w:val="7712101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03EE8" w:rsidRPr="009F514A" w:rsidRDefault="00403EE8" w:rsidP="009F514A">
          <w:pPr>
            <w:pStyle w:val="NoSpacing"/>
            <w:rPr>
              <w:rStyle w:val="TitleChar"/>
            </w:rPr>
          </w:pPr>
          <w:r w:rsidRPr="009F514A">
            <w:rPr>
              <w:rStyle w:val="TitleChar"/>
            </w:rPr>
            <w:t>Table of Contents</w:t>
          </w:r>
        </w:p>
        <w:p w:rsidR="00FC5A32" w:rsidRDefault="00403EE8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r w:rsidRPr="002C2979">
            <w:rPr>
              <w:rFonts w:cs="Arial"/>
            </w:rPr>
            <w:fldChar w:fldCharType="begin"/>
          </w:r>
          <w:r w:rsidRPr="002C2979">
            <w:rPr>
              <w:rFonts w:cs="Arial"/>
            </w:rPr>
            <w:instrText xml:space="preserve"> TOC \o "1-3" \h \z \u </w:instrText>
          </w:r>
          <w:r w:rsidRPr="002C2979">
            <w:rPr>
              <w:rFonts w:cs="Arial"/>
            </w:rPr>
            <w:fldChar w:fldCharType="separate"/>
          </w:r>
          <w:hyperlink w:anchor="_Toc403673103" w:history="1">
            <w:r w:rsidR="00FC5A32" w:rsidRPr="008D37E6">
              <w:rPr>
                <w:rStyle w:val="Hyperlink"/>
                <w:rFonts w:cs="Arial"/>
                <w:noProof/>
              </w:rPr>
              <w:t>1.</w:t>
            </w:r>
            <w:r w:rsidR="00FC5A32"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="00FC5A32" w:rsidRPr="008D37E6">
              <w:rPr>
                <w:rStyle w:val="Hyperlink"/>
                <w:noProof/>
              </w:rPr>
              <w:t>Introduction</w:t>
            </w:r>
            <w:r w:rsidR="00FC5A32">
              <w:rPr>
                <w:noProof/>
                <w:webHidden/>
              </w:rPr>
              <w:tab/>
            </w:r>
            <w:r w:rsidR="00FC5A32">
              <w:rPr>
                <w:noProof/>
                <w:webHidden/>
              </w:rPr>
              <w:fldChar w:fldCharType="begin"/>
            </w:r>
            <w:r w:rsidR="00FC5A32">
              <w:rPr>
                <w:noProof/>
                <w:webHidden/>
              </w:rPr>
              <w:instrText xml:space="preserve"> PAGEREF _Toc403673103 \h </w:instrText>
            </w:r>
            <w:r w:rsidR="00FC5A32">
              <w:rPr>
                <w:noProof/>
                <w:webHidden/>
              </w:rPr>
            </w:r>
            <w:r w:rsidR="00FC5A32">
              <w:rPr>
                <w:noProof/>
                <w:webHidden/>
              </w:rPr>
              <w:fldChar w:fldCharType="separate"/>
            </w:r>
            <w:r w:rsidR="00041619">
              <w:rPr>
                <w:noProof/>
                <w:webHidden/>
              </w:rPr>
              <w:t>3</w:t>
            </w:r>
            <w:r w:rsidR="00FC5A32">
              <w:rPr>
                <w:noProof/>
                <w:webHidden/>
              </w:rPr>
              <w:fldChar w:fldCharType="end"/>
            </w:r>
          </w:hyperlink>
        </w:p>
        <w:p w:rsidR="00FC5A32" w:rsidRDefault="00FC5A3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3104" w:history="1">
            <w:r w:rsidRPr="008D37E6">
              <w:rPr>
                <w:rStyle w:val="Hyperlink"/>
                <w:rFonts w:cs="Arial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8D37E6">
              <w:rPr>
                <w:rStyle w:val="Hyperlink"/>
                <w:rFonts w:cs="Arial"/>
                <w:noProof/>
              </w:rPr>
              <w:t>Purpose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6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32" w:rsidRDefault="00FC5A3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3105" w:history="1">
            <w:r w:rsidRPr="008D37E6">
              <w:rPr>
                <w:rStyle w:val="Hyperlink"/>
                <w:rFonts w:cs="Arial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8D37E6">
              <w:rPr>
                <w:rStyle w:val="Hyperlink"/>
                <w:rFonts w:cs="Arial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6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32" w:rsidRDefault="00FC5A3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3106" w:history="1">
            <w:r w:rsidRPr="008D37E6">
              <w:rPr>
                <w:rStyle w:val="Hyperlink"/>
                <w:rFonts w:cs="Arial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8D37E6">
              <w:rPr>
                <w:rStyle w:val="Hyperlink"/>
                <w:rFonts w:cs="Arial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6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32" w:rsidRDefault="00FC5A32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3107" w:history="1">
            <w:r w:rsidRPr="008D37E6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8D37E6">
              <w:rPr>
                <w:rStyle w:val="Hyperlink"/>
                <w:noProof/>
              </w:rPr>
              <w:t>Documents Included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61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32" w:rsidRDefault="00FC5A3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3108" w:history="1">
            <w:r w:rsidRPr="008D37E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8D37E6">
              <w:rPr>
                <w:rStyle w:val="Hyperlink"/>
                <w:noProof/>
              </w:rPr>
              <w:t>Database Test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_Toc403673108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6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32" w:rsidRDefault="00FC5A32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3109" w:history="1">
            <w:r w:rsidRPr="008D37E6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8D37E6">
              <w:rPr>
                <w:rStyle w:val="Hyperlink"/>
                <w:noProof/>
              </w:rPr>
              <w:t>Recordings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_Toc403673109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61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32" w:rsidRDefault="00FC5A32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3110" w:history="1">
            <w:r w:rsidRPr="008D37E6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8D37E6">
              <w:rPr>
                <w:rStyle w:val="Hyperlink"/>
                <w:noProof/>
              </w:rPr>
              <w:t>Reserves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_Toc403673110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61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32" w:rsidRDefault="00FC5A32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3111" w:history="1">
            <w:r w:rsidRPr="008D37E6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8D37E6">
              <w:rPr>
                <w:rStyle w:val="Hyperlink"/>
                <w:noProof/>
              </w:rPr>
              <w:t>Species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_Toc403673111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61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32" w:rsidRDefault="00FC5A32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3112" w:history="1">
            <w:r w:rsidRPr="008D37E6">
              <w:rPr>
                <w:rStyle w:val="Hyperlink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8D37E6">
              <w:rPr>
                <w:rStyle w:val="Hyperlink"/>
                <w:noProof/>
              </w:rPr>
              <w:t>Species Occurrence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_Toc403673112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61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32" w:rsidRDefault="00FC5A32">
          <w:pPr>
            <w:pStyle w:val="TOC3"/>
            <w:tabs>
              <w:tab w:val="left" w:pos="110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3113" w:history="1">
            <w:r w:rsidRPr="008D37E6">
              <w:rPr>
                <w:rStyle w:val="Hyperlink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8D37E6">
              <w:rPr>
                <w:rStyle w:val="Hyperlink"/>
                <w:noProof/>
              </w:rPr>
              <w:t>Users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_Toc403673113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61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32" w:rsidRDefault="00FC5A3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3114" w:history="1">
            <w:r w:rsidRPr="008D37E6">
              <w:rPr>
                <w:rStyle w:val="Hyperlink"/>
                <w:noProof/>
                <w:lang w:val="fr-FR"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8D37E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_Toc403673114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61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A32" w:rsidRDefault="00FC5A32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GB"/>
            </w:rPr>
          </w:pPr>
          <w:hyperlink w:anchor="_Toc403673115" w:history="1">
            <w:r w:rsidRPr="008D37E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lang w:eastAsia="en-GB"/>
              </w:rPr>
              <w:tab/>
            </w:r>
            <w:r w:rsidRPr="008D37E6">
              <w:rPr>
                <w:rStyle w:val="Hyperlink"/>
                <w:noProof/>
              </w:rPr>
              <w:t>DOCUMENT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_Toc403673115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4161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3EE8" w:rsidRPr="002C2979" w:rsidRDefault="00403EE8">
          <w:pPr>
            <w:rPr>
              <w:rFonts w:cs="Arial"/>
            </w:rPr>
          </w:pPr>
          <w:r w:rsidRPr="002C2979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0D1D0E" w:rsidRPr="002C2979" w:rsidRDefault="000D1D0E" w:rsidP="000D1D0E">
      <w:pPr>
        <w:rPr>
          <w:rFonts w:cs="Arial"/>
        </w:rPr>
      </w:pPr>
    </w:p>
    <w:p w:rsidR="00211306" w:rsidRPr="002C2979" w:rsidRDefault="00211306" w:rsidP="00460442">
      <w:pPr>
        <w:rPr>
          <w:rFonts w:cs="Arial"/>
        </w:rPr>
      </w:pPr>
    </w:p>
    <w:p w:rsidR="008C6E08" w:rsidRPr="009F514A" w:rsidRDefault="000A1243" w:rsidP="000C217D">
      <w:pPr>
        <w:pStyle w:val="Heading1"/>
        <w:numPr>
          <w:ilvl w:val="0"/>
          <w:numId w:val="13"/>
        </w:numPr>
        <w:ind w:left="357" w:hanging="357"/>
        <w:rPr>
          <w:rFonts w:cs="Arial"/>
        </w:rPr>
      </w:pPr>
      <w:r w:rsidRPr="002C2979">
        <w:rPr>
          <w:rFonts w:cs="Arial"/>
        </w:rPr>
        <w:br w:type="page"/>
      </w:r>
      <w:bookmarkStart w:id="0" w:name="_Toc403673103"/>
      <w:r w:rsidR="008C6E08" w:rsidRPr="002C2979">
        <w:lastRenderedPageBreak/>
        <w:t>Introduction</w:t>
      </w:r>
      <w:bookmarkEnd w:id="0"/>
    </w:p>
    <w:p w:rsidR="008C6E08" w:rsidRPr="002C2979" w:rsidRDefault="008C6E08" w:rsidP="000C217D">
      <w:pPr>
        <w:pStyle w:val="Heading2"/>
        <w:numPr>
          <w:ilvl w:val="1"/>
          <w:numId w:val="13"/>
        </w:numPr>
        <w:ind w:left="1077"/>
        <w:rPr>
          <w:rFonts w:cs="Arial"/>
        </w:rPr>
      </w:pPr>
      <w:bookmarkStart w:id="1" w:name="_Toc403673104"/>
      <w:r w:rsidRPr="002C2979">
        <w:rPr>
          <w:rFonts w:cs="Arial"/>
        </w:rPr>
        <w:t>Purpose of Document</w:t>
      </w:r>
      <w:bookmarkEnd w:id="1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The</w:t>
      </w:r>
      <w:r w:rsidR="00081688">
        <w:rPr>
          <w:rFonts w:cs="Arial"/>
        </w:rPr>
        <w:t xml:space="preserve"> purpose of this document is to give a comprehensive guide to the tests we will carry out on our database once we reach the testing phase. </w:t>
      </w:r>
    </w:p>
    <w:p w:rsidR="008C6E08" w:rsidRPr="002C2979" w:rsidRDefault="008C6E08" w:rsidP="000C217D">
      <w:pPr>
        <w:pStyle w:val="Heading2"/>
        <w:numPr>
          <w:ilvl w:val="1"/>
          <w:numId w:val="13"/>
        </w:numPr>
        <w:ind w:left="1077"/>
        <w:rPr>
          <w:rFonts w:cs="Arial"/>
        </w:rPr>
      </w:pPr>
      <w:bookmarkStart w:id="2" w:name="_Toc403673105"/>
      <w:r w:rsidRPr="002C2979">
        <w:rPr>
          <w:rFonts w:cs="Arial"/>
        </w:rPr>
        <w:t>Scope</w:t>
      </w:r>
      <w:bookmarkEnd w:id="2"/>
    </w:p>
    <w:p w:rsidR="008C6E08" w:rsidRPr="002C2979" w:rsidRDefault="00E71CFE" w:rsidP="0075280D">
      <w:pPr>
        <w:rPr>
          <w:rFonts w:cs="Arial"/>
        </w:rPr>
      </w:pPr>
      <w:r w:rsidRPr="002C2979">
        <w:rPr>
          <w:rFonts w:cs="Arial"/>
        </w:rPr>
        <w:t>This document aims to be</w:t>
      </w:r>
      <w:r w:rsidR="00081688">
        <w:rPr>
          <w:rFonts w:cs="Arial"/>
        </w:rPr>
        <w:t xml:space="preserve"> a brief but detailed document listing our test specifications for the database.</w:t>
      </w:r>
    </w:p>
    <w:p w:rsidR="008C6E08" w:rsidRPr="002C2979" w:rsidRDefault="008C6E08" w:rsidP="000C217D">
      <w:pPr>
        <w:pStyle w:val="Heading2"/>
        <w:numPr>
          <w:ilvl w:val="1"/>
          <w:numId w:val="13"/>
        </w:numPr>
        <w:ind w:left="1077"/>
        <w:rPr>
          <w:rFonts w:cs="Arial"/>
          <w:u w:val="single"/>
        </w:rPr>
      </w:pPr>
      <w:bookmarkStart w:id="3" w:name="_Toc403673106"/>
      <w:r w:rsidRPr="002C2979">
        <w:rPr>
          <w:rFonts w:cs="Arial"/>
        </w:rPr>
        <w:t>Objectives</w:t>
      </w:r>
      <w:bookmarkEnd w:id="3"/>
    </w:p>
    <w:p w:rsidR="0075280D" w:rsidRDefault="00460442" w:rsidP="0075280D">
      <w:pPr>
        <w:rPr>
          <w:rFonts w:cs="Arial"/>
        </w:rPr>
      </w:pPr>
      <w:r w:rsidRPr="002C2979">
        <w:rPr>
          <w:rFonts w:cs="Arial"/>
        </w:rPr>
        <w:t>This document covers:</w:t>
      </w:r>
    </w:p>
    <w:p w:rsidR="008C6E08" w:rsidRPr="0075280D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Recordings</w:t>
      </w:r>
    </w:p>
    <w:p w:rsidR="00460442" w:rsidRPr="002C2979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Reserves</w:t>
      </w:r>
    </w:p>
    <w:p w:rsidR="00460442" w:rsidRPr="002C2979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Species</w:t>
      </w:r>
    </w:p>
    <w:p w:rsidR="00E71CFE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Species Occurrence</w:t>
      </w:r>
    </w:p>
    <w:p w:rsidR="00081688" w:rsidRPr="002C2979" w:rsidRDefault="00081688" w:rsidP="0075280D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Users</w:t>
      </w:r>
    </w:p>
    <w:p w:rsidR="00E71CFE" w:rsidRDefault="000C217D" w:rsidP="000C217D">
      <w:pPr>
        <w:pStyle w:val="Heading2"/>
        <w:numPr>
          <w:ilvl w:val="1"/>
          <w:numId w:val="13"/>
        </w:numPr>
        <w:ind w:left="1077"/>
      </w:pPr>
      <w:bookmarkStart w:id="4" w:name="_Toc403673107"/>
      <w:r>
        <w:t>Documents Included</w:t>
      </w:r>
      <w:bookmarkEnd w:id="4"/>
    </w:p>
    <w:p w:rsidR="000C217D" w:rsidRDefault="000C217D" w:rsidP="000C217D">
      <w:r>
        <w:t xml:space="preserve">This Test Specification has been derived from the following documents </w:t>
      </w:r>
    </w:p>
    <w:p w:rsidR="000C217D" w:rsidRDefault="000C217D" w:rsidP="000C217D">
      <w:pPr>
        <w:pStyle w:val="ListParagraph"/>
        <w:numPr>
          <w:ilvl w:val="0"/>
          <w:numId w:val="14"/>
        </w:numPr>
        <w:ind w:left="1480" w:hanging="357"/>
      </w:pPr>
      <w:r>
        <w:t>SE.QA.RS – Requirement Specification</w:t>
      </w:r>
      <w:r>
        <w:rPr>
          <w:vertAlign w:val="superscript"/>
        </w:rPr>
        <w:t>[2]</w:t>
      </w:r>
    </w:p>
    <w:p w:rsidR="000C217D" w:rsidRPr="000C217D" w:rsidRDefault="000C217D" w:rsidP="000C217D">
      <w:pPr>
        <w:pStyle w:val="ListParagraph"/>
        <w:numPr>
          <w:ilvl w:val="0"/>
          <w:numId w:val="14"/>
        </w:numPr>
        <w:ind w:left="1480" w:hanging="357"/>
      </w:pPr>
      <w:r>
        <w:t>SE_11_PP – Project Plan</w:t>
      </w:r>
      <w:r>
        <w:rPr>
          <w:vertAlign w:val="superscript"/>
        </w:rPr>
        <w:t>[3]</w:t>
      </w: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Default="003F74CF" w:rsidP="00E71CFE">
      <w:pPr>
        <w:rPr>
          <w:rFonts w:cs="Arial"/>
        </w:rPr>
      </w:pPr>
    </w:p>
    <w:p w:rsidR="003F74CF" w:rsidRPr="002C2979" w:rsidRDefault="003F74CF" w:rsidP="00E71CFE">
      <w:pPr>
        <w:rPr>
          <w:rFonts w:cs="Arial"/>
        </w:rPr>
      </w:pPr>
    </w:p>
    <w:p w:rsidR="003F74CF" w:rsidRDefault="003F74CF" w:rsidP="000C217D">
      <w:pPr>
        <w:pStyle w:val="Heading1"/>
        <w:numPr>
          <w:ilvl w:val="0"/>
          <w:numId w:val="13"/>
        </w:numPr>
        <w:ind w:left="357" w:hanging="357"/>
      </w:pPr>
      <w:bookmarkStart w:id="5" w:name="_Toc403673108"/>
      <w:r>
        <w:lastRenderedPageBreak/>
        <w:t>Database Test Specification</w:t>
      </w:r>
      <w:bookmarkEnd w:id="5"/>
    </w:p>
    <w:p w:rsidR="003F74CF" w:rsidRDefault="003F74CF" w:rsidP="003F74CF">
      <w:pPr>
        <w:rPr>
          <w:b/>
        </w:rPr>
      </w:pPr>
    </w:p>
    <w:p w:rsidR="003F74CF" w:rsidRDefault="003F74CF" w:rsidP="00FC5A32">
      <w:pPr>
        <w:pStyle w:val="Heading3"/>
        <w:numPr>
          <w:ilvl w:val="1"/>
          <w:numId w:val="16"/>
        </w:numPr>
      </w:pPr>
      <w:bookmarkStart w:id="6" w:name="_Toc403673109"/>
      <w:r>
        <w:t>Recordings Tabl</w:t>
      </w:r>
      <w:r w:rsidR="000C217D">
        <w:t>e</w:t>
      </w:r>
      <w:bookmarkEnd w:id="6"/>
    </w:p>
    <w:tbl>
      <w:tblPr>
        <w:tblW w:w="5131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265"/>
        <w:gridCol w:w="1628"/>
        <w:gridCol w:w="1839"/>
        <w:gridCol w:w="1595"/>
        <w:gridCol w:w="1458"/>
        <w:gridCol w:w="1457"/>
      </w:tblGrid>
      <w:tr w:rsidR="003F74CF" w:rsidTr="000C217D">
        <w:tc>
          <w:tcPr>
            <w:tcW w:w="6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Test Ref</w:t>
            </w:r>
          </w:p>
        </w:tc>
        <w:tc>
          <w:tcPr>
            <w:tcW w:w="8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9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Test Content</w:t>
            </w:r>
          </w:p>
        </w:tc>
        <w:tc>
          <w:tcPr>
            <w:tcW w:w="86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78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Output</w:t>
            </w:r>
          </w:p>
        </w:tc>
        <w:tc>
          <w:tcPr>
            <w:tcW w:w="7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rPr>
                <w:b/>
              </w:rPr>
              <w:t>Pass Criteria</w:t>
            </w:r>
          </w:p>
        </w:tc>
      </w:tr>
      <w:tr w:rsidR="003F74CF" w:rsidTr="000C217D">
        <w:tc>
          <w:tcPr>
            <w:tcW w:w="6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SE-F-001</w:t>
            </w:r>
          </w:p>
        </w:tc>
        <w:tc>
          <w:tcPr>
            <w:tcW w:w="8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9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proofErr w:type="spellStart"/>
            <w:r>
              <w:t>reserve_id</w:t>
            </w:r>
            <w:proofErr w:type="spellEnd"/>
          </w:p>
        </w:tc>
        <w:tc>
          <w:tcPr>
            <w:tcW w:w="86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reserve id such as 7 or 75 which has a corresponding reserve record</w:t>
            </w:r>
          </w:p>
        </w:tc>
        <w:tc>
          <w:tcPr>
            <w:tcW w:w="78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reserve id is successfully stored in the relevant row</w:t>
            </w:r>
          </w:p>
        </w:tc>
        <w:tc>
          <w:tcPr>
            <w:tcW w:w="7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C217D">
        <w:tc>
          <w:tcPr>
            <w:tcW w:w="6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SE-F-002</w:t>
            </w:r>
          </w:p>
        </w:tc>
        <w:tc>
          <w:tcPr>
            <w:tcW w:w="8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9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an invalid </w:t>
            </w:r>
            <w:proofErr w:type="spellStart"/>
            <w:r>
              <w:t>reserve_id</w:t>
            </w:r>
            <w:proofErr w:type="spellEnd"/>
          </w:p>
        </w:tc>
        <w:tc>
          <w:tcPr>
            <w:tcW w:w="86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reserve id such as “reserve 51”</w:t>
            </w:r>
          </w:p>
        </w:tc>
        <w:tc>
          <w:tcPr>
            <w:tcW w:w="78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reserve id is not successfully stored and an error is given</w:t>
            </w:r>
          </w:p>
        </w:tc>
        <w:tc>
          <w:tcPr>
            <w:tcW w:w="7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  <w:tr w:rsidR="003F74CF" w:rsidTr="000C217D">
        <w:tc>
          <w:tcPr>
            <w:tcW w:w="6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SE-F-003</w:t>
            </w:r>
          </w:p>
        </w:tc>
        <w:tc>
          <w:tcPr>
            <w:tcW w:w="8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9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 valid </w:t>
            </w:r>
            <w:proofErr w:type="spellStart"/>
            <w:r>
              <w:t>user_id</w:t>
            </w:r>
            <w:proofErr w:type="spellEnd"/>
          </w:p>
        </w:tc>
        <w:tc>
          <w:tcPr>
            <w:tcW w:w="86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 valid user id such as 3 or 22 which has a corresponding user record</w:t>
            </w:r>
          </w:p>
        </w:tc>
        <w:tc>
          <w:tcPr>
            <w:tcW w:w="78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user id is successfully stored in the relevant row</w:t>
            </w:r>
          </w:p>
        </w:tc>
        <w:tc>
          <w:tcPr>
            <w:tcW w:w="7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stored correctly without errors or warnings</w:t>
            </w:r>
          </w:p>
        </w:tc>
      </w:tr>
      <w:tr w:rsidR="003F74CF" w:rsidTr="000C217D">
        <w:tc>
          <w:tcPr>
            <w:tcW w:w="68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SE-F-004</w:t>
            </w:r>
          </w:p>
        </w:tc>
        <w:tc>
          <w:tcPr>
            <w:tcW w:w="881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FR2,FR8</w:t>
            </w:r>
          </w:p>
        </w:tc>
        <w:tc>
          <w:tcPr>
            <w:tcW w:w="99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 xml:space="preserve">Check if the database can store an invalid </w:t>
            </w:r>
            <w:proofErr w:type="spellStart"/>
            <w:r>
              <w:t>user_id</w:t>
            </w:r>
            <w:proofErr w:type="spellEnd"/>
          </w:p>
        </w:tc>
        <w:tc>
          <w:tcPr>
            <w:tcW w:w="863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An invalid user id such as “user 98”</w:t>
            </w:r>
          </w:p>
        </w:tc>
        <w:tc>
          <w:tcPr>
            <w:tcW w:w="789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The user id is not successfully stored and an error is given</w:t>
            </w:r>
          </w:p>
        </w:tc>
        <w:tc>
          <w:tcPr>
            <w:tcW w:w="788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3F74CF">
            <w:pPr>
              <w:widowControl w:val="0"/>
              <w:spacing w:line="240" w:lineRule="auto"/>
            </w:pPr>
            <w:r>
              <w:t>Data is not stored and an error is given</w:t>
            </w:r>
          </w:p>
        </w:tc>
      </w:tr>
    </w:tbl>
    <w:p w:rsidR="003F74CF" w:rsidRDefault="003F74CF" w:rsidP="003F74CF"/>
    <w:p w:rsidR="003F74CF" w:rsidRDefault="003F74CF" w:rsidP="003F74CF">
      <w:r>
        <w:br w:type="page"/>
      </w:r>
    </w:p>
    <w:tbl>
      <w:tblPr>
        <w:tblpPr w:leftFromText="180" w:rightFromText="180" w:vertAnchor="text" w:horzAnchor="margin" w:tblpY="365"/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4"/>
        <w:gridCol w:w="1504"/>
        <w:gridCol w:w="1503"/>
        <w:gridCol w:w="1503"/>
        <w:gridCol w:w="1503"/>
        <w:gridCol w:w="1503"/>
      </w:tblGrid>
      <w:tr w:rsidR="000C217D" w:rsidRPr="00A830BD" w:rsidTr="000C217D">
        <w:tc>
          <w:tcPr>
            <w:tcW w:w="8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BE02BF" w:rsidRDefault="000C217D" w:rsidP="000C217D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lastRenderedPageBreak/>
              <w:t>Test ref</w:t>
            </w:r>
          </w:p>
        </w:tc>
        <w:tc>
          <w:tcPr>
            <w:tcW w:w="834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BE02BF" w:rsidRDefault="000C217D" w:rsidP="000C217D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Req. being tested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BE02BF" w:rsidRDefault="000C217D" w:rsidP="000C217D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Test content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BE02BF" w:rsidRDefault="000C217D" w:rsidP="000C217D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Input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BE02BF" w:rsidRDefault="000C217D" w:rsidP="000C217D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Output</w:t>
            </w:r>
          </w:p>
        </w:tc>
        <w:tc>
          <w:tcPr>
            <w:tcW w:w="833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BE02BF" w:rsidRDefault="000C217D" w:rsidP="000C217D">
            <w:pPr>
              <w:pStyle w:val="TableContents"/>
              <w:rPr>
                <w:rFonts w:ascii="Arial" w:hAnsi="Arial" w:cs="Arial"/>
                <w:b/>
                <w:sz w:val="22"/>
                <w:szCs w:val="22"/>
              </w:rPr>
            </w:pPr>
            <w:r w:rsidRPr="00BE02BF">
              <w:rPr>
                <w:rFonts w:ascii="Arial" w:hAnsi="Arial" w:cs="Arial"/>
                <w:b/>
                <w:sz w:val="22"/>
                <w:szCs w:val="22"/>
              </w:rPr>
              <w:t>Pass criteria</w:t>
            </w:r>
          </w:p>
        </w:tc>
      </w:tr>
      <w:tr w:rsidR="000C217D" w:rsidRPr="00A830BD" w:rsidTr="000C217D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SE-F-005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FR7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Check if database can store common reserve name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Name of the nature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database should store the newly entered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0C217D" w:rsidRPr="00A830BD" w:rsidTr="000C217D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SE-F-006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FR7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 xml:space="preserve">Check if database can store common reserve name past the </w:t>
            </w:r>
            <w:proofErr w:type="spellStart"/>
            <w:r w:rsidRPr="00A830BD">
              <w:rPr>
                <w:rFonts w:ascii="Arial" w:hAnsi="Arial" w:cs="Arial"/>
                <w:sz w:val="22"/>
                <w:szCs w:val="22"/>
              </w:rPr>
              <w:t>varchar</w:t>
            </w:r>
            <w:proofErr w:type="spellEnd"/>
            <w:r w:rsidRPr="00A830BD">
              <w:rPr>
                <w:rFonts w:ascii="Arial" w:hAnsi="Arial" w:cs="Arial"/>
                <w:sz w:val="22"/>
                <w:szCs w:val="22"/>
              </w:rPr>
              <w:t xml:space="preserve"> limit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</w:t>
            </w:r>
            <w:r>
              <w:rPr>
                <w:rFonts w:ascii="Arial" w:hAnsi="Arial" w:cs="Arial"/>
                <w:sz w:val="22"/>
                <w:szCs w:val="22"/>
              </w:rPr>
              <w:t xml:space="preserve"> name of length greater than 50 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fail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should not appear in the database</w:t>
            </w:r>
          </w:p>
        </w:tc>
      </w:tr>
      <w:tr w:rsidR="000C217D" w:rsidRPr="00A830BD" w:rsidTr="000C217D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SE-F-007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OS grid reference that corresponds to the location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 grid reference of correct length and format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database should store the reference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0C217D" w:rsidRPr="00A830BD" w:rsidTr="000C217D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SE-F-008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OS grid reference that corresponds to the location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 grid reference of correct length but incorrect format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be re-formatted and stored in the database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0C217D" w:rsidRPr="00A830BD" w:rsidTr="000C217D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SE-F-009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OS grid reference that corresponds to the location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 grid reference of incorrect length and incorrect format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fail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not stored in the database</w:t>
            </w:r>
          </w:p>
        </w:tc>
      </w:tr>
      <w:tr w:rsidR="000C217D" w:rsidRPr="00A830BD" w:rsidTr="000C217D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SE-F-010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 textual description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Text of length greater than 0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database should store the description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stored correctly without any problems</w:t>
            </w:r>
          </w:p>
        </w:tc>
      </w:tr>
      <w:tr w:rsidR="000C217D" w:rsidRPr="00A830BD" w:rsidTr="000C217D"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SE-F-011</w:t>
            </w:r>
          </w:p>
        </w:tc>
        <w:tc>
          <w:tcPr>
            <w:tcW w:w="834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FR8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Enter an empty description of the reserve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An empty string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The data entry should fail</w:t>
            </w:r>
          </w:p>
        </w:tc>
        <w:tc>
          <w:tcPr>
            <w:tcW w:w="833" w:type="pct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0C217D" w:rsidRPr="00A830BD" w:rsidRDefault="000C217D" w:rsidP="000C217D">
            <w:pPr>
              <w:pStyle w:val="TableContents"/>
              <w:rPr>
                <w:rFonts w:ascii="Arial" w:hAnsi="Arial" w:cs="Arial"/>
                <w:sz w:val="22"/>
                <w:szCs w:val="22"/>
              </w:rPr>
            </w:pPr>
            <w:r w:rsidRPr="00A830BD">
              <w:rPr>
                <w:rFonts w:ascii="Arial" w:hAnsi="Arial" w:cs="Arial"/>
                <w:sz w:val="22"/>
                <w:szCs w:val="22"/>
              </w:rPr>
              <w:t>Data is not stored in the database</w:t>
            </w:r>
          </w:p>
        </w:tc>
      </w:tr>
    </w:tbl>
    <w:p w:rsidR="003F74CF" w:rsidRDefault="003F74CF" w:rsidP="00FC5A32">
      <w:pPr>
        <w:pStyle w:val="Heading3"/>
        <w:numPr>
          <w:ilvl w:val="1"/>
          <w:numId w:val="16"/>
        </w:numPr>
      </w:pPr>
      <w:bookmarkStart w:id="7" w:name="_Toc403673110"/>
      <w:r>
        <w:t>Reserves Table</w:t>
      </w:r>
      <w:bookmarkEnd w:id="7"/>
    </w:p>
    <w:p w:rsidR="003F74CF" w:rsidRDefault="003F74CF" w:rsidP="003F74CF"/>
    <w:p w:rsidR="003F74CF" w:rsidRDefault="003F74CF" w:rsidP="003F74CF"/>
    <w:p w:rsidR="003F74CF" w:rsidRDefault="003F74CF" w:rsidP="003F74CF"/>
    <w:p w:rsidR="003F74CF" w:rsidRDefault="003F74CF" w:rsidP="003F74CF"/>
    <w:p w:rsidR="003F74CF" w:rsidRDefault="003F74CF" w:rsidP="00FC5A32">
      <w:pPr>
        <w:pStyle w:val="Heading3"/>
        <w:numPr>
          <w:ilvl w:val="1"/>
          <w:numId w:val="16"/>
        </w:numPr>
      </w:pPr>
      <w:bookmarkStart w:id="8" w:name="_Toc403673111"/>
      <w:bookmarkStart w:id="9" w:name="_GoBack"/>
      <w:bookmarkEnd w:id="9"/>
      <w:r>
        <w:lastRenderedPageBreak/>
        <w:t>Species Table</w:t>
      </w:r>
      <w:bookmarkEnd w:id="8"/>
    </w:p>
    <w:tbl>
      <w:tblPr>
        <w:tblpPr w:leftFromText="180" w:rightFromText="180" w:vertAnchor="text" w:horzAnchor="margin" w:tblpY="2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600" w:firstRow="0" w:lastRow="0" w:firstColumn="0" w:lastColumn="0" w:noHBand="1" w:noVBand="1"/>
      </w:tblPr>
      <w:tblGrid>
        <w:gridCol w:w="1305"/>
        <w:gridCol w:w="1182"/>
        <w:gridCol w:w="1668"/>
        <w:gridCol w:w="1473"/>
        <w:gridCol w:w="1571"/>
        <w:gridCol w:w="1807"/>
      </w:tblGrid>
      <w:tr w:rsidR="000C217D" w:rsidTr="000C217D">
        <w:trPr>
          <w:trHeight w:val="1015"/>
        </w:trPr>
        <w:tc>
          <w:tcPr>
            <w:tcW w:w="7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r>
              <w:rPr>
                <w:b/>
              </w:rPr>
              <w:t>Test Ref</w:t>
            </w:r>
          </w:p>
        </w:tc>
        <w:tc>
          <w:tcPr>
            <w:tcW w:w="656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spacing w:after="0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926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r>
              <w:rPr>
                <w:b/>
              </w:rPr>
              <w:t>Test Content</w:t>
            </w:r>
          </w:p>
        </w:tc>
        <w:tc>
          <w:tcPr>
            <w:tcW w:w="818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r>
              <w:rPr>
                <w:b/>
              </w:rPr>
              <w:t>Input</w:t>
            </w:r>
          </w:p>
        </w:tc>
        <w:tc>
          <w:tcPr>
            <w:tcW w:w="872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r>
              <w:rPr>
                <w:b/>
              </w:rPr>
              <w:t>Output</w:t>
            </w:r>
          </w:p>
        </w:tc>
        <w:tc>
          <w:tcPr>
            <w:tcW w:w="1003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r>
              <w:rPr>
                <w:b/>
              </w:rPr>
              <w:t>Pass Criteria</w:t>
            </w:r>
          </w:p>
        </w:tc>
      </w:tr>
      <w:tr w:rsidR="000C217D" w:rsidTr="000C217D">
        <w:trPr>
          <w:trHeight w:val="1640"/>
        </w:trPr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r>
              <w:rPr>
                <w:b/>
              </w:rPr>
              <w:t xml:space="preserve"> </w:t>
            </w:r>
            <w:r>
              <w:t>SE-F-012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r>
              <w:rPr>
                <w:b/>
              </w:rPr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>Check if database can store common name.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 xml:space="preserve">Enter the common name of the Species e.g. </w:t>
            </w:r>
            <w:r w:rsidRPr="00BE02BF">
              <w:rPr>
                <w:shd w:val="clear" w:color="auto" w:fill="F2F2F2"/>
              </w:rPr>
              <w:t>European Silver-fir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>The database should store the newly entered species.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>Data is stored correctly without any problems</w:t>
            </w:r>
          </w:p>
        </w:tc>
      </w:tr>
      <w:tr w:rsidR="000C217D" w:rsidTr="000C217D">
        <w:trPr>
          <w:trHeight w:val="2308"/>
        </w:trPr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r>
              <w:rPr>
                <w:b/>
              </w:rPr>
              <w:t xml:space="preserve"> </w:t>
            </w:r>
            <w:r>
              <w:t>SE-F-013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r>
              <w:rPr>
                <w:b/>
              </w:rPr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>Check if database can store a c</w:t>
            </w:r>
            <w:r>
              <w:t xml:space="preserve">ommon name past the </w:t>
            </w:r>
            <w:proofErr w:type="spellStart"/>
            <w:r>
              <w:t>varchar</w:t>
            </w:r>
            <w:proofErr w:type="spellEnd"/>
            <w:r>
              <w:t xml:space="preserve"> (50</w:t>
            </w:r>
            <w:r w:rsidRPr="00BE02BF">
              <w:t>) limit.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>Enter a common name of the</w:t>
            </w:r>
            <w:r>
              <w:t xml:space="preserve"> species which is beyond the 50</w:t>
            </w:r>
            <w:r w:rsidRPr="00BE02BF">
              <w:t xml:space="preserve"> character limit.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>The data entered into the database should fail.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>Data should not appear in the database</w:t>
            </w:r>
          </w:p>
        </w:tc>
      </w:tr>
      <w:tr w:rsidR="000C217D" w:rsidTr="000C217D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r>
              <w:rPr>
                <w:b/>
              </w:rPr>
              <w:t xml:space="preserve"> </w:t>
            </w:r>
            <w:r>
              <w:t>SE-F-014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r>
              <w:rPr>
                <w:b/>
              </w:rPr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>Check if database can store Latin name.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 xml:space="preserve">Enter the Latin name of the Species e.g. </w:t>
            </w:r>
            <w:proofErr w:type="spellStart"/>
            <w:r w:rsidRPr="00BE02BF">
              <w:t>Abies</w:t>
            </w:r>
            <w:proofErr w:type="spellEnd"/>
            <w:r w:rsidRPr="00BE02BF">
              <w:t xml:space="preserve"> alba Mill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>The database should store the newly entered species.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>Data is stored correctly without any problems</w:t>
            </w:r>
          </w:p>
        </w:tc>
      </w:tr>
      <w:tr w:rsidR="000C217D" w:rsidTr="000C217D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r>
              <w:rPr>
                <w:b/>
              </w:rPr>
              <w:t xml:space="preserve"> </w:t>
            </w:r>
            <w:r>
              <w:t>SE-F-015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 xml:space="preserve">Check if database can store a </w:t>
            </w:r>
            <w:r>
              <w:t xml:space="preserve">Latin name past the </w:t>
            </w:r>
            <w:proofErr w:type="spellStart"/>
            <w:r>
              <w:t>varchar</w:t>
            </w:r>
            <w:proofErr w:type="spellEnd"/>
            <w:r>
              <w:t xml:space="preserve"> (100</w:t>
            </w:r>
            <w:r w:rsidRPr="00BE02BF">
              <w:t>) limit.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>Enter a Latin name of the</w:t>
            </w:r>
            <w:r>
              <w:t xml:space="preserve"> species which is beyond the 100</w:t>
            </w:r>
            <w:r w:rsidRPr="00BE02BF">
              <w:t xml:space="preserve"> character limit.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>The data entered into the database should fail.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>Data should not appear in the database</w:t>
            </w:r>
          </w:p>
        </w:tc>
      </w:tr>
      <w:tr w:rsidR="000C217D" w:rsidTr="000C217D">
        <w:tc>
          <w:tcPr>
            <w:tcW w:w="725" w:type="pc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r>
              <w:rPr>
                <w:b/>
              </w:rPr>
              <w:t xml:space="preserve"> </w:t>
            </w:r>
            <w:r>
              <w:t>SE-F-016</w:t>
            </w:r>
          </w:p>
        </w:tc>
        <w:tc>
          <w:tcPr>
            <w:tcW w:w="65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 xml:space="preserve"> </w:t>
            </w:r>
            <w:r>
              <w:t>FR7</w:t>
            </w:r>
          </w:p>
        </w:tc>
        <w:tc>
          <w:tcPr>
            <w:tcW w:w="926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>Check if database adds a timestamp every time a new row gets created or updated</w:t>
            </w:r>
          </w:p>
        </w:tc>
        <w:tc>
          <w:tcPr>
            <w:tcW w:w="818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>Add a new species to the database</w:t>
            </w:r>
          </w:p>
        </w:tc>
        <w:tc>
          <w:tcPr>
            <w:tcW w:w="872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>A time stamp should be automatically created in the database.</w:t>
            </w:r>
          </w:p>
        </w:tc>
        <w:tc>
          <w:tcPr>
            <w:tcW w:w="1003" w:type="pct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Pr="00BE02BF" w:rsidRDefault="000C217D" w:rsidP="000C217D">
            <w:pPr>
              <w:spacing w:after="0"/>
            </w:pPr>
            <w:r w:rsidRPr="00BE02BF">
              <w:t>Timestamp should be created with the right time.</w:t>
            </w:r>
          </w:p>
        </w:tc>
      </w:tr>
    </w:tbl>
    <w:p w:rsidR="003F74CF" w:rsidRDefault="003F74CF" w:rsidP="003F74CF"/>
    <w:p w:rsidR="003F74CF" w:rsidRDefault="003F74CF" w:rsidP="00FC5A32">
      <w:pPr>
        <w:pStyle w:val="Heading3"/>
        <w:numPr>
          <w:ilvl w:val="1"/>
          <w:numId w:val="16"/>
        </w:numPr>
      </w:pPr>
      <w:bookmarkStart w:id="10" w:name="_Toc403673112"/>
      <w:r>
        <w:lastRenderedPageBreak/>
        <w:t>Species Occurrence Table</w:t>
      </w:r>
      <w:bookmarkEnd w:id="10"/>
    </w:p>
    <w:tbl>
      <w:tblPr>
        <w:tblpPr w:leftFromText="180" w:rightFromText="180" w:vertAnchor="text" w:horzAnchor="margin" w:tblpY="32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467"/>
        <w:gridCol w:w="1467"/>
        <w:gridCol w:w="1468"/>
        <w:gridCol w:w="1668"/>
        <w:gridCol w:w="1468"/>
        <w:gridCol w:w="1468"/>
      </w:tblGrid>
      <w:tr w:rsidR="000C217D" w:rsidTr="000C217D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120" w:after="0" w:line="240" w:lineRule="auto"/>
            </w:pPr>
            <w:r>
              <w:rPr>
                <w:b/>
              </w:rPr>
              <w:t>Test Ref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120" w:after="0" w:line="240" w:lineRule="auto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120" w:after="0" w:line="240" w:lineRule="auto"/>
            </w:pPr>
            <w:r>
              <w:rPr>
                <w:b/>
              </w:rPr>
              <w:t>Test Content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120"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120" w:after="0" w:line="240" w:lineRule="auto"/>
            </w:pPr>
            <w:r>
              <w:rPr>
                <w:b/>
              </w:rPr>
              <w:t>Output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120" w:after="0" w:line="240" w:lineRule="auto"/>
            </w:pPr>
            <w:r>
              <w:rPr>
                <w:b/>
              </w:rPr>
              <w:t>Pass Criteria</w:t>
            </w:r>
          </w:p>
        </w:tc>
      </w:tr>
      <w:tr w:rsidR="000C217D" w:rsidTr="000C217D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SE-F-017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 xml:space="preserve">Check if the database can store a valid </w:t>
            </w:r>
            <w:proofErr w:type="spellStart"/>
            <w:r>
              <w:t>species_id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A valid species id such as 2 or 24 which has a corresponding species record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The species id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Data is stored correctly without errors or warnings</w:t>
            </w:r>
          </w:p>
        </w:tc>
      </w:tr>
      <w:tr w:rsidR="000C217D" w:rsidTr="000C217D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SE-F-018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 xml:space="preserve">Check if the database can store an invalid </w:t>
            </w:r>
            <w:proofErr w:type="spellStart"/>
            <w:r>
              <w:t>species_id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An invalid species id such as “species 123”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The species id is not successfully stored and an error is given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Data is not stored and an error is given</w:t>
            </w:r>
          </w:p>
        </w:tc>
      </w:tr>
      <w:tr w:rsidR="000C217D" w:rsidTr="000C217D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line="240" w:lineRule="auto"/>
            </w:pPr>
            <w:r>
              <w:t>SE-F-019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 xml:space="preserve">Check if the database can store a valid </w:t>
            </w:r>
            <w:proofErr w:type="spellStart"/>
            <w:r>
              <w:t>recording_id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A valid recording id such as 5 or 47 which has a corresponding recording record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The recording id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Data is stored correctly without errors or warnings</w:t>
            </w:r>
          </w:p>
        </w:tc>
      </w:tr>
      <w:tr w:rsidR="000C217D" w:rsidTr="000C217D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line="240" w:lineRule="auto"/>
            </w:pPr>
            <w:r>
              <w:t>SE-F-020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 xml:space="preserve">Check if the database can store an invalid </w:t>
            </w:r>
            <w:proofErr w:type="spellStart"/>
            <w:r>
              <w:t>recording_id</w:t>
            </w:r>
            <w:proofErr w:type="spellEnd"/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An invalid recording id such as “recording 34”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The recording id is not successfully stored and an error is given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Data is not stored and an error is given</w:t>
            </w:r>
          </w:p>
        </w:tc>
      </w:tr>
      <w:tr w:rsidR="000C217D" w:rsidTr="000C217D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line="240" w:lineRule="auto"/>
            </w:pPr>
            <w:r>
              <w:t>SE-F-021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Check if the database can store a valid longitude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 xml:space="preserve">A valid longitude such as </w:t>
            </w:r>
            <w:r>
              <w:rPr>
                <w:highlight w:val="white"/>
              </w:rPr>
              <w:t>52° 24' 55.0908"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The longitude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Data is stored correctly without errors or warnings</w:t>
            </w:r>
          </w:p>
        </w:tc>
      </w:tr>
      <w:tr w:rsidR="000C217D" w:rsidTr="000C217D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line="240" w:lineRule="auto"/>
            </w:pPr>
            <w:r>
              <w:t>SE-F-022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line="240" w:lineRule="auto"/>
            </w:pPr>
            <w:r>
              <w:t>Check if the database can store an invalid longitude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line="240" w:lineRule="auto"/>
            </w:pPr>
            <w:r>
              <w:t>An invalid longitude which exceeds the 20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line="240" w:lineRule="auto"/>
            </w:pPr>
            <w:r>
              <w:t>The longitude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line="240" w:lineRule="auto"/>
            </w:pPr>
            <w:r>
              <w:t>Data is only partly stored and a warning is given regarding truncation</w:t>
            </w:r>
          </w:p>
        </w:tc>
      </w:tr>
      <w:tr w:rsidR="000C217D" w:rsidTr="000C217D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SE-F-023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 xml:space="preserve">Check if the database </w:t>
            </w:r>
            <w:r>
              <w:lastRenderedPageBreak/>
              <w:t>can store a valid latitude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lastRenderedPageBreak/>
              <w:t xml:space="preserve">A valid latitude such as </w:t>
            </w:r>
            <w:r>
              <w:rPr>
                <w:highlight w:val="white"/>
              </w:rPr>
              <w:t xml:space="preserve">-4° 4' </w:t>
            </w:r>
            <w:r>
              <w:rPr>
                <w:highlight w:val="white"/>
              </w:rPr>
              <w:lastRenderedPageBreak/>
              <w:t>58.5114"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lastRenderedPageBreak/>
              <w:t xml:space="preserve">The latitude is </w:t>
            </w:r>
            <w:r>
              <w:lastRenderedPageBreak/>
              <w:t>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lastRenderedPageBreak/>
              <w:t xml:space="preserve">Data is stored </w:t>
            </w:r>
            <w:r>
              <w:lastRenderedPageBreak/>
              <w:t>correctly without errors or warnings</w:t>
            </w:r>
          </w:p>
        </w:tc>
      </w:tr>
      <w:tr w:rsidR="000C217D" w:rsidTr="000C217D">
        <w:trPr>
          <w:trHeight w:val="1820"/>
        </w:trPr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lastRenderedPageBreak/>
              <w:t>SE-F-024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Check if the database can store an invalid latitude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An invalid latitude which exceeds the 20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The latitude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Data is only partly stored and a warning is given regarding truncation</w:t>
            </w:r>
          </w:p>
        </w:tc>
      </w:tr>
      <w:tr w:rsidR="000C217D" w:rsidTr="000C217D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SE-F-025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Check if the database can store a valid abundance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A valid abundance which is either ‘D’, ‘A’, ‘F’, ‘O’ or ‘R’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The abundance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Data is stored correctly without errors or warnings</w:t>
            </w:r>
          </w:p>
        </w:tc>
      </w:tr>
      <w:tr w:rsidR="000C217D" w:rsidTr="000C217D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SE-F-026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Check if the database can store an invalid abundance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 xml:space="preserve">An invalid abundance such which is not in the </w:t>
            </w:r>
            <w:proofErr w:type="spellStart"/>
            <w:r>
              <w:t>enum</w:t>
            </w:r>
            <w:proofErr w:type="spellEnd"/>
            <w:r>
              <w:t xml:space="preserve"> such as “lots”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The abundance is not successfully stored and an error is given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Data is not stored and an error is given</w:t>
            </w:r>
          </w:p>
        </w:tc>
      </w:tr>
      <w:tr w:rsidR="000C217D" w:rsidTr="000C217D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SE-F-027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Check if the database can store a valid comment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A valid comment such as “plenty of this species in this area”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The comment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Data is stored correctly without errors or warnings</w:t>
            </w:r>
          </w:p>
        </w:tc>
      </w:tr>
      <w:tr w:rsidR="000C217D" w:rsidTr="000C217D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SE-F-028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Check if the database can store an invalid comment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An invalid comment which exceeds the limit of the text type. (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highlight w:val="white"/>
              </w:rPr>
              <w:t>L</w:t>
            </w:r>
            <w:r>
              <w:rPr>
                <w:sz w:val="20"/>
                <w:highlight w:val="white"/>
              </w:rPr>
              <w:t xml:space="preserve"> + 2 bytes, where </w:t>
            </w:r>
            <w:r>
              <w:rPr>
                <w:rFonts w:ascii="Courier New" w:eastAsia="Courier New" w:hAnsi="Courier New" w:cs="Courier New"/>
                <w:b/>
                <w:i/>
                <w:sz w:val="20"/>
                <w:highlight w:val="white"/>
              </w:rPr>
              <w:t>L</w:t>
            </w:r>
            <w:r>
              <w:rPr>
                <w:sz w:val="20"/>
                <w:highlight w:val="white"/>
              </w:rPr>
              <w:t xml:space="preserve"> &lt; 2</w:t>
            </w:r>
            <w:r>
              <w:rPr>
                <w:highlight w:val="white"/>
                <w:vertAlign w:val="superscript"/>
              </w:rPr>
              <w:t>16</w:t>
            </w:r>
            <w:r>
              <w:rPr>
                <w:highlight w:val="white"/>
              </w:rPr>
              <w:t>) [1]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The comment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Data is only partly stored and a warning is given regarding truncation</w:t>
            </w:r>
          </w:p>
        </w:tc>
      </w:tr>
      <w:tr w:rsidR="000C217D" w:rsidTr="000C217D">
        <w:trPr>
          <w:trHeight w:val="1723"/>
        </w:trPr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SE-F-029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Check if the database can store a valid general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A valid general photo such as “img0029.jpg”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The general photo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Data is stored correctly without errors or warnings</w:t>
            </w:r>
          </w:p>
        </w:tc>
      </w:tr>
      <w:tr w:rsidR="000C217D" w:rsidTr="000C217D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SE-F-030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 xml:space="preserve">Check if the database </w:t>
            </w:r>
            <w:r>
              <w:lastRenderedPageBreak/>
              <w:t>can store an invalid general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lastRenderedPageBreak/>
              <w:t xml:space="preserve">An invalid general photo </w:t>
            </w:r>
            <w:r>
              <w:lastRenderedPageBreak/>
              <w:t>which exceeds the 255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lastRenderedPageBreak/>
              <w:t xml:space="preserve">The general photo is </w:t>
            </w:r>
            <w:r>
              <w:lastRenderedPageBreak/>
              <w:t>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lastRenderedPageBreak/>
              <w:t xml:space="preserve">Data is only partly stored </w:t>
            </w:r>
            <w:r>
              <w:lastRenderedPageBreak/>
              <w:t>and a warning is given regarding truncation</w:t>
            </w:r>
          </w:p>
        </w:tc>
      </w:tr>
      <w:tr w:rsidR="000C217D" w:rsidTr="000C217D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lastRenderedPageBreak/>
              <w:t>SE-F-031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Check if the database can store a valid specimen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An valid specimen photo such as “img0103.jpeg”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The specimen photo is successfully stored in the relevant row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Data is stored correctly without errors or warnings</w:t>
            </w:r>
          </w:p>
        </w:tc>
      </w:tr>
      <w:tr w:rsidR="000C217D" w:rsidTr="000C217D"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SE-F-032</w:t>
            </w:r>
          </w:p>
        </w:tc>
        <w:tc>
          <w:tcPr>
            <w:tcW w:w="814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Check if the database can store an invalid specimen photo</w:t>
            </w:r>
          </w:p>
        </w:tc>
        <w:tc>
          <w:tcPr>
            <w:tcW w:w="926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An invalid specimen photo which exceeds the 255 character limit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The specimen photo is stored but is truncated</w:t>
            </w:r>
          </w:p>
        </w:tc>
        <w:tc>
          <w:tcPr>
            <w:tcW w:w="815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217D" w:rsidRDefault="000C217D" w:rsidP="000C217D">
            <w:pPr>
              <w:widowControl w:val="0"/>
              <w:spacing w:before="0" w:after="0" w:line="240" w:lineRule="auto"/>
            </w:pPr>
            <w:r>
              <w:t>Data is only partly stored and a warning is given regarding truncation</w:t>
            </w:r>
          </w:p>
        </w:tc>
      </w:tr>
    </w:tbl>
    <w:p w:rsidR="003F74CF" w:rsidRDefault="003F74CF" w:rsidP="003F74CF"/>
    <w:p w:rsidR="003F74CF" w:rsidRDefault="003F74CF" w:rsidP="003F74CF">
      <w:r>
        <w:br w:type="page"/>
      </w:r>
    </w:p>
    <w:p w:rsidR="003F74CF" w:rsidRDefault="003F74CF" w:rsidP="00FC5A32">
      <w:pPr>
        <w:pStyle w:val="Heading3"/>
        <w:numPr>
          <w:ilvl w:val="1"/>
          <w:numId w:val="16"/>
        </w:numPr>
      </w:pPr>
      <w:bookmarkStart w:id="11" w:name="_Toc403673113"/>
      <w:r>
        <w:lastRenderedPageBreak/>
        <w:t>Users Table</w:t>
      </w:r>
      <w:bookmarkEnd w:id="11"/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266"/>
        <w:gridCol w:w="992"/>
        <w:gridCol w:w="1227"/>
        <w:gridCol w:w="2124"/>
        <w:gridCol w:w="1765"/>
        <w:gridCol w:w="1632"/>
      </w:tblGrid>
      <w:tr w:rsidR="003F74CF" w:rsidTr="000C217D">
        <w:trPr>
          <w:jc w:val="center"/>
        </w:trPr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rPr>
                <w:b/>
              </w:rPr>
              <w:t>Test Ref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proofErr w:type="spellStart"/>
            <w:r>
              <w:rPr>
                <w:b/>
              </w:rPr>
              <w:t>Req</w:t>
            </w:r>
            <w:proofErr w:type="spellEnd"/>
            <w:r>
              <w:rPr>
                <w:b/>
              </w:rPr>
              <w:t xml:space="preserve"> being tested</w:t>
            </w:r>
          </w:p>
        </w:tc>
        <w:tc>
          <w:tcPr>
            <w:tcW w:w="1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rPr>
                <w:b/>
              </w:rPr>
              <w:t>Test Content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rPr>
                <w:b/>
              </w:rPr>
              <w:t>Pass Criteria</w:t>
            </w:r>
          </w:p>
        </w:tc>
      </w:tr>
      <w:tr w:rsidR="003F74CF" w:rsidTr="000C217D">
        <w:trPr>
          <w:jc w:val="center"/>
        </w:trPr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SE-F-033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1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Check if the database can store a valid email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A valid email such as “kid10@aber.ac.uk”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The email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Data is stored correctly without errors or warnings</w:t>
            </w:r>
          </w:p>
        </w:tc>
      </w:tr>
      <w:tr w:rsidR="003F74CF" w:rsidTr="000C217D">
        <w:trPr>
          <w:jc w:val="center"/>
        </w:trPr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1688" w:rsidRDefault="003F74CF" w:rsidP="000C217D">
            <w:pPr>
              <w:widowControl w:val="0"/>
              <w:spacing w:before="0" w:after="0" w:line="240" w:lineRule="auto"/>
            </w:pPr>
            <w:r>
              <w:t>SE-F-034</w:t>
            </w:r>
          </w:p>
          <w:p w:rsidR="003F74CF" w:rsidRPr="00081688" w:rsidRDefault="003F74CF" w:rsidP="000C217D">
            <w:pPr>
              <w:spacing w:before="0" w:after="0"/>
            </w:pP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1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Check if the database can store an invalid email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An inv</w:t>
            </w:r>
            <w:r w:rsidR="00FC1C69">
              <w:t>alid email which exceeds the 254</w:t>
            </w:r>
            <w:r>
              <w:t xml:space="preserve">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The email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Data is only partly stored and a warning is given regarding truncation</w:t>
            </w:r>
          </w:p>
        </w:tc>
      </w:tr>
      <w:tr w:rsidR="003F74CF" w:rsidTr="000C217D">
        <w:trPr>
          <w:jc w:val="center"/>
        </w:trPr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SE-F-035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1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Check if the database can store a valid password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A valid password such as an encrypted version of “pass1234”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The password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Data is stored correctly without errors or warnings</w:t>
            </w:r>
          </w:p>
        </w:tc>
      </w:tr>
      <w:tr w:rsidR="003F74CF" w:rsidTr="000C217D">
        <w:trPr>
          <w:jc w:val="center"/>
        </w:trPr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SE-F-036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1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Check if the database can store an invalid password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An invalid password which exceeds the 255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The password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Data is only partly stored and a warning is given regarding truncation</w:t>
            </w:r>
          </w:p>
        </w:tc>
      </w:tr>
      <w:tr w:rsidR="003F74CF" w:rsidTr="000C217D">
        <w:trPr>
          <w:jc w:val="center"/>
        </w:trPr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SE-F-037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1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Check if the database can store a valid name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 xml:space="preserve">A valid name such as “Joe </w:t>
            </w:r>
            <w:proofErr w:type="spellStart"/>
            <w:r>
              <w:t>Bloggs</w:t>
            </w:r>
            <w:proofErr w:type="spellEnd"/>
            <w:r>
              <w:t>”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The name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Data is stored correctly without errors or warnings</w:t>
            </w:r>
          </w:p>
        </w:tc>
      </w:tr>
      <w:tr w:rsidR="003F74CF" w:rsidTr="000C217D">
        <w:trPr>
          <w:jc w:val="center"/>
        </w:trPr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SE-F-038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1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Check if the database can store an invalid name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An in</w:t>
            </w:r>
            <w:r w:rsidR="00FC1C69">
              <w:t>valid name which exceeds the 50</w:t>
            </w:r>
            <w:r>
              <w:t xml:space="preserve">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The name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Data is only partly stored and a warning is given regarding truncation</w:t>
            </w:r>
          </w:p>
        </w:tc>
      </w:tr>
      <w:tr w:rsidR="003F74CF" w:rsidTr="000C217D">
        <w:trPr>
          <w:trHeight w:val="1616"/>
          <w:jc w:val="center"/>
        </w:trPr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lastRenderedPageBreak/>
              <w:t>SE-F-039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1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Check if the database can store a valid phone number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A valid phone number such as 0123456789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The phone number is successfully stored in the relevant row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Data is stored correctly without errors or warnings</w:t>
            </w:r>
          </w:p>
        </w:tc>
      </w:tr>
      <w:tr w:rsidR="003F74CF" w:rsidTr="000C217D">
        <w:trPr>
          <w:jc w:val="center"/>
        </w:trPr>
        <w:tc>
          <w:tcPr>
            <w:tcW w:w="126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SE-F-040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FR7</w:t>
            </w:r>
          </w:p>
        </w:tc>
        <w:tc>
          <w:tcPr>
            <w:tcW w:w="12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Check if the database can store an invalid phone number</w:t>
            </w:r>
          </w:p>
        </w:tc>
        <w:tc>
          <w:tcPr>
            <w:tcW w:w="212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An invalid ph</w:t>
            </w:r>
            <w:r w:rsidR="00FC1C69">
              <w:t>one number which exceeds the 25</w:t>
            </w:r>
            <w:r>
              <w:t xml:space="preserve"> character limit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The phone number is stored but is truncated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F74CF" w:rsidRDefault="003F74CF" w:rsidP="000C217D">
            <w:pPr>
              <w:widowControl w:val="0"/>
              <w:spacing w:before="0" w:after="0" w:line="240" w:lineRule="auto"/>
            </w:pPr>
            <w:r>
              <w:t>Data is only partly stored and a warning is given regarding truncation</w:t>
            </w:r>
          </w:p>
        </w:tc>
      </w:tr>
    </w:tbl>
    <w:p w:rsidR="003F74CF" w:rsidRDefault="003F74CF" w:rsidP="003F74CF"/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081688" w:rsidRDefault="00081688" w:rsidP="003F74CF">
      <w:pPr>
        <w:rPr>
          <w:b/>
        </w:rPr>
      </w:pPr>
    </w:p>
    <w:p w:rsidR="00341D98" w:rsidRDefault="00341D98" w:rsidP="003F74CF">
      <w:pPr>
        <w:rPr>
          <w:b/>
        </w:rPr>
      </w:pPr>
    </w:p>
    <w:p w:rsidR="0075280D" w:rsidRPr="002C2979" w:rsidRDefault="0075280D" w:rsidP="008C6E08">
      <w:pPr>
        <w:rPr>
          <w:rFonts w:cs="Arial"/>
          <w:b/>
          <w:u w:val="single"/>
        </w:rPr>
      </w:pPr>
    </w:p>
    <w:p w:rsidR="008C6E08" w:rsidRPr="002C2979" w:rsidRDefault="008C6E08" w:rsidP="000C217D">
      <w:pPr>
        <w:pStyle w:val="Heading1"/>
        <w:numPr>
          <w:ilvl w:val="0"/>
          <w:numId w:val="13"/>
        </w:numPr>
        <w:ind w:left="360"/>
        <w:rPr>
          <w:lang w:val="fr-FR"/>
        </w:rPr>
      </w:pPr>
      <w:bookmarkStart w:id="12" w:name="_Toc403673114"/>
      <w:r w:rsidRPr="002C2979">
        <w:lastRenderedPageBreak/>
        <w:t>REFERENCES</w:t>
      </w:r>
      <w:bookmarkEnd w:id="12"/>
    </w:p>
    <w:p w:rsidR="000C217D" w:rsidRDefault="00081688" w:rsidP="00081688">
      <w:pPr>
        <w:rPr>
          <w:color w:val="1155CC"/>
          <w:u w:val="single"/>
        </w:rPr>
      </w:pPr>
      <w:r>
        <w:t xml:space="preserve">[1] - </w:t>
      </w:r>
      <w:hyperlink r:id="rId9">
        <w:r>
          <w:rPr>
            <w:color w:val="1155CC"/>
            <w:u w:val="single"/>
          </w:rPr>
          <w:t>http://dev.mysql.com/doc/refman/5.0/en/storage-requirements.html</w:t>
        </w:r>
      </w:hyperlink>
    </w:p>
    <w:p w:rsidR="000C217D" w:rsidRDefault="000C217D" w:rsidP="00081688">
      <w:r>
        <w:t xml:space="preserve">[2] – SE.QA.RS – Requirement Specification – </w:t>
      </w:r>
      <w:proofErr w:type="spellStart"/>
      <w:r>
        <w:t>N.W.Hardy</w:t>
      </w:r>
      <w:proofErr w:type="spellEnd"/>
    </w:p>
    <w:p w:rsidR="000C217D" w:rsidRPr="000C217D" w:rsidRDefault="000C217D" w:rsidP="00081688">
      <w:r>
        <w:t xml:space="preserve">[3] – SE_11_PP – Project Plan </w:t>
      </w:r>
      <w:r w:rsidR="0090525B">
        <w:t>–</w:t>
      </w:r>
      <w:r>
        <w:t xml:space="preserve"> </w:t>
      </w:r>
      <w:r w:rsidR="0090525B">
        <w:t xml:space="preserve">Group 11 </w:t>
      </w:r>
    </w:p>
    <w:p w:rsidR="008C6E08" w:rsidRPr="002C2979" w:rsidRDefault="008C6E08" w:rsidP="000C217D">
      <w:pPr>
        <w:pStyle w:val="Heading1"/>
        <w:numPr>
          <w:ilvl w:val="0"/>
          <w:numId w:val="13"/>
        </w:numPr>
        <w:ind w:left="360"/>
      </w:pPr>
      <w:bookmarkStart w:id="13" w:name="_Toc403673115"/>
      <w:r w:rsidRPr="002C2979">
        <w:t>DOCUMENT HISTORY</w:t>
      </w:r>
      <w:bookmarkEnd w:id="13"/>
    </w:p>
    <w:tbl>
      <w:tblPr>
        <w:tblStyle w:val="TableGrid"/>
        <w:tblW w:w="8801" w:type="dxa"/>
        <w:tblLook w:val="04A0" w:firstRow="1" w:lastRow="0" w:firstColumn="1" w:lastColumn="0" w:noHBand="0" w:noVBand="1"/>
      </w:tblPr>
      <w:tblGrid>
        <w:gridCol w:w="1005"/>
        <w:gridCol w:w="1803"/>
        <w:gridCol w:w="1165"/>
        <w:gridCol w:w="3393"/>
        <w:gridCol w:w="1435"/>
      </w:tblGrid>
      <w:tr w:rsidR="008C6E08" w:rsidRPr="002C2979" w:rsidTr="003F74CF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Version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CCF No.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Date 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Changes made to document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Changed by</w:t>
            </w:r>
          </w:p>
        </w:tc>
      </w:tr>
      <w:tr w:rsidR="008C6E08" w:rsidRPr="002C2979" w:rsidTr="003F74CF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211306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1.0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>N/A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3F74CF" w:rsidP="003F74CF">
            <w:pPr>
              <w:rPr>
                <w:rFonts w:cs="Arial"/>
              </w:rPr>
            </w:pPr>
            <w:r>
              <w:rPr>
                <w:rFonts w:cs="Arial"/>
              </w:rPr>
              <w:t>06/11/14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8C6E08" w:rsidP="003F74CF">
            <w:pPr>
              <w:rPr>
                <w:rFonts w:cs="Arial"/>
              </w:rPr>
            </w:pPr>
            <w:r w:rsidRPr="002C2979">
              <w:rPr>
                <w:rFonts w:cs="Arial"/>
              </w:rPr>
              <w:t xml:space="preserve">Document Created and Structured 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6E08" w:rsidRPr="002C2979" w:rsidRDefault="003F74CF" w:rsidP="003F74CF">
            <w:pPr>
              <w:rPr>
                <w:rFonts w:cs="Arial"/>
              </w:rPr>
            </w:pPr>
            <w:r>
              <w:rPr>
                <w:rFonts w:cs="Arial"/>
              </w:rPr>
              <w:t>Add20</w:t>
            </w:r>
          </w:p>
        </w:tc>
      </w:tr>
      <w:tr w:rsidR="00341D98" w:rsidRPr="002C2979" w:rsidTr="003F74CF"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D98" w:rsidRPr="002C2979" w:rsidRDefault="00341D98" w:rsidP="003F74CF">
            <w:pPr>
              <w:rPr>
                <w:rFonts w:cs="Arial"/>
              </w:rPr>
            </w:pPr>
            <w:r>
              <w:rPr>
                <w:rFonts w:cs="Arial"/>
              </w:rPr>
              <w:t>1.1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D98" w:rsidRPr="002C2979" w:rsidRDefault="00341D98" w:rsidP="003F74CF">
            <w:pPr>
              <w:rPr>
                <w:rFonts w:cs="Arial"/>
              </w:rPr>
            </w:pPr>
            <w:r>
              <w:rPr>
                <w:rFonts w:cs="Arial"/>
              </w:rPr>
              <w:t>#8</w:t>
            </w:r>
          </w:p>
        </w:tc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D98" w:rsidRDefault="00341D98" w:rsidP="003F74CF">
            <w:pPr>
              <w:rPr>
                <w:rFonts w:cs="Arial"/>
              </w:rPr>
            </w:pPr>
            <w:r>
              <w:rPr>
                <w:rFonts w:cs="Arial"/>
              </w:rPr>
              <w:t>13/11/14</w:t>
            </w:r>
          </w:p>
        </w:tc>
        <w:tc>
          <w:tcPr>
            <w:tcW w:w="3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D98" w:rsidRPr="002C2979" w:rsidRDefault="00341D98" w:rsidP="003F74CF">
            <w:pPr>
              <w:rPr>
                <w:rFonts w:cs="Arial"/>
              </w:rPr>
            </w:pPr>
            <w:r>
              <w:rPr>
                <w:rFonts w:cs="Arial"/>
              </w:rPr>
              <w:t>Updated authors, section numeration and updated values within document to reflect new database schema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1D98" w:rsidRDefault="00341D98" w:rsidP="003F74CF">
            <w:pPr>
              <w:rPr>
                <w:rFonts w:cs="Arial"/>
              </w:rPr>
            </w:pPr>
            <w:r>
              <w:rPr>
                <w:rFonts w:cs="Arial"/>
              </w:rPr>
              <w:t>Add20 &amp; Kid10</w:t>
            </w:r>
            <w:r w:rsidR="0090525B">
              <w:rPr>
                <w:rFonts w:cs="Arial"/>
              </w:rPr>
              <w:t xml:space="preserve"> &amp; Tcg2</w:t>
            </w:r>
          </w:p>
        </w:tc>
      </w:tr>
    </w:tbl>
    <w:p w:rsidR="008C6E08" w:rsidRPr="002C2979" w:rsidRDefault="008C6E08" w:rsidP="008C6E08">
      <w:pPr>
        <w:jc w:val="center"/>
        <w:rPr>
          <w:rFonts w:cs="Arial"/>
          <w:sz w:val="24"/>
          <w:szCs w:val="24"/>
        </w:rPr>
      </w:pPr>
    </w:p>
    <w:sectPr w:rsidR="008C6E08" w:rsidRPr="002C2979" w:rsidSect="00403EE8"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733" w:rsidRDefault="00E84733" w:rsidP="008C6E08">
      <w:pPr>
        <w:spacing w:after="0" w:line="240" w:lineRule="auto"/>
      </w:pPr>
      <w:r>
        <w:separator/>
      </w:r>
    </w:p>
  </w:endnote>
  <w:endnote w:type="continuationSeparator" w:id="0">
    <w:p w:rsidR="00E84733" w:rsidRDefault="00E84733" w:rsidP="008C6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757842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3F74CF" w:rsidRDefault="003F74CF" w:rsidP="00403EE8">
            <w:pPr>
              <w:pStyle w:val="Footer"/>
            </w:pPr>
            <w:r w:rsidRPr="00403EE8">
              <w:t>Aberystwyth University / Computer Science</w:t>
            </w:r>
            <w:r>
              <w:t xml:space="preserve">                           </w:t>
            </w:r>
            <w:r w:rsidR="00341D98">
              <w:t xml:space="preserve">                             </w:t>
            </w: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1619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41619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F74CF" w:rsidRDefault="003F74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733" w:rsidRDefault="00E84733" w:rsidP="008C6E08">
      <w:pPr>
        <w:spacing w:after="0" w:line="240" w:lineRule="auto"/>
      </w:pPr>
      <w:r>
        <w:separator/>
      </w:r>
    </w:p>
  </w:footnote>
  <w:footnote w:type="continuationSeparator" w:id="0">
    <w:p w:rsidR="00E84733" w:rsidRDefault="00E84733" w:rsidP="008C6E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4CF" w:rsidRDefault="003F74CF" w:rsidP="00980AE6">
    <w:pPr>
      <w:jc w:val="center"/>
    </w:pPr>
    <w:r>
      <w:t xml:space="preserve">Software Engineering Group 11 – </w:t>
    </w:r>
    <w:sdt>
      <w:sdtPr>
        <w:alias w:val="Abstract"/>
        <w:tag w:val=""/>
        <w:id w:val="-539982115"/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>
          <w:t>SE_11_TS_02</w:t>
        </w:r>
      </w:sdtContent>
    </w:sdt>
    <w:r>
      <w:t xml:space="preserve"> – </w:t>
    </w:r>
    <w:sdt>
      <w:sdtPr>
        <w:alias w:val="Title"/>
        <w:tag w:val=""/>
        <w:id w:val="-94530489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Database Test Specification</w:t>
        </w:r>
      </w:sdtContent>
    </w:sdt>
    <w:r>
      <w:t xml:space="preserve"> / Version </w:t>
    </w:r>
    <w:sdt>
      <w:sdtPr>
        <w:alias w:val="Subject"/>
        <w:tag w:val=""/>
        <w:id w:val="-188038917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41D98">
          <w:t>1.1</w:t>
        </w:r>
      </w:sdtContent>
    </w:sdt>
    <w:r>
      <w:t xml:space="preserve"> (</w:t>
    </w:r>
    <w:sdt>
      <w:sdtPr>
        <w:alias w:val="Status"/>
        <w:tag w:val=""/>
        <w:id w:val="74412330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41D98">
          <w:t>Release</w:t>
        </w:r>
      </w:sdtContent>
    </w:sdt>
    <w:r>
      <w:t>)</w:t>
    </w:r>
  </w:p>
  <w:p w:rsidR="003F74CF" w:rsidRDefault="003F74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74CF" w:rsidRDefault="003F74CF" w:rsidP="00403EE8">
    <w:pPr>
      <w:pStyle w:val="Header"/>
      <w:jc w:val="center"/>
    </w:pPr>
    <w:r>
      <w:t xml:space="preserve">Software Engineering Group 11 – </w:t>
    </w:r>
    <w:sdt>
      <w:sdtPr>
        <w:alias w:val="Abstract"/>
        <w:tag w:val=""/>
        <w:id w:val="1476257012"/>
        <w:placeholder>
          <w:docPart w:val="F7DDDB1CF561441584DD1E5A34BAD07E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EndPr/>
      <w:sdtContent>
        <w:r>
          <w:t>SE_11_TS_02</w:t>
        </w:r>
      </w:sdtContent>
    </w:sdt>
    <w:r>
      <w:t xml:space="preserve"> – </w:t>
    </w:r>
    <w:sdt>
      <w:sdtPr>
        <w:alias w:val="Title"/>
        <w:tag w:val=""/>
        <w:id w:val="2002693142"/>
        <w:placeholder>
          <w:docPart w:val="7667F1DF261849E2BF3819205FB5288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>
          <w:t>Database Test Specification</w:t>
        </w:r>
      </w:sdtContent>
    </w:sdt>
    <w:r>
      <w:t xml:space="preserve"> / Version </w:t>
    </w:r>
    <w:sdt>
      <w:sdtPr>
        <w:alias w:val="Subject"/>
        <w:tag w:val=""/>
        <w:id w:val="-237096704"/>
        <w:placeholder>
          <w:docPart w:val="16299D18104649BAB7CF5FD10E51BC1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41D98">
          <w:t>1.1</w:t>
        </w:r>
      </w:sdtContent>
    </w:sdt>
    <w:r>
      <w:t xml:space="preserve"> (</w:t>
    </w:r>
    <w:sdt>
      <w:sdtPr>
        <w:alias w:val="Status"/>
        <w:tag w:val=""/>
        <w:id w:val="86741557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341D98">
          <w:t>Release</w:t>
        </w:r>
      </w:sdtContent>
    </w:sdt>
    <w:r>
      <w:t>)</w:t>
    </w:r>
  </w:p>
  <w:p w:rsidR="003F74CF" w:rsidRDefault="003F74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14FF9"/>
    <w:multiLevelType w:val="hybridMultilevel"/>
    <w:tmpl w:val="B3C403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1269A"/>
    <w:multiLevelType w:val="hybridMultilevel"/>
    <w:tmpl w:val="D6028778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>
    <w:nsid w:val="1FAA6C77"/>
    <w:multiLevelType w:val="multilevel"/>
    <w:tmpl w:val="C8DAFD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800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">
    <w:nsid w:val="235521AA"/>
    <w:multiLevelType w:val="hybridMultilevel"/>
    <w:tmpl w:val="6D48BC5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2B0035"/>
    <w:multiLevelType w:val="hybridMultilevel"/>
    <w:tmpl w:val="1C822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82138"/>
    <w:multiLevelType w:val="hybridMultilevel"/>
    <w:tmpl w:val="B55E4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895C09"/>
    <w:multiLevelType w:val="multilevel"/>
    <w:tmpl w:val="2C145E0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4E514D23"/>
    <w:multiLevelType w:val="multilevel"/>
    <w:tmpl w:val="EF3C981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5575244D"/>
    <w:multiLevelType w:val="hybridMultilevel"/>
    <w:tmpl w:val="A4167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9735950"/>
    <w:multiLevelType w:val="multilevel"/>
    <w:tmpl w:val="8CBEE7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520"/>
      </w:pPr>
      <w:rPr>
        <w:rFonts w:hint="default"/>
      </w:rPr>
    </w:lvl>
  </w:abstractNum>
  <w:abstractNum w:abstractNumId="10">
    <w:nsid w:val="64402DA3"/>
    <w:multiLevelType w:val="hybridMultilevel"/>
    <w:tmpl w:val="EE224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2C4FD3"/>
    <w:multiLevelType w:val="hybridMultilevel"/>
    <w:tmpl w:val="4F9449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365457"/>
    <w:multiLevelType w:val="hybridMultilevel"/>
    <w:tmpl w:val="671875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9224EB"/>
    <w:multiLevelType w:val="hybridMultilevel"/>
    <w:tmpl w:val="AC68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3C5CC1"/>
    <w:multiLevelType w:val="hybridMultilevel"/>
    <w:tmpl w:val="2630751E"/>
    <w:lvl w:ilvl="0" w:tplc="6FC6A2D2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E4104"/>
    <w:multiLevelType w:val="hybridMultilevel"/>
    <w:tmpl w:val="DD163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13"/>
  </w:num>
  <w:num w:numId="5">
    <w:abstractNumId w:val="0"/>
  </w:num>
  <w:num w:numId="6">
    <w:abstractNumId w:val="8"/>
  </w:num>
  <w:num w:numId="7">
    <w:abstractNumId w:val="15"/>
  </w:num>
  <w:num w:numId="8">
    <w:abstractNumId w:val="12"/>
  </w:num>
  <w:num w:numId="9">
    <w:abstractNumId w:val="10"/>
  </w:num>
  <w:num w:numId="10">
    <w:abstractNumId w:val="4"/>
  </w:num>
  <w:num w:numId="11">
    <w:abstractNumId w:val="5"/>
  </w:num>
  <w:num w:numId="12">
    <w:abstractNumId w:val="14"/>
  </w:num>
  <w:num w:numId="13">
    <w:abstractNumId w:val="9"/>
  </w:num>
  <w:num w:numId="14">
    <w:abstractNumId w:val="3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6C5"/>
    <w:rsid w:val="0000421E"/>
    <w:rsid w:val="00041619"/>
    <w:rsid w:val="00081688"/>
    <w:rsid w:val="00093DF9"/>
    <w:rsid w:val="000A1243"/>
    <w:rsid w:val="000A755C"/>
    <w:rsid w:val="000C217D"/>
    <w:rsid w:val="000D1D0E"/>
    <w:rsid w:val="001E3EA2"/>
    <w:rsid w:val="00211306"/>
    <w:rsid w:val="00215D71"/>
    <w:rsid w:val="002C2979"/>
    <w:rsid w:val="00341D98"/>
    <w:rsid w:val="0035060C"/>
    <w:rsid w:val="003D780D"/>
    <w:rsid w:val="003F74CF"/>
    <w:rsid w:val="00403EE8"/>
    <w:rsid w:val="00413FDE"/>
    <w:rsid w:val="00455A62"/>
    <w:rsid w:val="00460442"/>
    <w:rsid w:val="0049160F"/>
    <w:rsid w:val="004B1FC7"/>
    <w:rsid w:val="004E06F4"/>
    <w:rsid w:val="0075280D"/>
    <w:rsid w:val="00772C0C"/>
    <w:rsid w:val="007F1DE6"/>
    <w:rsid w:val="00814D83"/>
    <w:rsid w:val="008C6E08"/>
    <w:rsid w:val="0090525B"/>
    <w:rsid w:val="00910159"/>
    <w:rsid w:val="00980AE6"/>
    <w:rsid w:val="00992C00"/>
    <w:rsid w:val="009C1F7F"/>
    <w:rsid w:val="009C5218"/>
    <w:rsid w:val="009D5D0E"/>
    <w:rsid w:val="009F514A"/>
    <w:rsid w:val="00AB78DB"/>
    <w:rsid w:val="00B972E6"/>
    <w:rsid w:val="00BE26BD"/>
    <w:rsid w:val="00C460FC"/>
    <w:rsid w:val="00CA46C5"/>
    <w:rsid w:val="00CC66E4"/>
    <w:rsid w:val="00D86E81"/>
    <w:rsid w:val="00E0189D"/>
    <w:rsid w:val="00E71CFE"/>
    <w:rsid w:val="00E84733"/>
    <w:rsid w:val="00EC0732"/>
    <w:rsid w:val="00EE32B6"/>
    <w:rsid w:val="00EF57A8"/>
    <w:rsid w:val="00F50A85"/>
    <w:rsid w:val="00F925FB"/>
    <w:rsid w:val="00FC1C69"/>
    <w:rsid w:val="00FC5A32"/>
    <w:rsid w:val="00FC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E9CC6F-5D63-4137-9FDA-99E319EF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160"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979"/>
    <w:rPr>
      <w:rFonts w:ascii="Arial" w:hAnsi="Aria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75280D"/>
    <w:pPr>
      <w:keepNext/>
      <w:keepLines/>
      <w:numPr>
        <w:numId w:val="12"/>
      </w:numPr>
      <w:spacing w:before="360" w:after="120"/>
      <w:ind w:left="36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80D"/>
    <w:pPr>
      <w:keepNext/>
      <w:keepLines/>
      <w:spacing w:after="12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2979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E08"/>
  </w:style>
  <w:style w:type="paragraph" w:styleId="Footer">
    <w:name w:val="footer"/>
    <w:basedOn w:val="Normal"/>
    <w:link w:val="FooterChar"/>
    <w:uiPriority w:val="99"/>
    <w:unhideWhenUsed/>
    <w:rsid w:val="008C6E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E08"/>
  </w:style>
  <w:style w:type="paragraph" w:styleId="ListParagraph">
    <w:name w:val="List Paragraph"/>
    <w:basedOn w:val="Normal"/>
    <w:uiPriority w:val="34"/>
    <w:rsid w:val="008C6E08"/>
    <w:pPr>
      <w:ind w:left="720"/>
      <w:contextualSpacing/>
    </w:pPr>
  </w:style>
  <w:style w:type="table" w:styleId="TableGrid">
    <w:name w:val="Table Grid"/>
    <w:basedOn w:val="TableNormal"/>
    <w:uiPriority w:val="39"/>
    <w:rsid w:val="008C6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5280D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80D"/>
    <w:rPr>
      <w:rFonts w:ascii="Arial" w:eastAsiaTheme="majorEastAsia" w:hAnsi="Arial" w:cstheme="majorBidi"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rsid w:val="00403EE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03E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03EE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03EE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72C0C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772C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2C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2C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2C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2C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C0C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5280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80D"/>
    <w:rPr>
      <w:rFonts w:ascii="Arial" w:eastAsiaTheme="majorEastAsia" w:hAnsi="Arial" w:cstheme="majorBidi"/>
      <w:b/>
      <w:spacing w:val="-10"/>
      <w:kern w:val="28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2C2979"/>
    <w:rPr>
      <w:rFonts w:ascii="Arial" w:eastAsiaTheme="majorEastAsia" w:hAnsi="Arial" w:cstheme="majorBidi"/>
      <w:sz w:val="28"/>
      <w:szCs w:val="24"/>
    </w:rPr>
  </w:style>
  <w:style w:type="paragraph" w:styleId="NoSpacing">
    <w:name w:val="No Spacing"/>
    <w:uiPriority w:val="1"/>
    <w:rsid w:val="002C2979"/>
    <w:pPr>
      <w:spacing w:after="0" w:line="240" w:lineRule="auto"/>
    </w:pPr>
    <w:rPr>
      <w:rFonts w:ascii="Arial" w:hAnsi="Arial"/>
      <w:sz w:val="24"/>
    </w:rPr>
  </w:style>
  <w:style w:type="paragraph" w:styleId="Subtitle">
    <w:name w:val="Subtitle"/>
    <w:basedOn w:val="Normal"/>
    <w:next w:val="Normal"/>
    <w:link w:val="SubtitleChar"/>
    <w:uiPriority w:val="11"/>
    <w:rsid w:val="003D780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780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3D7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3D780D"/>
    <w:rPr>
      <w:rFonts w:ascii="Arial" w:hAnsi="Arial"/>
      <w:smallCaps/>
      <w:color w:val="5A5A5A" w:themeColor="text1" w:themeTint="A5"/>
      <w:sz w:val="22"/>
    </w:rPr>
  </w:style>
  <w:style w:type="paragraph" w:customStyle="1" w:styleId="TableContents">
    <w:name w:val="Table Contents"/>
    <w:basedOn w:val="Normal"/>
    <w:rsid w:val="003F74CF"/>
    <w:pPr>
      <w:widowControl w:val="0"/>
      <w:suppressLineNumbers/>
      <w:suppressAutoHyphens/>
      <w:autoSpaceDN w:val="0"/>
      <w:spacing w:before="0"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3F74C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7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dev.mysql.com/doc/refman/5.0/en/storage-requirements.html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\Google%20Drive\Group%20Project\Templates\QA%20Templates\Word\QA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C7FE4EFB414784A01CFE83D959C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624FD-B593-43D2-B156-DC8700343BDC}"/>
      </w:docPartPr>
      <w:docPartBody>
        <w:p w:rsidR="00211715" w:rsidRDefault="00280B50">
          <w:pPr>
            <w:pStyle w:val="E9C7FE4EFB414784A01CFE83D959CBA1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E8164E9951084A8AA1B8F262C7EEE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D74AA7-8A10-4F94-A322-1D6F9975EBCC}"/>
      </w:docPartPr>
      <w:docPartBody>
        <w:p w:rsidR="00211715" w:rsidRDefault="00280B50">
          <w:pPr>
            <w:pStyle w:val="E8164E9951084A8AA1B8F262C7EEEEF8"/>
          </w:pPr>
          <w:r w:rsidRPr="00521E4E">
            <w:rPr>
              <w:rStyle w:val="PlaceholderText"/>
            </w:rPr>
            <w:t>[Title]</w:t>
          </w:r>
        </w:p>
      </w:docPartBody>
    </w:docPart>
    <w:docPart>
      <w:docPartPr>
        <w:name w:val="7667F1DF261849E2BF3819205FB52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CFF49-F83F-4D87-9E53-39AED1F47393}"/>
      </w:docPartPr>
      <w:docPartBody>
        <w:p w:rsidR="00211715" w:rsidRDefault="00280B50">
          <w:pPr>
            <w:pStyle w:val="7667F1DF261849E2BF3819205FB52886"/>
          </w:pPr>
          <w:r w:rsidRPr="00521E4E">
            <w:rPr>
              <w:rStyle w:val="PlaceholderText"/>
            </w:rPr>
            <w:t>[Abstract]</w:t>
          </w:r>
        </w:p>
      </w:docPartBody>
    </w:docPart>
    <w:docPart>
      <w:docPartPr>
        <w:name w:val="F7DDDB1CF561441584DD1E5A34BAD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506C7-84B0-462B-8E8A-A88D6543EFDB}"/>
      </w:docPartPr>
      <w:docPartBody>
        <w:p w:rsidR="00211715" w:rsidRDefault="00280B50">
          <w:pPr>
            <w:pStyle w:val="F7DDDB1CF561441584DD1E5A34BAD07E"/>
          </w:pPr>
          <w:r w:rsidRPr="00521E4E">
            <w:rPr>
              <w:rStyle w:val="PlaceholderText"/>
            </w:rPr>
            <w:t>[Subject]</w:t>
          </w:r>
        </w:p>
      </w:docPartBody>
    </w:docPart>
    <w:docPart>
      <w:docPartPr>
        <w:name w:val="16299D18104649BAB7CF5FD10E51B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D2D73B-F4BA-4911-A29C-7188E2F2D5E4}"/>
      </w:docPartPr>
      <w:docPartBody>
        <w:p w:rsidR="00211715" w:rsidRDefault="00280B50">
          <w:pPr>
            <w:pStyle w:val="16299D18104649BAB7CF5FD10E51BC19"/>
          </w:pPr>
          <w:r w:rsidRPr="00521E4E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B50"/>
    <w:rsid w:val="00211715"/>
    <w:rsid w:val="00280B50"/>
    <w:rsid w:val="004F58E6"/>
    <w:rsid w:val="007424AF"/>
    <w:rsid w:val="009B395C"/>
    <w:rsid w:val="00D814DD"/>
    <w:rsid w:val="00E810CC"/>
    <w:rsid w:val="00F7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9C7FE4EFB414784A01CFE83D959CBA1">
    <w:name w:val="E9C7FE4EFB414784A01CFE83D959CBA1"/>
  </w:style>
  <w:style w:type="paragraph" w:customStyle="1" w:styleId="E8164E9951084A8AA1B8F262C7EEEEF8">
    <w:name w:val="E8164E9951084A8AA1B8F262C7EEEEF8"/>
  </w:style>
  <w:style w:type="paragraph" w:customStyle="1" w:styleId="7667F1DF261849E2BF3819205FB52886">
    <w:name w:val="7667F1DF261849E2BF3819205FB52886"/>
  </w:style>
  <w:style w:type="paragraph" w:customStyle="1" w:styleId="F7DDDB1CF561441584DD1E5A34BAD07E">
    <w:name w:val="F7DDDB1CF561441584DD1E5A34BAD07E"/>
  </w:style>
  <w:style w:type="paragraph" w:customStyle="1" w:styleId="16299D18104649BAB7CF5FD10E51BC19">
    <w:name w:val="16299D18104649BAB7CF5FD10E51BC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SE_11_TS_02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8FDC867-58F5-4EFA-8925-6162154DE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QA Template.dotx</Template>
  <TotalTime>2</TotalTime>
  <Pages>1</Pages>
  <Words>1821</Words>
  <Characters>10383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Test Specification</vt:lpstr>
    </vt:vector>
  </TitlesOfParts>
  <Company/>
  <LinksUpToDate>false</LinksUpToDate>
  <CharactersWithSpaces>12180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Test Specification</dc:title>
  <dc:subject>1.1</dc:subject>
  <dc:creator>Theo Goree</dc:creator>
  <cp:keywords/>
  <dc:description/>
  <cp:lastModifiedBy>Aled</cp:lastModifiedBy>
  <cp:revision>5</cp:revision>
  <cp:lastPrinted>2014-11-13T20:16:00Z</cp:lastPrinted>
  <dcterms:created xsi:type="dcterms:W3CDTF">2014-11-13T20:04:00Z</dcterms:created>
  <dcterms:modified xsi:type="dcterms:W3CDTF">2014-11-13T20:17:00Z</dcterms:modified>
  <cp:contentStatus>Release</cp:contentStatus>
</cp:coreProperties>
</file>